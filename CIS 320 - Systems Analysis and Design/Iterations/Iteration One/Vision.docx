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9E" w:rsidRDefault="002E221E" w14:paraId="2DDF16D1" w14:textId="77777777">
      <w:pPr>
        <w:pStyle w:val="Title"/>
        <w:jc w:val="right"/>
      </w:pPr>
      <w:r>
        <w:fldChar w:fldCharType="begin"/>
      </w:r>
      <w:r>
        <w:instrText xml:space="preserve"> SUBJECT  \* MERGEFORMAT </w:instrText>
      </w:r>
      <w:r>
        <w:fldChar w:fldCharType="separate"/>
      </w:r>
      <w:r w:rsidR="00317F6B">
        <w:t>A Race to a New Syst</w:t>
      </w:r>
      <w:r w:rsidR="00407E55">
        <w:t>e</w:t>
      </w:r>
      <w:r>
        <w:fldChar w:fldCharType="end"/>
      </w:r>
      <w:r w:rsidR="00317F6B">
        <w:t>m</w:t>
      </w:r>
    </w:p>
    <w:p w:rsidR="00F44B9E" w:rsidRDefault="00E527E9" w14:paraId="07E79B73" w14:textId="77777777">
      <w:pPr>
        <w:pStyle w:val="Title"/>
        <w:jc w:val="right"/>
      </w:pPr>
      <w:r>
        <w:fldChar w:fldCharType="begin"/>
      </w:r>
      <w:r>
        <w:instrText xml:space="preserve"> TITLE  \* MERGEFORMAT </w:instrText>
      </w:r>
      <w:r>
        <w:fldChar w:fldCharType="separate"/>
      </w:r>
      <w:r w:rsidR="00E55AD0">
        <w:t>Vision (Small Project)</w:t>
      </w:r>
      <w:r>
        <w:fldChar w:fldCharType="end"/>
      </w:r>
    </w:p>
    <w:p w:rsidR="00F44B9E" w:rsidRDefault="00F44B9E" w14:paraId="7B247796" w14:textId="77777777">
      <w:pPr>
        <w:pStyle w:val="Title"/>
        <w:jc w:val="right"/>
      </w:pPr>
    </w:p>
    <w:p w:rsidR="00F44B9E" w:rsidRDefault="008147C4" w14:paraId="1095E8F4" w14:textId="77777777">
      <w:pPr>
        <w:pStyle w:val="Title"/>
        <w:jc w:val="right"/>
        <w:rPr>
          <w:sz w:val="28"/>
        </w:rPr>
      </w:pPr>
      <w:r>
        <w:rPr>
          <w:sz w:val="28"/>
        </w:rPr>
        <w:t xml:space="preserve">Version </w:t>
      </w:r>
      <w:r w:rsidR="00D43D02">
        <w:rPr>
          <w:sz w:val="28"/>
        </w:rPr>
        <w:t>1.0</w:t>
      </w:r>
    </w:p>
    <w:p w:rsidR="00F44B9E" w:rsidRDefault="00F44B9E" w14:paraId="1D21C9E9" w14:textId="77777777">
      <w:pPr>
        <w:pStyle w:val="Title"/>
        <w:rPr>
          <w:sz w:val="28"/>
        </w:rPr>
      </w:pPr>
    </w:p>
    <w:p w:rsidR="00F44B9E" w:rsidRDefault="00F44B9E" w14:paraId="2E9D17B8" w14:textId="77777777"/>
    <w:p w:rsidR="00F44B9E" w:rsidP="004F5C8A" w:rsidRDefault="00D43D02" w14:paraId="3E6CE2FB" w14:textId="77777777">
      <w:pPr>
        <w:pStyle w:val="InfoBlue"/>
      </w:pPr>
      <w:r>
        <w:t xml:space="preserve"> </w:t>
      </w:r>
    </w:p>
    <w:p w:rsidR="00F44B9E" w:rsidRDefault="00F44B9E" w14:paraId="1D6B7F3E" w14:textId="77777777">
      <w:pPr>
        <w:sectPr w:rsidR="00F44B9E">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440" w:right="1440" w:bottom="1440" w:left="1440" w:header="720" w:footer="720" w:gutter="0"/>
          <w:cols w:space="720"/>
          <w:vAlign w:val="center"/>
        </w:sectPr>
      </w:pPr>
    </w:p>
    <w:p w:rsidR="00F44B9E" w:rsidRDefault="00D43D02" w14:paraId="764DA86C" w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F44B9E" w14:paraId="5432C949" w14:textId="77777777">
        <w:tc>
          <w:tcPr>
            <w:tcW w:w="2304" w:type="dxa"/>
          </w:tcPr>
          <w:p w:rsidR="00F44B9E" w:rsidRDefault="00D43D02" w14:paraId="2A1B34F6" w14:textId="77777777">
            <w:pPr>
              <w:pStyle w:val="Tabletext"/>
              <w:jc w:val="center"/>
              <w:rPr>
                <w:b/>
              </w:rPr>
            </w:pPr>
            <w:r>
              <w:rPr>
                <w:b/>
              </w:rPr>
              <w:t>Date</w:t>
            </w:r>
          </w:p>
        </w:tc>
        <w:tc>
          <w:tcPr>
            <w:tcW w:w="1152" w:type="dxa"/>
          </w:tcPr>
          <w:p w:rsidR="00F44B9E" w:rsidRDefault="00D43D02" w14:paraId="58CE367B" w14:textId="77777777">
            <w:pPr>
              <w:pStyle w:val="Tabletext"/>
              <w:jc w:val="center"/>
              <w:rPr>
                <w:b/>
              </w:rPr>
            </w:pPr>
            <w:r>
              <w:rPr>
                <w:b/>
              </w:rPr>
              <w:t>Version</w:t>
            </w:r>
          </w:p>
        </w:tc>
        <w:tc>
          <w:tcPr>
            <w:tcW w:w="3744" w:type="dxa"/>
          </w:tcPr>
          <w:p w:rsidR="00F44B9E" w:rsidRDefault="00D43D02" w14:paraId="4E5DE730" w14:textId="77777777">
            <w:pPr>
              <w:pStyle w:val="Tabletext"/>
              <w:jc w:val="center"/>
              <w:rPr>
                <w:b/>
              </w:rPr>
            </w:pPr>
            <w:r>
              <w:rPr>
                <w:b/>
              </w:rPr>
              <w:t>Description</w:t>
            </w:r>
          </w:p>
        </w:tc>
        <w:tc>
          <w:tcPr>
            <w:tcW w:w="2304" w:type="dxa"/>
          </w:tcPr>
          <w:p w:rsidR="00F44B9E" w:rsidRDefault="00D43D02" w14:paraId="4F40BA8F" w14:textId="77777777">
            <w:pPr>
              <w:pStyle w:val="Tabletext"/>
              <w:jc w:val="center"/>
              <w:rPr>
                <w:b/>
              </w:rPr>
            </w:pPr>
            <w:r>
              <w:rPr>
                <w:b/>
              </w:rPr>
              <w:t>Author</w:t>
            </w:r>
          </w:p>
        </w:tc>
      </w:tr>
      <w:tr w:rsidR="00F44B9E" w14:paraId="739E52AB" w14:textId="77777777">
        <w:tc>
          <w:tcPr>
            <w:tcW w:w="2304" w:type="dxa"/>
          </w:tcPr>
          <w:p w:rsidR="00F44B9E" w:rsidRDefault="00B500C4" w14:paraId="5E683A0D" w14:textId="77777777">
            <w:pPr>
              <w:pStyle w:val="Tabletext"/>
            </w:pPr>
            <w:r>
              <w:t>26/Jan/16</w:t>
            </w:r>
          </w:p>
        </w:tc>
        <w:tc>
          <w:tcPr>
            <w:tcW w:w="1152" w:type="dxa"/>
          </w:tcPr>
          <w:p w:rsidR="00F44B9E" w:rsidRDefault="00B500C4" w14:paraId="35D505F6" w14:textId="77777777">
            <w:pPr>
              <w:pStyle w:val="Tabletext"/>
            </w:pPr>
            <w:r>
              <w:t>1.0</w:t>
            </w:r>
          </w:p>
        </w:tc>
        <w:tc>
          <w:tcPr>
            <w:tcW w:w="3744" w:type="dxa"/>
          </w:tcPr>
          <w:p w:rsidR="00F44B9E" w:rsidRDefault="00E609C5" w14:paraId="143D0D44" w14:textId="77777777">
            <w:pPr>
              <w:pStyle w:val="Tabletext"/>
            </w:pPr>
            <w:r>
              <w:t>Initial Copy</w:t>
            </w:r>
          </w:p>
        </w:tc>
        <w:tc>
          <w:tcPr>
            <w:tcW w:w="2304" w:type="dxa"/>
          </w:tcPr>
          <w:p w:rsidR="00F44B9E" w:rsidRDefault="00B500C4" w14:paraId="3975121A" w14:textId="77777777">
            <w:pPr>
              <w:pStyle w:val="Tabletext"/>
            </w:pPr>
            <w:r>
              <w:t>Jordan Gates</w:t>
            </w:r>
          </w:p>
        </w:tc>
      </w:tr>
      <w:tr w:rsidR="00F44B9E" w14:paraId="7D41EF39" w14:textId="77777777">
        <w:tc>
          <w:tcPr>
            <w:tcW w:w="2304" w:type="dxa"/>
          </w:tcPr>
          <w:p w:rsidR="00F44B9E" w:rsidRDefault="00F44B9E" w14:paraId="71543D2B" w14:textId="77777777">
            <w:pPr>
              <w:pStyle w:val="Tabletext"/>
            </w:pPr>
          </w:p>
        </w:tc>
        <w:tc>
          <w:tcPr>
            <w:tcW w:w="1152" w:type="dxa"/>
          </w:tcPr>
          <w:p w:rsidR="00F44B9E" w:rsidRDefault="00F44B9E" w14:paraId="63D6F3E7" w14:textId="77777777">
            <w:pPr>
              <w:pStyle w:val="Tabletext"/>
            </w:pPr>
          </w:p>
        </w:tc>
        <w:tc>
          <w:tcPr>
            <w:tcW w:w="3744" w:type="dxa"/>
          </w:tcPr>
          <w:p w:rsidR="00F44B9E" w:rsidRDefault="00F44B9E" w14:paraId="01B76BA5" w14:textId="77777777">
            <w:pPr>
              <w:pStyle w:val="Tabletext"/>
            </w:pPr>
          </w:p>
        </w:tc>
        <w:tc>
          <w:tcPr>
            <w:tcW w:w="2304" w:type="dxa"/>
          </w:tcPr>
          <w:p w:rsidR="00F44B9E" w:rsidRDefault="00F44B9E" w14:paraId="47825642" w14:textId="77777777">
            <w:pPr>
              <w:pStyle w:val="Tabletext"/>
            </w:pPr>
          </w:p>
        </w:tc>
      </w:tr>
      <w:tr w:rsidR="00F44B9E" w14:paraId="485CAD74" w14:textId="77777777">
        <w:tc>
          <w:tcPr>
            <w:tcW w:w="2304" w:type="dxa"/>
          </w:tcPr>
          <w:p w:rsidR="00F44B9E" w:rsidRDefault="00F44B9E" w14:paraId="08D84F62" w14:textId="77777777">
            <w:pPr>
              <w:pStyle w:val="Tabletext"/>
            </w:pPr>
          </w:p>
        </w:tc>
        <w:tc>
          <w:tcPr>
            <w:tcW w:w="1152" w:type="dxa"/>
          </w:tcPr>
          <w:p w:rsidR="00F44B9E" w:rsidRDefault="00F44B9E" w14:paraId="7965359A" w14:textId="77777777">
            <w:pPr>
              <w:pStyle w:val="Tabletext"/>
            </w:pPr>
          </w:p>
        </w:tc>
        <w:tc>
          <w:tcPr>
            <w:tcW w:w="3744" w:type="dxa"/>
          </w:tcPr>
          <w:p w:rsidR="00F44B9E" w:rsidRDefault="00F44B9E" w14:paraId="4141E83F" w14:textId="77777777">
            <w:pPr>
              <w:pStyle w:val="Tabletext"/>
            </w:pPr>
          </w:p>
        </w:tc>
        <w:tc>
          <w:tcPr>
            <w:tcW w:w="2304" w:type="dxa"/>
          </w:tcPr>
          <w:p w:rsidR="00F44B9E" w:rsidRDefault="00F44B9E" w14:paraId="26AC8CF8" w14:textId="77777777">
            <w:pPr>
              <w:pStyle w:val="Tabletext"/>
            </w:pPr>
          </w:p>
        </w:tc>
      </w:tr>
      <w:tr w:rsidR="00F44B9E" w14:paraId="646BD1C2" w14:textId="77777777">
        <w:tc>
          <w:tcPr>
            <w:tcW w:w="2304" w:type="dxa"/>
          </w:tcPr>
          <w:p w:rsidR="00F44B9E" w:rsidRDefault="00F44B9E" w14:paraId="78B59455" w14:textId="77777777">
            <w:pPr>
              <w:pStyle w:val="Tabletext"/>
            </w:pPr>
          </w:p>
        </w:tc>
        <w:tc>
          <w:tcPr>
            <w:tcW w:w="1152" w:type="dxa"/>
          </w:tcPr>
          <w:p w:rsidR="00F44B9E" w:rsidRDefault="00F44B9E" w14:paraId="10D5B714" w14:textId="77777777">
            <w:pPr>
              <w:pStyle w:val="Tabletext"/>
            </w:pPr>
          </w:p>
        </w:tc>
        <w:tc>
          <w:tcPr>
            <w:tcW w:w="3744" w:type="dxa"/>
          </w:tcPr>
          <w:p w:rsidR="00F44B9E" w:rsidRDefault="00F44B9E" w14:paraId="12D2585C" w14:textId="77777777">
            <w:pPr>
              <w:pStyle w:val="Tabletext"/>
            </w:pPr>
          </w:p>
        </w:tc>
        <w:tc>
          <w:tcPr>
            <w:tcW w:w="2304" w:type="dxa"/>
          </w:tcPr>
          <w:p w:rsidR="00F44B9E" w:rsidRDefault="00F44B9E" w14:paraId="4ADA799B" w14:textId="77777777">
            <w:pPr>
              <w:pStyle w:val="Tabletext"/>
            </w:pPr>
          </w:p>
        </w:tc>
      </w:tr>
    </w:tbl>
    <w:p w:rsidR="00F44B9E" w:rsidRDefault="00F44B9E" w14:paraId="5F7BCA2D" w14:textId="77777777"/>
    <w:p w:rsidR="00F44B9E" w:rsidRDefault="00D43D02" w14:paraId="0159D85A" w14:textId="77777777">
      <w:pPr>
        <w:pStyle w:val="Title"/>
      </w:pPr>
      <w:r>
        <w:br w:type="page"/>
      </w:r>
      <w:r>
        <w:lastRenderedPageBreak/>
        <w:t>Table of Contents</w:t>
      </w:r>
    </w:p>
    <w:p w:rsidR="00F44B9E" w:rsidRDefault="00D43D02" w14:paraId="2A2816CD" w14:textId="7777777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8A1029">
        <w:rPr>
          <w:noProof/>
        </w:rPr>
        <w:t>4</w:t>
      </w:r>
      <w:r>
        <w:rPr>
          <w:noProof/>
        </w:rPr>
        <w:fldChar w:fldCharType="end"/>
      </w:r>
    </w:p>
    <w:p w:rsidR="00F44B9E" w:rsidRDefault="00D43D02" w14:paraId="3D5DCF20" w14:textId="77777777">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8A1029">
        <w:rPr>
          <w:noProof/>
        </w:rPr>
        <w:t>4</w:t>
      </w:r>
      <w:r>
        <w:rPr>
          <w:noProof/>
        </w:rPr>
        <w:fldChar w:fldCharType="end"/>
      </w:r>
    </w:p>
    <w:p w:rsidR="00F44B9E" w:rsidRDefault="00D43D02" w14:paraId="06C4BDE3" w14:textId="77777777">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8A1029">
        <w:rPr>
          <w:noProof/>
        </w:rPr>
        <w:t>4</w:t>
      </w:r>
      <w:r>
        <w:rPr>
          <w:noProof/>
        </w:rPr>
        <w:fldChar w:fldCharType="end"/>
      </w:r>
    </w:p>
    <w:p w:rsidR="00F44B9E" w:rsidRDefault="00D43D02" w14:paraId="140C158C" w14:textId="77777777">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8A1029">
        <w:rPr>
          <w:noProof/>
        </w:rPr>
        <w:t>4</w:t>
      </w:r>
      <w:r>
        <w:rPr>
          <w:noProof/>
        </w:rPr>
        <w:fldChar w:fldCharType="end"/>
      </w:r>
    </w:p>
    <w:p w:rsidR="00F44B9E" w:rsidRDefault="00D43D02" w14:paraId="4D99D362" w14:textId="77777777">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8A1029">
        <w:rPr>
          <w:noProof/>
        </w:rPr>
        <w:t>4</w:t>
      </w:r>
      <w:r>
        <w:rPr>
          <w:noProof/>
        </w:rPr>
        <w:fldChar w:fldCharType="end"/>
      </w:r>
    </w:p>
    <w:p w:rsidR="00F44B9E" w:rsidRDefault="00D43D02" w14:paraId="4659829D" w14:textId="77777777">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8A1029">
        <w:rPr>
          <w:noProof/>
        </w:rPr>
        <w:t>5</w:t>
      </w:r>
      <w:r>
        <w:rPr>
          <w:noProof/>
        </w:rPr>
        <w:fldChar w:fldCharType="end"/>
      </w:r>
    </w:p>
    <w:p w:rsidR="00F44B9E" w:rsidRDefault="00D43D02" w14:paraId="6FC14BD0" w14:textId="77777777">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8A1029">
        <w:rPr>
          <w:noProof/>
        </w:rPr>
        <w:t>6</w:t>
      </w:r>
      <w:r>
        <w:rPr>
          <w:noProof/>
        </w:rPr>
        <w:fldChar w:fldCharType="end"/>
      </w:r>
    </w:p>
    <w:p w:rsidR="00F44B9E" w:rsidRDefault="00D43D02" w14:paraId="4506EE37" w14:textId="77777777">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8A1029">
        <w:rPr>
          <w:noProof/>
        </w:rPr>
        <w:t>6</w:t>
      </w:r>
      <w:r>
        <w:rPr>
          <w:noProof/>
        </w:rPr>
        <w:fldChar w:fldCharType="end"/>
      </w:r>
    </w:p>
    <w:p w:rsidR="00F44B9E" w:rsidRDefault="00D43D02" w14:paraId="64196819" w14:textId="77777777">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8A1029">
        <w:rPr>
          <w:noProof/>
        </w:rPr>
        <w:t>6</w:t>
      </w:r>
      <w:r>
        <w:rPr>
          <w:noProof/>
        </w:rPr>
        <w:fldChar w:fldCharType="end"/>
      </w:r>
    </w:p>
    <w:p w:rsidR="00F44B9E" w:rsidRDefault="00D43D02" w14:paraId="6D57E11D" w14:textId="77777777">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8A1029">
        <w:rPr>
          <w:noProof/>
        </w:rPr>
        <w:t>7</w:t>
      </w:r>
      <w:r>
        <w:rPr>
          <w:noProof/>
        </w:rPr>
        <w:fldChar w:fldCharType="end"/>
      </w:r>
    </w:p>
    <w:p w:rsidR="00F44B9E" w:rsidRDefault="00D43D02" w14:paraId="27DD3CFD" w14:textId="77777777">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8A1029">
        <w:rPr>
          <w:noProof/>
        </w:rPr>
        <w:t>7</w:t>
      </w:r>
      <w:r>
        <w:rPr>
          <w:noProof/>
        </w:rPr>
        <w:fldChar w:fldCharType="end"/>
      </w:r>
    </w:p>
    <w:p w:rsidR="00F44B9E" w:rsidRDefault="00D43D02" w14:paraId="003BD9B8" w14:textId="77777777">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8A1029">
        <w:rPr>
          <w:noProof/>
        </w:rPr>
        <w:t>8</w:t>
      </w:r>
      <w:r>
        <w:rPr>
          <w:noProof/>
        </w:rPr>
        <w:fldChar w:fldCharType="end"/>
      </w:r>
    </w:p>
    <w:p w:rsidR="00F44B9E" w:rsidRDefault="00D43D02" w14:paraId="3A86134D" w14:textId="77777777">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8A1029">
        <w:rPr>
          <w:noProof/>
        </w:rPr>
        <w:t>8</w:t>
      </w:r>
      <w:r>
        <w:rPr>
          <w:noProof/>
        </w:rPr>
        <w:fldChar w:fldCharType="end"/>
      </w:r>
    </w:p>
    <w:p w:rsidR="00F44B9E" w:rsidRDefault="00D43D02" w14:paraId="72F1EC20" w14:textId="77777777">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8A1029">
        <w:rPr>
          <w:noProof/>
        </w:rPr>
        <w:t>8</w:t>
      </w:r>
      <w:r>
        <w:rPr>
          <w:noProof/>
        </w:rPr>
        <w:fldChar w:fldCharType="end"/>
      </w:r>
    </w:p>
    <w:p w:rsidR="00F44B9E" w:rsidRDefault="00D43D02" w14:paraId="399ECE4F" w14:textId="77777777">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8A1029">
        <w:rPr>
          <w:noProof/>
        </w:rPr>
        <w:t>8</w:t>
      </w:r>
      <w:r>
        <w:rPr>
          <w:noProof/>
        </w:rPr>
        <w:fldChar w:fldCharType="end"/>
      </w:r>
    </w:p>
    <w:p w:rsidR="00F44B9E" w:rsidRDefault="00D43D02" w14:paraId="2E5AC4F9" w14:textId="77777777">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8A1029">
        <w:rPr>
          <w:noProof/>
        </w:rPr>
        <w:t>8</w:t>
      </w:r>
      <w:r>
        <w:rPr>
          <w:noProof/>
        </w:rPr>
        <w:fldChar w:fldCharType="end"/>
      </w:r>
    </w:p>
    <w:p w:rsidR="00F44B9E" w:rsidRDefault="00D43D02" w14:paraId="13BFC77D" w14:textId="77777777">
      <w:pPr>
        <w:pStyle w:val="Title"/>
      </w:pPr>
      <w:r>
        <w:fldChar w:fldCharType="end"/>
      </w:r>
      <w:r>
        <w:br w:type="page"/>
      </w:r>
      <w:r w:rsidR="00E527E9">
        <w:lastRenderedPageBreak/>
        <w:fldChar w:fldCharType="begin"/>
      </w:r>
      <w:r w:rsidR="00E527E9">
        <w:instrText xml:space="preserve"> TITLE  \* MERGEFORMAT </w:instrText>
      </w:r>
      <w:r w:rsidR="00E527E9">
        <w:fldChar w:fldCharType="separate"/>
      </w:r>
      <w:r w:rsidR="00E55AD0">
        <w:t>Vision (Small Project)</w:t>
      </w:r>
      <w:r w:rsidR="00E527E9">
        <w:fldChar w:fldCharType="end"/>
      </w:r>
    </w:p>
    <w:p w:rsidR="00F44B9E" w:rsidRDefault="00D43D02" w14:paraId="32751E1B" w14:textId="77777777">
      <w:pPr>
        <w:pStyle w:val="Heading1"/>
      </w:pPr>
      <w:bookmarkStart w:name="_Toc456598586" w:id="1"/>
      <w:bookmarkStart w:name="_Toc456600917" w:id="2"/>
      <w:bookmarkStart w:name="_Toc512930904" w:id="3"/>
      <w:bookmarkStart w:name="_Toc524313333" w:id="4"/>
      <w:bookmarkStart w:name="_Toc436203377" w:id="5"/>
      <w:bookmarkStart w:name="_Toc452813577" w:id="6"/>
      <w:r>
        <w:t>Introduction</w:t>
      </w:r>
      <w:bookmarkEnd w:id="1"/>
      <w:bookmarkEnd w:id="2"/>
      <w:bookmarkEnd w:id="3"/>
      <w:bookmarkEnd w:id="4"/>
    </w:p>
    <w:p w:rsidR="00F44B9E" w:rsidP="0094641A" w:rsidRDefault="00B24B85" w14:paraId="58FB657F" w14:textId="77777777">
      <w:pPr>
        <w:pStyle w:val="BodyText"/>
      </w:pPr>
      <w:r>
        <w:t xml:space="preserve">The purpose of this document is to retrieve, study, and describe the higher needs and processes of the KHBPA website. It </w:t>
      </w:r>
      <w:r w:rsidR="00BD6CEE">
        <w:t xml:space="preserve">highlights the extent of the abilities needed by the stakeholders and the client users, and why these needs exist. </w:t>
      </w:r>
    </w:p>
    <w:p w:rsidR="005B7193" w:rsidP="009277D6" w:rsidRDefault="00D43D02" w14:paraId="4A0822E9" w14:textId="77777777">
      <w:pPr>
        <w:pStyle w:val="Heading2"/>
      </w:pPr>
      <w:bookmarkStart w:name="_Toc456598590" w:id="7"/>
      <w:bookmarkStart w:name="_Toc456600921" w:id="8"/>
      <w:bookmarkStart w:name="_Toc512930905" w:id="9"/>
      <w:bookmarkStart w:name="_Toc524313334" w:id="10"/>
      <w:r>
        <w:t>References</w:t>
      </w:r>
      <w:bookmarkEnd w:id="7"/>
      <w:bookmarkEnd w:id="8"/>
      <w:bookmarkEnd w:id="9"/>
      <w:bookmarkEnd w:id="10"/>
    </w:p>
    <w:p w:rsidRPr="00F92924" w:rsidR="009277D6" w:rsidP="004F5C8A" w:rsidRDefault="00692F56" w14:paraId="06302FCE" w14:textId="77777777">
      <w:pPr>
        <w:pStyle w:val="InfoBlue"/>
      </w:pPr>
      <w:r w:rsidRPr="00F92924">
        <w:t>Narrative Problem Statement</w:t>
      </w:r>
    </w:p>
    <w:p w:rsidR="00F44B9E" w:rsidRDefault="00D43D02" w14:paraId="33A22154" w14:textId="77777777">
      <w:pPr>
        <w:pStyle w:val="Heading1"/>
      </w:pPr>
      <w:bookmarkStart w:name="_Toc512930906" w:id="11"/>
      <w:bookmarkStart w:name="_Toc524313335" w:id="12"/>
      <w:r>
        <w:t>Positioning</w:t>
      </w:r>
      <w:bookmarkEnd w:id="5"/>
      <w:bookmarkEnd w:id="6"/>
      <w:bookmarkEnd w:id="11"/>
      <w:bookmarkEnd w:id="12"/>
    </w:p>
    <w:p w:rsidR="00F44B9E" w:rsidP="00A82E38" w:rsidRDefault="00D43D02" w14:paraId="48393B7F" w14:textId="77777777">
      <w:pPr>
        <w:pStyle w:val="Heading2"/>
      </w:pPr>
      <w:bookmarkStart w:name="_Toc436203379" w:id="13"/>
      <w:bookmarkStart w:name="_Toc452813579" w:id="14"/>
      <w:bookmarkStart w:name="_Toc512930907" w:id="15"/>
      <w:bookmarkStart w:name="_Toc524313336" w:id="16"/>
      <w:r>
        <w:t>Problem Statement</w:t>
      </w:r>
      <w:bookmarkEnd w:id="13"/>
      <w:bookmarkEnd w:id="14"/>
      <w:bookmarkEnd w:id="15"/>
      <w:bookmarkEnd w:id="16"/>
    </w:p>
    <w:p w:rsidRPr="00832C3A" w:rsidR="00832C3A" w:rsidP="00832C3A" w:rsidRDefault="00832C3A" w14:paraId="14497A87" w14:textId="77777777"/>
    <w:tbl>
      <w:tblPr>
        <w:tblW w:w="0" w:type="auto"/>
        <w:tblInd w:w="828" w:type="dxa"/>
        <w:tblLayout w:type="fixed"/>
        <w:tblLook w:val="0000" w:firstRow="0" w:lastRow="0" w:firstColumn="0" w:lastColumn="0" w:noHBand="0" w:noVBand="0"/>
      </w:tblPr>
      <w:tblGrid>
        <w:gridCol w:w="2970"/>
        <w:gridCol w:w="5220"/>
      </w:tblGrid>
      <w:tr w:rsidRPr="00F92924" w:rsidR="00F92924" w14:paraId="3537E21D" w14:textId="77777777">
        <w:tc>
          <w:tcPr>
            <w:tcW w:w="2970" w:type="dxa"/>
            <w:tcBorders>
              <w:top w:val="single" w:color="auto" w:sz="12" w:space="0"/>
              <w:left w:val="single" w:color="auto" w:sz="12" w:space="0"/>
              <w:bottom w:val="single" w:color="auto" w:sz="6" w:space="0"/>
              <w:right w:val="single" w:color="auto" w:sz="12" w:space="0"/>
            </w:tcBorders>
            <w:shd w:val="pct25" w:color="auto" w:fill="auto"/>
          </w:tcPr>
          <w:p w:rsidRPr="00F92924" w:rsidR="00F44B9E" w:rsidRDefault="00D43D02" w14:paraId="7D2AFABB" w14:textId="77777777">
            <w:pPr>
              <w:pStyle w:val="BodyText"/>
              <w:keepNext/>
              <w:ind w:left="72"/>
            </w:pPr>
            <w:r w:rsidRPr="00F92924">
              <w:t>The problem of</w:t>
            </w:r>
          </w:p>
        </w:tc>
        <w:tc>
          <w:tcPr>
            <w:tcW w:w="5220" w:type="dxa"/>
            <w:tcBorders>
              <w:top w:val="single" w:color="auto" w:sz="12" w:space="0"/>
              <w:bottom w:val="single" w:color="auto" w:sz="6" w:space="0"/>
              <w:right w:val="single" w:color="auto" w:sz="12" w:space="0"/>
            </w:tcBorders>
          </w:tcPr>
          <w:p w:rsidRPr="00F92924" w:rsidR="00C822D9" w:rsidP="004F5C8A" w:rsidRDefault="00C822D9" w14:paraId="76BEF245" w14:textId="77777777">
            <w:pPr>
              <w:pStyle w:val="InfoBlue"/>
            </w:pPr>
            <w:r w:rsidRPr="00F92924">
              <w:t>Not able to accept donations or receive money for reports online</w:t>
            </w:r>
          </w:p>
          <w:p w:rsidRPr="00F92924" w:rsidR="00C822D9" w:rsidP="004F5C8A" w:rsidRDefault="00C822D9" w14:paraId="11E1D6AA" w14:textId="77777777">
            <w:pPr>
              <w:pStyle w:val="InfoBlue"/>
            </w:pPr>
            <w:r w:rsidRPr="00F92924">
              <w:t>Newsletter is not electronically available</w:t>
            </w:r>
          </w:p>
          <w:p w:rsidRPr="00F92924" w:rsidR="00C822D9" w:rsidP="004F5C8A" w:rsidRDefault="00C822D9" w14:paraId="5B7D34F3" w14:textId="77777777">
            <w:pPr>
              <w:pStyle w:val="InfoBlue"/>
            </w:pPr>
            <w:r w:rsidRPr="00F92924">
              <w:t>Do not have links to other industry related websites</w:t>
            </w:r>
          </w:p>
        </w:tc>
      </w:tr>
      <w:tr w:rsidRPr="00F92924" w:rsidR="00F92924" w14:paraId="19457DE2" w14:textId="77777777">
        <w:tc>
          <w:tcPr>
            <w:tcW w:w="297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45FBDE1F" w14:textId="77777777">
            <w:pPr>
              <w:pStyle w:val="BodyText"/>
              <w:keepNext/>
              <w:ind w:left="72"/>
            </w:pPr>
            <w:r w:rsidRPr="00F92924">
              <w:t>affects</w:t>
            </w:r>
          </w:p>
        </w:tc>
        <w:tc>
          <w:tcPr>
            <w:tcW w:w="5220" w:type="dxa"/>
            <w:tcBorders>
              <w:top w:val="single" w:color="auto" w:sz="6" w:space="0"/>
              <w:bottom w:val="single" w:color="auto" w:sz="6" w:space="0"/>
              <w:right w:val="single" w:color="auto" w:sz="12" w:space="0"/>
            </w:tcBorders>
          </w:tcPr>
          <w:p w:rsidRPr="00F92924" w:rsidR="00F44B9E" w:rsidP="004F5C8A" w:rsidRDefault="00C822D9" w14:paraId="03836D95" w14:textId="77777777">
            <w:pPr>
              <w:pStyle w:val="InfoBlue"/>
            </w:pPr>
            <w:r w:rsidRPr="00F92924">
              <w:t>The users of the website</w:t>
            </w:r>
          </w:p>
          <w:p w:rsidRPr="00F92924" w:rsidR="00C822D9" w:rsidP="004F5C8A" w:rsidRDefault="00C822D9" w14:paraId="6FC4F061" w14:textId="77777777">
            <w:pPr>
              <w:pStyle w:val="InfoBlue"/>
            </w:pPr>
            <w:r w:rsidRPr="00F92924">
              <w:t>KHBPA volunteers</w:t>
            </w:r>
          </w:p>
        </w:tc>
      </w:tr>
      <w:tr w:rsidRPr="00F92924" w:rsidR="00F92924" w14:paraId="72447A51" w14:textId="77777777">
        <w:tc>
          <w:tcPr>
            <w:tcW w:w="297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34402340" w14:textId="77777777">
            <w:pPr>
              <w:pStyle w:val="BodyText"/>
              <w:keepNext/>
              <w:ind w:left="72"/>
            </w:pPr>
            <w:r w:rsidRPr="00F92924">
              <w:t>the impact of which is</w:t>
            </w:r>
          </w:p>
        </w:tc>
        <w:tc>
          <w:tcPr>
            <w:tcW w:w="5220" w:type="dxa"/>
            <w:tcBorders>
              <w:top w:val="single" w:color="auto" w:sz="6" w:space="0"/>
              <w:bottom w:val="single" w:color="auto" w:sz="6" w:space="0"/>
              <w:right w:val="single" w:color="auto" w:sz="12" w:space="0"/>
            </w:tcBorders>
          </w:tcPr>
          <w:p w:rsidRPr="00F92924" w:rsidR="00F44B9E" w:rsidP="004F5C8A" w:rsidRDefault="000D5D10" w14:paraId="787736D5" w14:textId="77777777">
            <w:pPr>
              <w:pStyle w:val="InfoBlue"/>
            </w:pPr>
            <w:r w:rsidRPr="00F92924">
              <w:t>Excess costs for KHBPA</w:t>
            </w:r>
          </w:p>
          <w:p w:rsidRPr="00F92924" w:rsidR="000D5D10" w:rsidP="004F5C8A" w:rsidRDefault="000D5D10" w14:paraId="0D784F61" w14:textId="77777777">
            <w:pPr>
              <w:pStyle w:val="InfoBlue"/>
            </w:pPr>
            <w:r w:rsidRPr="00F92924">
              <w:t>Dedicated time to printing, filling out forms, mailing etc., for KHBPA</w:t>
            </w:r>
          </w:p>
          <w:p w:rsidRPr="00F92924" w:rsidR="000D5D10" w:rsidP="004F5C8A" w:rsidRDefault="000D5D10" w14:paraId="2568FC8E" w14:textId="77777777">
            <w:pPr>
              <w:pStyle w:val="InfoBlue"/>
            </w:pPr>
            <w:r w:rsidRPr="00F92924">
              <w:t>Dedicated time to driving to KHBPA to fill out forms, pay, etc.</w:t>
            </w:r>
            <w:r w:rsidRPr="00F92924" w:rsidR="00692F56">
              <w:t xml:space="preserve"> for website users</w:t>
            </w:r>
          </w:p>
        </w:tc>
      </w:tr>
      <w:tr w:rsidRPr="00F92924" w:rsidR="00F92924" w14:paraId="2FA81BD7" w14:textId="77777777">
        <w:tc>
          <w:tcPr>
            <w:tcW w:w="297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0D5D10" w14:paraId="2AFABA8E" w14:textId="77777777">
            <w:pPr>
              <w:pStyle w:val="BodyText"/>
              <w:ind w:left="72"/>
            </w:pPr>
            <w:r w:rsidRPr="00F92924">
              <w:t xml:space="preserve">a successful solution would </w:t>
            </w:r>
          </w:p>
        </w:tc>
        <w:tc>
          <w:tcPr>
            <w:tcW w:w="5220" w:type="dxa"/>
            <w:tcBorders>
              <w:top w:val="single" w:color="auto" w:sz="6" w:space="0"/>
              <w:bottom w:val="single" w:color="auto" w:sz="6" w:space="0"/>
              <w:right w:val="single" w:color="auto" w:sz="12" w:space="0"/>
            </w:tcBorders>
          </w:tcPr>
          <w:p w:rsidRPr="00F92924" w:rsidR="00F44B9E" w:rsidP="004F5C8A" w:rsidRDefault="000D5D10" w14:paraId="7415A816" w14:textId="77777777">
            <w:pPr>
              <w:pStyle w:val="InfoBlue"/>
            </w:pPr>
            <w:r w:rsidRPr="00F92924">
              <w:t>Cut printing and mailing costs for KHBPA</w:t>
            </w:r>
          </w:p>
          <w:p w:rsidRPr="00F92924" w:rsidR="000D5D10" w:rsidP="004F5C8A" w:rsidRDefault="000D5D10" w14:paraId="3CB07D6D" w14:textId="77777777">
            <w:pPr>
              <w:pStyle w:val="InfoBlue"/>
            </w:pPr>
            <w:r w:rsidRPr="00F92924">
              <w:t>Reduce ti</w:t>
            </w:r>
            <w:r w:rsidRPr="00F92924" w:rsidR="00692F56">
              <w:t>me printing, filling out forms, and mailing for KHBPA.</w:t>
            </w:r>
          </w:p>
          <w:p w:rsidRPr="00F92924" w:rsidR="00692F56" w:rsidP="004F5C8A" w:rsidRDefault="00692F56" w14:paraId="6368EE28" w14:textId="77777777">
            <w:pPr>
              <w:pStyle w:val="InfoBlue"/>
            </w:pPr>
            <w:r w:rsidRPr="00F92924">
              <w:t>Save time for the user by filling out the forms and making payments online, instead of driving to a location.</w:t>
            </w:r>
          </w:p>
        </w:tc>
      </w:tr>
    </w:tbl>
    <w:p w:rsidRPr="00F92924" w:rsidR="00F44B9E" w:rsidP="00A82E38" w:rsidRDefault="00D43D02" w14:paraId="5B04CC56" w14:textId="77777777">
      <w:pPr>
        <w:pStyle w:val="Heading2"/>
      </w:pPr>
      <w:bookmarkStart w:name="_Toc425054392" w:id="17"/>
      <w:bookmarkStart w:name="_Toc422186485" w:id="18"/>
      <w:bookmarkStart w:name="_Toc436203380" w:id="19"/>
      <w:bookmarkStart w:name="_Toc452813580" w:id="20"/>
      <w:bookmarkStart w:name="_Toc512930908" w:id="21"/>
      <w:bookmarkStart w:name="_Toc524313337" w:id="22"/>
      <w:r w:rsidRPr="00F92924">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Pr="00F92924" w:rsidR="00F92924" w14:paraId="60FB1264" w14:textId="77777777">
        <w:tc>
          <w:tcPr>
            <w:tcW w:w="2790" w:type="dxa"/>
            <w:tcBorders>
              <w:top w:val="single" w:color="auto" w:sz="12" w:space="0"/>
              <w:left w:val="single" w:color="auto" w:sz="12" w:space="0"/>
              <w:bottom w:val="single" w:color="auto" w:sz="6" w:space="0"/>
              <w:right w:val="single" w:color="auto" w:sz="12" w:space="0"/>
            </w:tcBorders>
            <w:shd w:val="pct25" w:color="auto" w:fill="auto"/>
          </w:tcPr>
          <w:p w:rsidRPr="00F92924" w:rsidR="00F44B9E" w:rsidRDefault="00D43D02" w14:paraId="79295BE2" w14:textId="77777777">
            <w:pPr>
              <w:pStyle w:val="BodyText"/>
              <w:keepNext/>
              <w:ind w:left="72"/>
            </w:pPr>
            <w:r w:rsidRPr="00F92924">
              <w:t>For</w:t>
            </w:r>
          </w:p>
        </w:tc>
        <w:tc>
          <w:tcPr>
            <w:tcW w:w="5400" w:type="dxa"/>
            <w:tcBorders>
              <w:top w:val="single" w:color="auto" w:sz="12" w:space="0"/>
              <w:bottom w:val="single" w:color="auto" w:sz="6" w:space="0"/>
              <w:right w:val="single" w:color="auto" w:sz="12" w:space="0"/>
            </w:tcBorders>
          </w:tcPr>
          <w:p w:rsidRPr="00F92924" w:rsidR="00F44B9E" w:rsidP="004F5C8A" w:rsidRDefault="00F92924" w14:paraId="06BBD4F2" w14:textId="77777777">
            <w:pPr>
              <w:pStyle w:val="InfoBlue"/>
            </w:pPr>
            <w:r>
              <w:t>KHBPA</w:t>
            </w:r>
          </w:p>
        </w:tc>
      </w:tr>
      <w:tr w:rsidRPr="00F92924" w:rsidR="00F92924" w14:paraId="33BAA0D7" w14:textId="77777777">
        <w:tc>
          <w:tcPr>
            <w:tcW w:w="279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2ACD0373" w14:textId="77777777">
            <w:pPr>
              <w:pStyle w:val="BodyText"/>
              <w:keepNext/>
              <w:ind w:left="72"/>
            </w:pPr>
            <w:r w:rsidRPr="00F92924">
              <w:t>Who</w:t>
            </w:r>
          </w:p>
        </w:tc>
        <w:tc>
          <w:tcPr>
            <w:tcW w:w="5400" w:type="dxa"/>
            <w:tcBorders>
              <w:top w:val="single" w:color="auto" w:sz="6" w:space="0"/>
              <w:bottom w:val="single" w:color="auto" w:sz="6" w:space="0"/>
              <w:right w:val="single" w:color="auto" w:sz="12" w:space="0"/>
            </w:tcBorders>
          </w:tcPr>
          <w:p w:rsidRPr="00F92924" w:rsidR="00F44B9E" w:rsidP="004F5C8A" w:rsidRDefault="00F92924" w14:paraId="4A5ACF5C" w14:textId="77777777">
            <w:pPr>
              <w:pStyle w:val="InfoBlue"/>
            </w:pPr>
            <w:r>
              <w:t>Needs a revamped website</w:t>
            </w:r>
          </w:p>
        </w:tc>
      </w:tr>
      <w:tr w:rsidRPr="00F92924" w:rsidR="00F92924" w14:paraId="7D15EF96" w14:textId="77777777">
        <w:tc>
          <w:tcPr>
            <w:tcW w:w="279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605D3A40" w14:textId="77777777">
            <w:pPr>
              <w:pStyle w:val="BodyText"/>
              <w:keepNext/>
              <w:ind w:left="72"/>
            </w:pPr>
            <w:r w:rsidRPr="00F92924">
              <w:t>The (product name)</w:t>
            </w:r>
          </w:p>
        </w:tc>
        <w:tc>
          <w:tcPr>
            <w:tcW w:w="5400" w:type="dxa"/>
            <w:tcBorders>
              <w:top w:val="single" w:color="auto" w:sz="6" w:space="0"/>
              <w:bottom w:val="single" w:color="auto" w:sz="6" w:space="0"/>
              <w:right w:val="single" w:color="auto" w:sz="12" w:space="0"/>
            </w:tcBorders>
          </w:tcPr>
          <w:p w:rsidRPr="00F92924" w:rsidR="00F44B9E" w:rsidP="004F5C8A" w:rsidRDefault="00317F6B" w14:paraId="71DF141B" w14:textId="77777777">
            <w:pPr>
              <w:pStyle w:val="InfoBlue"/>
            </w:pPr>
            <w:r>
              <w:t xml:space="preserve"> Race to a New System is a product that</w:t>
            </w:r>
          </w:p>
        </w:tc>
      </w:tr>
      <w:tr w:rsidRPr="00F92924" w:rsidR="00F92924" w14:paraId="1573A744" w14:textId="77777777">
        <w:tc>
          <w:tcPr>
            <w:tcW w:w="279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7B29A88B" w14:textId="77777777">
            <w:pPr>
              <w:pStyle w:val="BodyText"/>
              <w:keepNext/>
              <w:ind w:left="72"/>
            </w:pPr>
            <w:r w:rsidRPr="00F92924">
              <w:t>That</w:t>
            </w:r>
          </w:p>
        </w:tc>
        <w:tc>
          <w:tcPr>
            <w:tcW w:w="5400" w:type="dxa"/>
            <w:tcBorders>
              <w:top w:val="single" w:color="auto" w:sz="6" w:space="0"/>
              <w:bottom w:val="single" w:color="auto" w:sz="6" w:space="0"/>
              <w:right w:val="single" w:color="auto" w:sz="12" w:space="0"/>
            </w:tcBorders>
          </w:tcPr>
          <w:p w:rsidRPr="00F92924" w:rsidR="00F44B9E" w:rsidP="004F5C8A" w:rsidRDefault="00F92924" w14:paraId="7685F578" w14:textId="77777777">
            <w:pPr>
              <w:pStyle w:val="InfoBlue"/>
            </w:pPr>
            <w:r>
              <w:t>Cuts their costs and saves time</w:t>
            </w:r>
          </w:p>
        </w:tc>
      </w:tr>
      <w:tr w:rsidRPr="00F92924" w:rsidR="00F92924" w14:paraId="752493A0" w14:textId="77777777">
        <w:tc>
          <w:tcPr>
            <w:tcW w:w="279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727B435B" w14:textId="77777777">
            <w:pPr>
              <w:pStyle w:val="BodyText"/>
              <w:keepNext/>
              <w:ind w:left="72"/>
            </w:pPr>
            <w:r w:rsidRPr="00F92924">
              <w:t>Unlike</w:t>
            </w:r>
          </w:p>
        </w:tc>
        <w:tc>
          <w:tcPr>
            <w:tcW w:w="5400" w:type="dxa"/>
            <w:tcBorders>
              <w:top w:val="single" w:color="auto" w:sz="6" w:space="0"/>
              <w:bottom w:val="single" w:color="auto" w:sz="6" w:space="0"/>
              <w:right w:val="single" w:color="auto" w:sz="12" w:space="0"/>
            </w:tcBorders>
          </w:tcPr>
          <w:p w:rsidRPr="00F92924" w:rsidR="00F44B9E" w:rsidP="004F5C8A" w:rsidRDefault="00F92924" w14:paraId="5ED4336E" w14:textId="77777777">
            <w:pPr>
              <w:pStyle w:val="InfoBlue"/>
            </w:pPr>
            <w:r>
              <w:t xml:space="preserve">WP Engine or </w:t>
            </w:r>
            <w:proofErr w:type="spellStart"/>
            <w:r>
              <w:t>JockeyClub</w:t>
            </w:r>
            <w:proofErr w:type="spellEnd"/>
          </w:p>
        </w:tc>
      </w:tr>
      <w:tr w:rsidRPr="00F92924" w:rsidR="00F92924" w:rsidTr="0094641A" w14:paraId="506ED8A6" w14:textId="77777777">
        <w:tc>
          <w:tcPr>
            <w:tcW w:w="2790" w:type="dxa"/>
            <w:tcBorders>
              <w:top w:val="single" w:color="auto" w:sz="6" w:space="0"/>
              <w:left w:val="single" w:color="auto" w:sz="12" w:space="0"/>
              <w:bottom w:val="single" w:color="auto" w:sz="6" w:space="0"/>
              <w:right w:val="single" w:color="auto" w:sz="12" w:space="0"/>
            </w:tcBorders>
            <w:shd w:val="pct25" w:color="auto" w:fill="auto"/>
          </w:tcPr>
          <w:p w:rsidRPr="00F92924" w:rsidR="00F44B9E" w:rsidRDefault="00D43D02" w14:paraId="4F9A9057" w14:textId="77777777">
            <w:pPr>
              <w:pStyle w:val="BodyText"/>
              <w:ind w:left="72"/>
            </w:pPr>
            <w:r w:rsidRPr="00F92924">
              <w:t>Our product</w:t>
            </w:r>
          </w:p>
        </w:tc>
        <w:tc>
          <w:tcPr>
            <w:tcW w:w="5400" w:type="dxa"/>
            <w:tcBorders>
              <w:top w:val="single" w:color="auto" w:sz="6" w:space="0"/>
              <w:bottom w:val="single" w:color="auto" w:sz="6" w:space="0"/>
              <w:right w:val="single" w:color="auto" w:sz="12" w:space="0"/>
            </w:tcBorders>
          </w:tcPr>
          <w:p w:rsidRPr="00F92924" w:rsidR="00F44B9E" w:rsidP="004F5C8A" w:rsidRDefault="00317F6B" w14:paraId="5DDF7526" w14:textId="77777777">
            <w:pPr>
              <w:pStyle w:val="InfoBlue"/>
            </w:pPr>
            <w:r>
              <w:t>Will include online donations, save on printing, and help cut time with a uniform membership database</w:t>
            </w:r>
          </w:p>
        </w:tc>
      </w:tr>
    </w:tbl>
    <w:p w:rsidR="0094641A" w:rsidP="0094641A" w:rsidRDefault="0094641A" w14:paraId="6989B943" w14:textId="77777777">
      <w:pPr>
        <w:pStyle w:val="Heading1"/>
        <w:numPr>
          <w:ilvl w:val="0"/>
          <w:numId w:val="0"/>
        </w:numPr>
        <w:ind w:left="720"/>
      </w:pPr>
      <w:bookmarkStart w:name="_Toc447960005" w:id="23"/>
      <w:bookmarkStart w:name="_Toc452813581" w:id="24"/>
      <w:bookmarkStart w:name="_Toc512930909" w:id="25"/>
      <w:bookmarkStart w:name="_Toc524313338" w:id="26"/>
      <w:bookmarkStart w:name="_Toc436203381" w:id="27"/>
    </w:p>
    <w:p w:rsidRPr="0094641A" w:rsidR="0094641A" w:rsidP="0094641A" w:rsidRDefault="0094641A" w14:paraId="4AD3EA37" w14:textId="77777777"/>
    <w:p w:rsidR="00F44B9E" w:rsidP="0094641A" w:rsidRDefault="00D43D02" w14:paraId="275C02FE" w14:textId="77777777">
      <w:pPr>
        <w:pStyle w:val="Heading1"/>
      </w:pPr>
      <w:r>
        <w:t>Stakeholder and User Descriptions</w:t>
      </w:r>
      <w:bookmarkEnd w:id="23"/>
      <w:bookmarkEnd w:id="24"/>
      <w:bookmarkEnd w:id="25"/>
      <w:bookmarkEnd w:id="26"/>
    </w:p>
    <w:p w:rsidR="006F4E2C" w:rsidP="000166EA" w:rsidRDefault="006F4E2C" w14:paraId="2459CF68" w14:textId="77777777">
      <w:pPr>
        <w:pStyle w:val="BodyText"/>
        <w:rPr>
          <w:b/>
        </w:rPr>
      </w:pPr>
    </w:p>
    <w:p w:rsidRPr="006F4E2C" w:rsidR="000166EA" w:rsidP="00865C9F" w:rsidRDefault="00837FDC" w14:paraId="1076E956" w14:textId="77777777">
      <w:pPr>
        <w:pStyle w:val="BodyText"/>
        <w:ind w:left="0"/>
        <w:rPr>
          <w:b/>
        </w:rPr>
      </w:pPr>
      <w:r w:rsidRPr="006F4E2C">
        <w:rPr>
          <w:b/>
        </w:rPr>
        <w:t>Stakeholders’ needs</w:t>
      </w:r>
      <w:r w:rsidRPr="006F4E2C" w:rsidR="006C5AB1">
        <w:rPr>
          <w:b/>
        </w:rPr>
        <w:t>:</w:t>
      </w:r>
    </w:p>
    <w:p w:rsidRPr="006C5AB1" w:rsidR="006F4E2C" w:rsidP="000166EA" w:rsidRDefault="006F4E2C" w14:paraId="484198FB" w14:textId="77777777">
      <w:pPr>
        <w:pStyle w:val="BodyText"/>
      </w:pPr>
    </w:p>
    <w:p w:rsidRPr="004F5C8A" w:rsidR="004F5C8A" w:rsidP="004F5C8A" w:rsidRDefault="00837FDC" w14:paraId="3EB1C8E0" w14:textId="77777777">
      <w:pPr>
        <w:pStyle w:val="InfoBlue"/>
      </w:pPr>
      <w:r w:rsidRPr="00865C9F">
        <w:t>High priority</w:t>
      </w:r>
      <w:r w:rsidRPr="00865C9F" w:rsidR="00D465AA">
        <w:t>:</w:t>
      </w:r>
    </w:p>
    <w:p w:rsidRPr="00865C9F" w:rsidR="00837FDC" w:rsidP="004F5C8A" w:rsidRDefault="00837FDC" w14:paraId="41279779" w14:textId="77777777">
      <w:pPr>
        <w:pStyle w:val="InfoBlue"/>
        <w:numPr>
          <w:ilvl w:val="1"/>
          <w:numId w:val="42"/>
        </w:numPr>
        <w:rPr>
          <w:i/>
        </w:rPr>
      </w:pPr>
      <w:r w:rsidRPr="00865C9F">
        <w:t>Receive donations online</w:t>
      </w:r>
    </w:p>
    <w:p w:rsidRPr="006C5AB1" w:rsidR="00837FDC" w:rsidP="00837FDC" w:rsidRDefault="00837FDC" w14:paraId="20E27598" w14:textId="77777777">
      <w:pPr>
        <w:pStyle w:val="BodyText"/>
        <w:numPr>
          <w:ilvl w:val="2"/>
          <w:numId w:val="31"/>
        </w:numPr>
      </w:pPr>
      <w:r w:rsidRPr="006C5AB1">
        <w:t>Need to allow for disaster recovery / business continuity</w:t>
      </w:r>
    </w:p>
    <w:p w:rsidRPr="006C5AB1" w:rsidR="00837FDC" w:rsidP="00837FDC" w:rsidRDefault="00837FDC" w14:paraId="6E56CAEE" w14:textId="77777777">
      <w:pPr>
        <w:pStyle w:val="BodyText"/>
        <w:numPr>
          <w:ilvl w:val="3"/>
          <w:numId w:val="31"/>
        </w:numPr>
      </w:pPr>
      <w:r w:rsidRPr="006C5AB1">
        <w:t>Keeps files located in one location offsite and safe in a cloud.</w:t>
      </w:r>
    </w:p>
    <w:p w:rsidRPr="006C5AB1" w:rsidR="00837FDC" w:rsidP="00837FDC" w:rsidRDefault="00837FDC" w14:paraId="02CD0244" w14:textId="77777777">
      <w:pPr>
        <w:pStyle w:val="BodyText"/>
        <w:numPr>
          <w:ilvl w:val="2"/>
          <w:numId w:val="31"/>
        </w:numPr>
      </w:pPr>
      <w:r w:rsidRPr="006C5AB1">
        <w:t>Receive member forms and information online</w:t>
      </w:r>
    </w:p>
    <w:p w:rsidR="00837FDC" w:rsidP="00837FDC" w:rsidRDefault="00837FDC" w14:paraId="2E00AAF1" w14:textId="77777777">
      <w:pPr>
        <w:pStyle w:val="BodyText"/>
        <w:numPr>
          <w:ilvl w:val="3"/>
          <w:numId w:val="31"/>
        </w:numPr>
      </w:pPr>
      <w:r w:rsidRPr="006C5AB1">
        <w:t xml:space="preserve">Allows </w:t>
      </w:r>
      <w:r w:rsidRPr="006C5AB1" w:rsidR="006C5AB1">
        <w:t xml:space="preserve">for less printing </w:t>
      </w:r>
    </w:p>
    <w:p w:rsidR="006F4E2C" w:rsidP="006F4E2C" w:rsidRDefault="006F4E2C" w14:paraId="55F27AD2" w14:textId="77777777">
      <w:pPr>
        <w:pStyle w:val="BodyText"/>
        <w:ind w:left="2880"/>
      </w:pPr>
    </w:p>
    <w:p w:rsidR="006C5AB1" w:rsidP="006C5AB1" w:rsidRDefault="006C5AB1" w14:paraId="497FB260" w14:textId="77777777">
      <w:pPr>
        <w:pStyle w:val="BodyText"/>
        <w:numPr>
          <w:ilvl w:val="1"/>
          <w:numId w:val="31"/>
        </w:numPr>
      </w:pPr>
      <w:r>
        <w:t>Lower priority (provides little to no economic value)</w:t>
      </w:r>
      <w:r w:rsidR="00D465AA">
        <w:t>:</w:t>
      </w:r>
    </w:p>
    <w:p w:rsidR="006C5AB1" w:rsidP="006C5AB1" w:rsidRDefault="00D465AA" w14:paraId="5039332B" w14:textId="77777777">
      <w:pPr>
        <w:pStyle w:val="BodyText"/>
        <w:numPr>
          <w:ilvl w:val="2"/>
          <w:numId w:val="31"/>
        </w:numPr>
      </w:pPr>
      <w:r>
        <w:t>Have a</w:t>
      </w:r>
      <w:r w:rsidR="006C5AB1">
        <w:t xml:space="preserve"> calendar</w:t>
      </w:r>
    </w:p>
    <w:p w:rsidR="006C5AB1" w:rsidP="006C5AB1" w:rsidRDefault="006C5AB1" w14:paraId="6D346F28" w14:textId="77777777">
      <w:pPr>
        <w:pStyle w:val="BodyText"/>
        <w:numPr>
          <w:ilvl w:val="2"/>
          <w:numId w:val="31"/>
        </w:numPr>
      </w:pPr>
      <w:r>
        <w:t>Ability to push website updates to social media / vice versa</w:t>
      </w:r>
    </w:p>
    <w:p w:rsidR="006C5AB1" w:rsidP="006C5AB1" w:rsidRDefault="006C5AB1" w14:paraId="334E6822" w14:textId="77777777">
      <w:pPr>
        <w:pStyle w:val="BodyText"/>
        <w:numPr>
          <w:ilvl w:val="3"/>
          <w:numId w:val="31"/>
        </w:numPr>
      </w:pPr>
      <w:r>
        <w:t>When the website news section updates the social media pages can update too and vice versa</w:t>
      </w:r>
    </w:p>
    <w:p w:rsidR="006C5AB1" w:rsidP="006C5AB1" w:rsidRDefault="00D465AA" w14:paraId="3C0E863A" w14:textId="77777777">
      <w:pPr>
        <w:pStyle w:val="BodyText"/>
        <w:numPr>
          <w:ilvl w:val="2"/>
          <w:numId w:val="31"/>
        </w:numPr>
      </w:pPr>
      <w:r>
        <w:t>Receive user feedback online</w:t>
      </w:r>
    </w:p>
    <w:p w:rsidR="00D465AA" w:rsidP="00D465AA" w:rsidRDefault="00D465AA" w14:paraId="766F25C9" w14:textId="77777777">
      <w:pPr>
        <w:pStyle w:val="BodyText"/>
        <w:numPr>
          <w:ilvl w:val="3"/>
          <w:numId w:val="31"/>
        </w:numPr>
      </w:pPr>
      <w:r>
        <w:t>A user can write feedback on certain practices done by the KHBPA</w:t>
      </w:r>
    </w:p>
    <w:p w:rsidR="006F4E2C" w:rsidP="006F4E2C" w:rsidRDefault="006F4E2C" w14:paraId="4304516E" w14:textId="77777777">
      <w:pPr>
        <w:pStyle w:val="BodyText"/>
        <w:ind w:left="2880"/>
      </w:pPr>
    </w:p>
    <w:p w:rsidRPr="00216D7F" w:rsidR="00D465AA" w:rsidP="004F5C8A" w:rsidRDefault="00D465AA" w14:paraId="6714D336" w14:textId="77777777">
      <w:pPr>
        <w:pStyle w:val="InfoBlue"/>
        <w:numPr>
          <w:ilvl w:val="0"/>
          <w:numId w:val="0"/>
        </w:numPr>
        <w:rPr>
          <w:b/>
        </w:rPr>
      </w:pPr>
      <w:r w:rsidRPr="00216D7F">
        <w:rPr>
          <w:b/>
        </w:rPr>
        <w:t>Users’ needs:</w:t>
      </w:r>
    </w:p>
    <w:p w:rsidRPr="006F4E2C" w:rsidR="006F4E2C" w:rsidP="006F4E2C" w:rsidRDefault="006F4E2C" w14:paraId="11226597" w14:textId="77777777">
      <w:pPr>
        <w:pStyle w:val="BodyText"/>
      </w:pPr>
    </w:p>
    <w:p w:rsidR="00D465AA" w:rsidP="00D465AA" w:rsidRDefault="00D465AA" w14:paraId="1C2F8E4B" w14:textId="77777777">
      <w:pPr>
        <w:pStyle w:val="BodyText"/>
        <w:numPr>
          <w:ilvl w:val="0"/>
          <w:numId w:val="35"/>
        </w:numPr>
      </w:pPr>
      <w:r>
        <w:t>High priority:</w:t>
      </w:r>
    </w:p>
    <w:p w:rsidR="00D465AA" w:rsidP="00D465AA" w:rsidRDefault="00D465AA" w14:paraId="659EA3DE" w14:textId="77777777">
      <w:pPr>
        <w:pStyle w:val="BodyText"/>
        <w:numPr>
          <w:ilvl w:val="1"/>
          <w:numId w:val="35"/>
        </w:numPr>
      </w:pPr>
      <w:r>
        <w:t>Ability to process benefits and claims online</w:t>
      </w:r>
    </w:p>
    <w:p w:rsidR="00D465AA" w:rsidP="00D465AA" w:rsidRDefault="00D465AA" w14:paraId="11A45979" w14:textId="77777777">
      <w:pPr>
        <w:pStyle w:val="BodyText"/>
        <w:numPr>
          <w:ilvl w:val="2"/>
          <w:numId w:val="35"/>
        </w:numPr>
      </w:pPr>
      <w:r>
        <w:t>This would allow for the user to process claims and do their benefits online. Saves phone calls and trips to the KHBPA office.</w:t>
      </w:r>
    </w:p>
    <w:p w:rsidR="006F4E2C" w:rsidP="006F4E2C" w:rsidRDefault="006F4E2C" w14:paraId="5A51491D" w14:textId="77777777">
      <w:pPr>
        <w:pStyle w:val="BodyText"/>
        <w:ind w:left="2880"/>
      </w:pPr>
    </w:p>
    <w:p w:rsidR="006F4E2C" w:rsidP="006F4E2C" w:rsidRDefault="006F4E2C" w14:paraId="771AD1C5" w14:textId="77777777">
      <w:pPr>
        <w:pStyle w:val="BodyText"/>
        <w:numPr>
          <w:ilvl w:val="0"/>
          <w:numId w:val="35"/>
        </w:numPr>
      </w:pPr>
      <w:r>
        <w:t>Lower priority:</w:t>
      </w:r>
    </w:p>
    <w:p w:rsidR="00D465AA" w:rsidP="00D465AA" w:rsidRDefault="006F4E2C" w14:paraId="3DBA2DC7" w14:textId="77777777">
      <w:pPr>
        <w:pStyle w:val="BodyText"/>
        <w:numPr>
          <w:ilvl w:val="1"/>
          <w:numId w:val="35"/>
        </w:numPr>
      </w:pPr>
      <w:r>
        <w:t>Ability for users to access the site with cellphones and tablets.</w:t>
      </w:r>
    </w:p>
    <w:p w:rsidRPr="00D465AA" w:rsidR="006F4E2C" w:rsidP="006F4E2C" w:rsidRDefault="006F4E2C" w14:paraId="0352A335" w14:textId="77777777">
      <w:pPr>
        <w:pStyle w:val="BodyText"/>
        <w:numPr>
          <w:ilvl w:val="2"/>
          <w:numId w:val="35"/>
        </w:numPr>
      </w:pPr>
      <w:r>
        <w:t>Allows the user to view a mobile friendly version of the website with their phone or tablet.</w:t>
      </w:r>
    </w:p>
    <w:p w:rsidRPr="00837FDC" w:rsidR="006C5AB1" w:rsidP="006C5AB1" w:rsidRDefault="006C5AB1" w14:paraId="1AFD0C05" w14:textId="77777777">
      <w:pPr>
        <w:pStyle w:val="BodyText"/>
      </w:pPr>
    </w:p>
    <w:p w:rsidR="00837FDC" w:rsidP="00837FDC" w:rsidRDefault="00837FDC" w14:paraId="4694C91F" w14:textId="77777777">
      <w:pPr>
        <w:pStyle w:val="BodyText"/>
      </w:pPr>
    </w:p>
    <w:p w:rsidR="0094641A" w:rsidP="00837FDC" w:rsidRDefault="0094641A" w14:paraId="5F394330" w14:textId="77777777">
      <w:pPr>
        <w:pStyle w:val="BodyText"/>
      </w:pPr>
    </w:p>
    <w:p w:rsidR="0094641A" w:rsidP="00837FDC" w:rsidRDefault="0094641A" w14:paraId="5B602A36" w14:textId="77777777">
      <w:pPr>
        <w:pStyle w:val="BodyText"/>
      </w:pPr>
    </w:p>
    <w:p w:rsidR="0094641A" w:rsidP="00837FDC" w:rsidRDefault="0094641A" w14:paraId="163632F0" w14:textId="77777777">
      <w:pPr>
        <w:pStyle w:val="BodyText"/>
      </w:pPr>
    </w:p>
    <w:p w:rsidRPr="00837FDC" w:rsidR="0094641A" w:rsidP="00837FDC" w:rsidRDefault="0094641A" w14:paraId="5326C429" w14:textId="77777777">
      <w:pPr>
        <w:pStyle w:val="BodyText"/>
      </w:pPr>
    </w:p>
    <w:p w:rsidR="00F44B9E" w:rsidP="00865C9F" w:rsidRDefault="00D43D02" w14:paraId="189503F1" w14:textId="77777777">
      <w:pPr>
        <w:pStyle w:val="Heading2"/>
      </w:pPr>
      <w:bookmarkStart w:name="_Toc452813583" w:id="28"/>
      <w:bookmarkStart w:name="_Toc512930910" w:id="29"/>
      <w:bookmarkStart w:name="_Toc524313339" w:id="30"/>
      <w:r>
        <w:t>Stakeholder Summar</w:t>
      </w:r>
      <w:bookmarkEnd w:id="28"/>
      <w:bookmarkEnd w:id="29"/>
      <w:bookmarkEnd w:id="30"/>
      <w:r w:rsidR="00865C9F">
        <w:t>y</w:t>
      </w: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1890"/>
        <w:gridCol w:w="2610"/>
        <w:gridCol w:w="3960"/>
      </w:tblGrid>
      <w:tr w:rsidR="00F44B9E" w14:paraId="33A8C958" w14:textId="77777777">
        <w:tc>
          <w:tcPr>
            <w:tcW w:w="1890" w:type="dxa"/>
            <w:shd w:val="solid" w:color="000000" w:fill="FFFFFF"/>
          </w:tcPr>
          <w:p w:rsidR="00F44B9E" w:rsidRDefault="00D43D02" w14:paraId="3CA142FC" w14:textId="77777777">
            <w:pPr>
              <w:pStyle w:val="BodyText"/>
              <w:ind w:left="0"/>
              <w:rPr>
                <w:b/>
              </w:rPr>
            </w:pPr>
            <w:r>
              <w:rPr>
                <w:b/>
              </w:rPr>
              <w:t>Name</w:t>
            </w:r>
          </w:p>
        </w:tc>
        <w:tc>
          <w:tcPr>
            <w:tcW w:w="2610" w:type="dxa"/>
            <w:shd w:val="solid" w:color="000000" w:fill="FFFFFF"/>
          </w:tcPr>
          <w:p w:rsidR="00F44B9E" w:rsidRDefault="00D43D02" w14:paraId="68B2728C" w14:textId="77777777">
            <w:pPr>
              <w:pStyle w:val="BodyText"/>
              <w:ind w:left="0"/>
              <w:rPr>
                <w:b/>
              </w:rPr>
            </w:pPr>
            <w:r>
              <w:rPr>
                <w:b/>
              </w:rPr>
              <w:t>Description</w:t>
            </w:r>
          </w:p>
        </w:tc>
        <w:tc>
          <w:tcPr>
            <w:tcW w:w="3960" w:type="dxa"/>
            <w:shd w:val="solid" w:color="000000" w:fill="FFFFFF"/>
          </w:tcPr>
          <w:p w:rsidR="00F44B9E" w:rsidRDefault="00D43D02" w14:paraId="3E7A3BF6" w14:textId="77777777">
            <w:pPr>
              <w:pStyle w:val="BodyText"/>
              <w:ind w:left="0"/>
              <w:rPr>
                <w:b/>
              </w:rPr>
            </w:pPr>
            <w:r>
              <w:rPr>
                <w:b/>
              </w:rPr>
              <w:t>Responsibilities</w:t>
            </w:r>
          </w:p>
        </w:tc>
      </w:tr>
      <w:tr w:rsidR="00F44B9E" w14:paraId="7508D7F6" w14:textId="77777777">
        <w:tc>
          <w:tcPr>
            <w:tcW w:w="1890" w:type="dxa"/>
          </w:tcPr>
          <w:p w:rsidRPr="009236C2" w:rsidR="00F44B9E" w:rsidP="004F5C8A" w:rsidRDefault="00321A14" w14:paraId="69A56BF9" w14:textId="77777777">
            <w:pPr>
              <w:pStyle w:val="InfoBlue"/>
              <w:numPr>
                <w:ilvl w:val="0"/>
                <w:numId w:val="0"/>
              </w:numPr>
              <w:ind w:left="360"/>
            </w:pPr>
            <w:r w:rsidRPr="009236C2">
              <w:t>IT personnel</w:t>
            </w:r>
          </w:p>
        </w:tc>
        <w:tc>
          <w:tcPr>
            <w:tcW w:w="2610" w:type="dxa"/>
          </w:tcPr>
          <w:p w:rsidRPr="009236C2" w:rsidR="00F44B9E" w:rsidP="004F5C8A" w:rsidRDefault="00321A14" w14:paraId="297859C4" w14:textId="77777777">
            <w:pPr>
              <w:pStyle w:val="InfoBlue"/>
              <w:numPr>
                <w:ilvl w:val="0"/>
                <w:numId w:val="0"/>
              </w:numPr>
              <w:ind w:left="1080"/>
            </w:pPr>
            <w:r w:rsidRPr="009236C2">
              <w:t xml:space="preserve">Helps with everything technological for the Users. </w:t>
            </w:r>
          </w:p>
        </w:tc>
        <w:tc>
          <w:tcPr>
            <w:tcW w:w="3960" w:type="dxa"/>
          </w:tcPr>
          <w:p w:rsidRPr="009236C2" w:rsidR="00321A14" w:rsidP="004F5C8A" w:rsidRDefault="00321A14" w14:paraId="0EBF24A8" w14:textId="77777777">
            <w:pPr>
              <w:pStyle w:val="InfoBlue"/>
              <w:numPr>
                <w:ilvl w:val="0"/>
                <w:numId w:val="0"/>
              </w:numPr>
              <w:ind w:left="1080"/>
            </w:pPr>
            <w:r w:rsidRPr="009236C2">
              <w:t>Maintains the system and updates the website and database.</w:t>
            </w:r>
          </w:p>
          <w:p w:rsidRPr="009236C2" w:rsidR="00F44B9E" w:rsidP="004F5C8A" w:rsidRDefault="00F44B9E" w14:paraId="5D9037FC" w14:textId="77777777">
            <w:pPr>
              <w:pStyle w:val="InfoBlue"/>
              <w:numPr>
                <w:ilvl w:val="0"/>
                <w:numId w:val="0"/>
              </w:numPr>
              <w:ind w:left="1080"/>
            </w:pPr>
          </w:p>
        </w:tc>
      </w:tr>
    </w:tbl>
    <w:p w:rsidR="00F44B9E" w:rsidP="00F92924" w:rsidRDefault="00D43D02" w14:paraId="43DE692A" w14:textId="77777777">
      <w:pPr>
        <w:pStyle w:val="Heading2"/>
      </w:pPr>
      <w:bookmarkStart w:name="_Toc452813584" w:id="31"/>
      <w:bookmarkStart w:name="_Toc512930911" w:id="32"/>
      <w:bookmarkStart w:name="_Toc524313340" w:id="33"/>
      <w:r>
        <w:t>User Summary</w:t>
      </w:r>
      <w:bookmarkEnd w:id="31"/>
      <w:bookmarkEnd w:id="32"/>
      <w:bookmarkEnd w:id="33"/>
    </w:p>
    <w:p w:rsidRPr="00F92924" w:rsidR="00F92924" w:rsidP="00F92924" w:rsidRDefault="00F92924" w14:paraId="3F812C71" w14:textId="77777777"/>
    <w:tbl>
      <w:tblPr>
        <w:tblW w:w="8507"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1715"/>
        <w:gridCol w:w="2288"/>
        <w:gridCol w:w="4504"/>
      </w:tblGrid>
      <w:tr w:rsidR="00F92924" w:rsidTr="00F92924" w14:paraId="31A9F62B" w14:textId="77777777">
        <w:trPr>
          <w:trHeight w:val="418"/>
        </w:trPr>
        <w:tc>
          <w:tcPr>
            <w:tcW w:w="1715" w:type="dxa"/>
            <w:shd w:val="solid" w:color="000000" w:fill="FFFFFF"/>
          </w:tcPr>
          <w:p w:rsidR="00F92924" w:rsidRDefault="00F92924" w14:paraId="264CC24D" w14:textId="77777777">
            <w:pPr>
              <w:pStyle w:val="BodyText"/>
              <w:ind w:left="0"/>
              <w:rPr>
                <w:b/>
              </w:rPr>
            </w:pPr>
            <w:r>
              <w:rPr>
                <w:b/>
              </w:rPr>
              <w:t>Name</w:t>
            </w:r>
          </w:p>
        </w:tc>
        <w:tc>
          <w:tcPr>
            <w:tcW w:w="2288" w:type="dxa"/>
            <w:shd w:val="solid" w:color="000000" w:fill="FFFFFF"/>
          </w:tcPr>
          <w:p w:rsidR="00F92924" w:rsidRDefault="00F92924" w14:paraId="07F02478" w14:textId="77777777">
            <w:pPr>
              <w:pStyle w:val="BodyText"/>
              <w:ind w:left="0"/>
              <w:rPr>
                <w:b/>
              </w:rPr>
            </w:pPr>
            <w:r>
              <w:rPr>
                <w:b/>
              </w:rPr>
              <w:t>Description</w:t>
            </w:r>
          </w:p>
        </w:tc>
        <w:tc>
          <w:tcPr>
            <w:tcW w:w="4504" w:type="dxa"/>
            <w:shd w:val="solid" w:color="000000" w:fill="FFFFFF"/>
          </w:tcPr>
          <w:p w:rsidR="00F92924" w:rsidRDefault="00F92924" w14:paraId="3F2CDB39" w14:textId="77777777">
            <w:pPr>
              <w:pStyle w:val="BodyText"/>
              <w:ind w:left="0"/>
              <w:rPr>
                <w:b/>
              </w:rPr>
            </w:pPr>
            <w:r>
              <w:rPr>
                <w:b/>
              </w:rPr>
              <w:t>Responsibilities</w:t>
            </w:r>
          </w:p>
        </w:tc>
      </w:tr>
      <w:tr w:rsidR="00F92924" w:rsidTr="00F92924" w14:paraId="22C5AD34" w14:textId="77777777">
        <w:trPr>
          <w:trHeight w:val="976"/>
        </w:trPr>
        <w:tc>
          <w:tcPr>
            <w:tcW w:w="1715" w:type="dxa"/>
          </w:tcPr>
          <w:p w:rsidRPr="009236C2" w:rsidR="00F92924" w:rsidP="004F5C8A" w:rsidRDefault="00F92924" w14:paraId="59FFB2DC" w14:textId="77777777">
            <w:pPr>
              <w:pStyle w:val="InfoBlue"/>
              <w:numPr>
                <w:ilvl w:val="0"/>
                <w:numId w:val="0"/>
              </w:numPr>
              <w:ind w:left="720"/>
            </w:pPr>
            <w:r w:rsidRPr="009236C2">
              <w:t>Owners and trainers</w:t>
            </w:r>
          </w:p>
        </w:tc>
        <w:tc>
          <w:tcPr>
            <w:tcW w:w="2288" w:type="dxa"/>
          </w:tcPr>
          <w:p w:rsidRPr="009236C2" w:rsidR="00F92924" w:rsidP="004F5C8A" w:rsidRDefault="00F92924" w14:paraId="0C963EE9" w14:textId="77777777">
            <w:pPr>
              <w:pStyle w:val="InfoBlue"/>
              <w:numPr>
                <w:ilvl w:val="0"/>
                <w:numId w:val="0"/>
              </w:numPr>
              <w:ind w:left="720"/>
            </w:pPr>
            <w:r w:rsidRPr="009236C2">
              <w:t>A member of KHBPA</w:t>
            </w:r>
          </w:p>
        </w:tc>
        <w:tc>
          <w:tcPr>
            <w:tcW w:w="4504" w:type="dxa"/>
          </w:tcPr>
          <w:p w:rsidRPr="009236C2" w:rsidR="00F92924" w:rsidP="004F5C8A" w:rsidRDefault="00F92924" w14:paraId="76CAA1EF" w14:textId="77777777">
            <w:pPr>
              <w:pStyle w:val="InfoBlue"/>
              <w:numPr>
                <w:ilvl w:val="0"/>
                <w:numId w:val="0"/>
              </w:numPr>
              <w:ind w:left="720"/>
            </w:pPr>
            <w:r w:rsidRPr="009236C2">
              <w:t>Uses KHBPA to:</w:t>
            </w:r>
          </w:p>
          <w:p w:rsidRPr="009236C2" w:rsidR="00F92924" w:rsidP="004F5C8A" w:rsidRDefault="00F92924" w14:paraId="586753AC" w14:textId="77777777">
            <w:pPr>
              <w:pStyle w:val="InfoBlue"/>
              <w:numPr>
                <w:ilvl w:val="0"/>
                <w:numId w:val="0"/>
              </w:numPr>
              <w:ind w:left="720"/>
            </w:pPr>
            <w:r w:rsidRPr="009236C2">
              <w:t>File claims</w:t>
            </w:r>
          </w:p>
          <w:p w:rsidRPr="009236C2" w:rsidR="00F92924" w:rsidP="004F5C8A" w:rsidRDefault="00F92924" w14:paraId="2EA45BEC" w14:textId="77777777">
            <w:pPr>
              <w:pStyle w:val="InfoBlue"/>
              <w:numPr>
                <w:ilvl w:val="0"/>
                <w:numId w:val="0"/>
              </w:numPr>
              <w:ind w:left="720"/>
            </w:pPr>
            <w:r w:rsidRPr="009236C2">
              <w:t>Meet with other owners/trainers</w:t>
            </w:r>
          </w:p>
          <w:p w:rsidRPr="009236C2" w:rsidR="00F92924" w:rsidP="004F5C8A" w:rsidRDefault="00F92924" w14:paraId="41BD5F1F" w14:textId="77777777">
            <w:pPr>
              <w:pStyle w:val="InfoBlue"/>
              <w:numPr>
                <w:ilvl w:val="0"/>
                <w:numId w:val="0"/>
              </w:numPr>
              <w:ind w:left="720"/>
            </w:pPr>
            <w:r w:rsidRPr="009236C2">
              <w:t>Seek important information (such as medical documents)</w:t>
            </w:r>
          </w:p>
        </w:tc>
      </w:tr>
    </w:tbl>
    <w:p w:rsidR="00F44B9E" w:rsidRDefault="00F44B9E" w14:paraId="12B575EF" w14:textId="77777777">
      <w:pPr>
        <w:pStyle w:val="BodyText"/>
      </w:pPr>
    </w:p>
    <w:p w:rsidR="00F44B9E" w:rsidRDefault="00D43D02" w14:paraId="3625A038" w14:textId="77777777">
      <w:pPr>
        <w:pStyle w:val="Heading2"/>
      </w:pPr>
      <w:bookmarkStart w:name="_Toc425054386" w:id="34"/>
      <w:bookmarkStart w:name="_Toc342757864" w:id="35"/>
      <w:bookmarkStart w:name="_Toc346297773" w:id="36"/>
      <w:bookmarkStart w:name="_Toc422186479" w:id="37"/>
      <w:bookmarkStart w:name="_Toc436203384" w:id="38"/>
      <w:bookmarkStart w:name="_Toc452813585" w:id="39"/>
      <w:bookmarkStart w:name="_Toc512930912" w:id="40"/>
      <w:bookmarkStart w:name="_Toc524313341" w:id="41"/>
      <w:r>
        <w:t>User Environment</w:t>
      </w:r>
      <w:bookmarkEnd w:id="34"/>
      <w:bookmarkEnd w:id="35"/>
      <w:bookmarkEnd w:id="36"/>
      <w:bookmarkEnd w:id="37"/>
      <w:bookmarkEnd w:id="38"/>
      <w:bookmarkEnd w:id="39"/>
      <w:bookmarkEnd w:id="40"/>
      <w:bookmarkEnd w:id="41"/>
    </w:p>
    <w:p w:rsidR="007E0C24" w:rsidP="007E0C24" w:rsidRDefault="00A066AC" w14:paraId="5126C735" w14:noSpellErr="1" w14:textId="145BCF8C">
      <w:pPr>
        <w:pStyle w:val="BodyText"/>
        <w:numPr>
          <w:ilvl w:val="0"/>
          <w:numId w:val="32"/>
        </w:numPr>
        <w:rPr/>
      </w:pPr>
      <w:r w:rsidR="02C1ABC4">
        <w:rPr/>
        <w:t>The user will be able to have newsletters pushed to his or her computer or mobile device</w:t>
      </w:r>
      <w:r w:rsidR="02C1ABC4">
        <w:rPr/>
        <w:t xml:space="preserve">. This will </w:t>
      </w:r>
      <w:r w:rsidR="02C1ABC4">
        <w:rPr/>
        <w:t>save KHBPA $</w:t>
      </w:r>
      <w:r w:rsidR="02C1ABC4">
        <w:rPr/>
        <w:t>3180.00 every time they mail out a four page newsletter.</w:t>
      </w:r>
      <w:r w:rsidR="02C1ABC4">
        <w:rPr/>
        <w:t xml:space="preserve"> </w:t>
      </w:r>
    </w:p>
    <w:p w:rsidR="02C1ABC4" w:rsidP="02C1ABC4" w:rsidRDefault="02C1ABC4" w14:noSpellErr="1" w14:paraId="0F459E50" w14:textId="535A0F65">
      <w:pPr>
        <w:pStyle w:val="BodyText"/>
        <w:numPr>
          <w:ilvl w:val="1"/>
          <w:numId w:val="32"/>
        </w:numPr>
        <w:rPr/>
      </w:pPr>
      <w:r w:rsidR="02C1ABC4">
        <w:rPr/>
        <w:t>6000 members at $0.4</w:t>
      </w:r>
      <w:r w:rsidR="02C1ABC4">
        <w:rPr/>
        <w:t>9</w:t>
      </w:r>
      <w:r w:rsidR="02C1ABC4">
        <w:rPr/>
        <w:t xml:space="preserve"> per stamp, plus four pages for the newsletter at $5.00</w:t>
      </w:r>
      <w:r w:rsidR="02C1ABC4">
        <w:rPr/>
        <w:t xml:space="preserve"> for the ream</w:t>
      </w:r>
      <w:r w:rsidR="02C1ABC4">
        <w:rPr/>
        <w:t xml:space="preserve"> (500 pgs.)</w:t>
      </w:r>
      <w:r w:rsidR="02C1ABC4">
        <w:rPr/>
        <w:t xml:space="preserve"> of paper</w:t>
      </w:r>
      <w:r w:rsidR="02C1ABC4">
        <w:rPr/>
        <w:t>.</w:t>
      </w:r>
      <w:r w:rsidR="02C1ABC4">
        <w:rPr/>
        <w:t xml:space="preserve"> </w:t>
      </w:r>
    </w:p>
    <w:p w:rsidR="009277D6" w:rsidP="00A7768D" w:rsidRDefault="008940F2" w14:paraId="3DD4F444" w14:textId="77777777">
      <w:pPr>
        <w:pStyle w:val="BodyText"/>
        <w:numPr>
          <w:ilvl w:val="0"/>
          <w:numId w:val="32"/>
        </w:numPr>
      </w:pPr>
      <w:r>
        <w:t>Users will also be able to update or create accounts for KHBPA’s database. This will save KHBPA about 25 hours of work if they write everyone’s name into the data base at about 15 seconds a member. This time can be devoted to more pressing matters for KHBPA.</w:t>
      </w:r>
    </w:p>
    <w:p w:rsidR="00317F6B" w:rsidP="00317F6B" w:rsidRDefault="00317F6B" w14:paraId="05E56993" w14:textId="77777777">
      <w:pPr>
        <w:pStyle w:val="BodyText"/>
      </w:pPr>
    </w:p>
    <w:p w:rsidR="00317F6B" w:rsidP="00317F6B" w:rsidRDefault="00317F6B" w14:paraId="27C201CF" w14:textId="77777777">
      <w:pPr>
        <w:pStyle w:val="BodyText"/>
      </w:pPr>
    </w:p>
    <w:p w:rsidR="004F5C8A" w:rsidP="00317F6B" w:rsidRDefault="004F5C8A" w14:paraId="2393BF13" w14:textId="77777777">
      <w:pPr>
        <w:pStyle w:val="BodyText"/>
      </w:pPr>
    </w:p>
    <w:p w:rsidR="004F5C8A" w:rsidP="00317F6B" w:rsidRDefault="004F5C8A" w14:paraId="52A080BA" w14:textId="77777777">
      <w:pPr>
        <w:pStyle w:val="BodyText"/>
      </w:pPr>
    </w:p>
    <w:p w:rsidR="004F5C8A" w:rsidP="00317F6B" w:rsidRDefault="004F5C8A" w14:paraId="3FBC47E2" w14:textId="77777777">
      <w:pPr>
        <w:pStyle w:val="BodyText"/>
      </w:pPr>
    </w:p>
    <w:p w:rsidR="004F5C8A" w:rsidP="00317F6B" w:rsidRDefault="004F5C8A" w14:paraId="7658EE36" w14:textId="77777777">
      <w:pPr>
        <w:pStyle w:val="BodyText"/>
      </w:pPr>
    </w:p>
    <w:p w:rsidR="004F5C8A" w:rsidP="00317F6B" w:rsidRDefault="004F5C8A" w14:paraId="37A42F3A" w14:textId="77777777">
      <w:pPr>
        <w:pStyle w:val="BodyText"/>
      </w:pPr>
    </w:p>
    <w:p w:rsidR="004F5C8A" w:rsidP="00317F6B" w:rsidRDefault="004F5C8A" w14:paraId="398BA5D0" w14:textId="77777777">
      <w:pPr>
        <w:pStyle w:val="BodyText"/>
      </w:pPr>
    </w:p>
    <w:p w:rsidR="004F5C8A" w:rsidP="00317F6B" w:rsidRDefault="004F5C8A" w14:paraId="76AD2525" w14:textId="77777777">
      <w:pPr>
        <w:pStyle w:val="BodyText"/>
      </w:pPr>
    </w:p>
    <w:p w:rsidR="004F5C8A" w:rsidP="00317F6B" w:rsidRDefault="004F5C8A" w14:paraId="535C13AD" w14:textId="77777777">
      <w:pPr>
        <w:pStyle w:val="BodyText"/>
      </w:pPr>
    </w:p>
    <w:p w:rsidRPr="009277D6" w:rsidR="004F5C8A" w:rsidP="00317F6B" w:rsidRDefault="004F5C8A" w14:paraId="37F4E9D3" w14:textId="77777777">
      <w:pPr>
        <w:pStyle w:val="BodyText"/>
      </w:pPr>
    </w:p>
    <w:p w:rsidR="004F5C8A" w:rsidP="004F5C8A" w:rsidRDefault="00D43D02" w14:paraId="4DFB7977" w14:textId="77777777">
      <w:pPr>
        <w:pStyle w:val="Heading2"/>
      </w:pPr>
      <w:bookmarkStart w:name="_Toc452813588" w:id="42"/>
      <w:bookmarkStart w:name="_Toc512930913" w:id="43"/>
      <w:bookmarkStart w:name="_Toc524313342" w:id="44"/>
      <w:r>
        <w:lastRenderedPageBreak/>
        <w:t>Summary of Key Stakeholder or User Needs</w:t>
      </w:r>
      <w:bookmarkEnd w:id="42"/>
      <w:bookmarkEnd w:id="43"/>
      <w:bookmarkEnd w:id="44"/>
    </w:p>
    <w:p w:rsidRPr="004F5C8A" w:rsidR="004F5C8A" w:rsidP="004F5C8A" w:rsidRDefault="004F5C8A" w14:paraId="7D6F673C" w14:textId="77777777">
      <w:pPr>
        <w:pStyle w:val="BodyText"/>
      </w:pPr>
    </w:p>
    <w:tbl>
      <w:tblPr>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2808"/>
        <w:gridCol w:w="900"/>
        <w:gridCol w:w="1350"/>
        <w:gridCol w:w="1890"/>
        <w:gridCol w:w="90"/>
        <w:gridCol w:w="2430"/>
      </w:tblGrid>
      <w:tr w:rsidR="00F44B9E" w14:paraId="67AA0BD2" w14:textId="77777777">
        <w:tc>
          <w:tcPr>
            <w:tcW w:w="2808" w:type="dxa"/>
            <w:shd w:val="solid" w:color="000000" w:fill="FFFFFF"/>
          </w:tcPr>
          <w:p w:rsidR="00F44B9E" w:rsidRDefault="00D43D02" w14:paraId="0D7069A3" w14:textId="77777777">
            <w:pPr>
              <w:pStyle w:val="BodyText"/>
              <w:ind w:left="0"/>
              <w:rPr>
                <w:b/>
              </w:rPr>
            </w:pPr>
            <w:r>
              <w:rPr>
                <w:b/>
              </w:rPr>
              <w:t>Need</w:t>
            </w:r>
          </w:p>
        </w:tc>
        <w:tc>
          <w:tcPr>
            <w:tcW w:w="900" w:type="dxa"/>
            <w:shd w:val="solid" w:color="000000" w:fill="FFFFFF"/>
          </w:tcPr>
          <w:p w:rsidR="00F44B9E" w:rsidRDefault="00D43D02" w14:paraId="080E6BE2" w14:textId="77777777">
            <w:pPr>
              <w:pStyle w:val="BodyText"/>
              <w:ind w:left="0"/>
              <w:rPr>
                <w:b/>
              </w:rPr>
            </w:pPr>
            <w:r>
              <w:rPr>
                <w:b/>
              </w:rPr>
              <w:t>Priority</w:t>
            </w:r>
          </w:p>
        </w:tc>
        <w:tc>
          <w:tcPr>
            <w:tcW w:w="1350" w:type="dxa"/>
            <w:shd w:val="solid" w:color="000000" w:fill="FFFFFF"/>
          </w:tcPr>
          <w:p w:rsidR="00F44B9E" w:rsidRDefault="00D43D02" w14:paraId="4DC5F04E" w14:textId="77777777">
            <w:pPr>
              <w:pStyle w:val="BodyText"/>
              <w:ind w:left="0"/>
              <w:rPr>
                <w:b/>
              </w:rPr>
            </w:pPr>
            <w:r>
              <w:rPr>
                <w:b/>
              </w:rPr>
              <w:t>Concerns</w:t>
            </w:r>
          </w:p>
        </w:tc>
        <w:tc>
          <w:tcPr>
            <w:tcW w:w="1890" w:type="dxa"/>
            <w:shd w:val="solid" w:color="000000" w:fill="FFFFFF"/>
          </w:tcPr>
          <w:p w:rsidR="00F44B9E" w:rsidRDefault="00D43D02" w14:paraId="1AD01CAC" w14:textId="77777777">
            <w:pPr>
              <w:pStyle w:val="BodyText"/>
              <w:ind w:left="0"/>
              <w:rPr>
                <w:b/>
              </w:rPr>
            </w:pPr>
            <w:r>
              <w:rPr>
                <w:b/>
              </w:rPr>
              <w:t>Current Solution</w:t>
            </w:r>
          </w:p>
        </w:tc>
        <w:tc>
          <w:tcPr>
            <w:tcW w:w="2520" w:type="dxa"/>
            <w:gridSpan w:val="2"/>
            <w:shd w:val="solid" w:color="000000" w:fill="FFFFFF"/>
          </w:tcPr>
          <w:p w:rsidR="00F44B9E" w:rsidRDefault="00D43D02" w14:paraId="4570DB9A" w14:textId="77777777">
            <w:pPr>
              <w:pStyle w:val="BodyText"/>
              <w:ind w:left="0"/>
              <w:rPr>
                <w:b/>
              </w:rPr>
            </w:pPr>
            <w:r>
              <w:rPr>
                <w:b/>
              </w:rPr>
              <w:t>Proposed Solutions</w:t>
            </w:r>
          </w:p>
        </w:tc>
      </w:tr>
      <w:tr w:rsidR="00F44B9E" w14:paraId="176D6B7A" w14:textId="77777777">
        <w:tc>
          <w:tcPr>
            <w:tcW w:w="2808" w:type="dxa"/>
          </w:tcPr>
          <w:p w:rsidR="00F44B9E" w:rsidRDefault="008D784B" w14:paraId="7B627EBC" w14:textId="77777777">
            <w:pPr>
              <w:pStyle w:val="BodyText"/>
              <w:ind w:left="0"/>
            </w:pPr>
            <w:r>
              <w:t>Broadcast newsletters</w:t>
            </w:r>
          </w:p>
        </w:tc>
        <w:tc>
          <w:tcPr>
            <w:tcW w:w="900" w:type="dxa"/>
          </w:tcPr>
          <w:p w:rsidR="00F44B9E" w:rsidRDefault="008D784B" w14:paraId="5BD030CB" w14:textId="77777777">
            <w:pPr>
              <w:pStyle w:val="BodyText"/>
              <w:ind w:left="0"/>
            </w:pPr>
            <w:r>
              <w:t>High</w:t>
            </w:r>
          </w:p>
        </w:tc>
        <w:tc>
          <w:tcPr>
            <w:tcW w:w="1350" w:type="dxa"/>
          </w:tcPr>
          <w:p w:rsidR="00F44B9E" w:rsidRDefault="00CF6CCF" w14:paraId="23CF1BEB" w14:textId="77777777">
            <w:pPr>
              <w:pStyle w:val="BodyText"/>
              <w:ind w:left="0"/>
            </w:pPr>
            <w:r>
              <w:t>Allows for less printing and helps spread information to members very quickly.</w:t>
            </w:r>
          </w:p>
        </w:tc>
        <w:tc>
          <w:tcPr>
            <w:tcW w:w="1980" w:type="dxa"/>
            <w:gridSpan w:val="2"/>
          </w:tcPr>
          <w:p w:rsidR="00F44B9E" w:rsidRDefault="00CF6CCF" w14:paraId="05399054" w14:textId="77777777">
            <w:pPr>
              <w:pStyle w:val="BodyText"/>
              <w:ind w:left="0"/>
            </w:pPr>
            <w:r>
              <w:t>Sending letters to members.</w:t>
            </w:r>
          </w:p>
        </w:tc>
        <w:tc>
          <w:tcPr>
            <w:tcW w:w="2430" w:type="dxa"/>
          </w:tcPr>
          <w:p w:rsidR="00F44B9E" w:rsidRDefault="00CF6CCF" w14:paraId="4EC9EB4D" w14:textId="77777777">
            <w:pPr>
              <w:pStyle w:val="BodyText"/>
              <w:ind w:left="0"/>
            </w:pPr>
            <w:r>
              <w:t>Send an email based newsletter to the Members.</w:t>
            </w:r>
          </w:p>
          <w:p w:rsidR="00CF6CCF" w:rsidRDefault="00CF6CCF" w14:paraId="1F6B9100" w14:textId="77777777">
            <w:pPr>
              <w:pStyle w:val="BodyText"/>
              <w:ind w:left="0"/>
            </w:pPr>
          </w:p>
        </w:tc>
      </w:tr>
      <w:tr w:rsidR="00CF6CCF" w14:paraId="7ABF707C" w14:textId="77777777">
        <w:tc>
          <w:tcPr>
            <w:tcW w:w="2808" w:type="dxa"/>
          </w:tcPr>
          <w:p w:rsidR="00CF6CCF" w:rsidRDefault="00CF6CCF" w14:paraId="69F0A804" w14:textId="77777777">
            <w:pPr>
              <w:pStyle w:val="BodyText"/>
              <w:ind w:left="0"/>
            </w:pPr>
            <w:r>
              <w:t>Receiving donations online and money for forms/documents</w:t>
            </w:r>
          </w:p>
        </w:tc>
        <w:tc>
          <w:tcPr>
            <w:tcW w:w="900" w:type="dxa"/>
          </w:tcPr>
          <w:p w:rsidR="00CF6CCF" w:rsidRDefault="00CF6CCF" w14:paraId="71EB6A38" w14:textId="77777777">
            <w:pPr>
              <w:pStyle w:val="BodyText"/>
              <w:ind w:left="0"/>
            </w:pPr>
            <w:r>
              <w:t>High</w:t>
            </w:r>
          </w:p>
        </w:tc>
        <w:tc>
          <w:tcPr>
            <w:tcW w:w="1350" w:type="dxa"/>
          </w:tcPr>
          <w:p w:rsidR="00CF6CCF" w:rsidRDefault="00CF6CCF" w14:paraId="29EBCD0D" w14:textId="77777777">
            <w:pPr>
              <w:pStyle w:val="BodyText"/>
              <w:ind w:left="0"/>
            </w:pPr>
            <w:r>
              <w:t>Allows for people to donate or pay to get certain forms.</w:t>
            </w:r>
          </w:p>
        </w:tc>
        <w:tc>
          <w:tcPr>
            <w:tcW w:w="1980" w:type="dxa"/>
            <w:gridSpan w:val="2"/>
          </w:tcPr>
          <w:p w:rsidR="00CF6CCF" w:rsidRDefault="00CF6CCF" w14:paraId="328CD254" w14:textId="77777777">
            <w:pPr>
              <w:pStyle w:val="BodyText"/>
              <w:ind w:left="0"/>
            </w:pPr>
            <w:r>
              <w:t>Users have to go to the office or mail a check.</w:t>
            </w:r>
          </w:p>
        </w:tc>
        <w:tc>
          <w:tcPr>
            <w:tcW w:w="2430" w:type="dxa"/>
          </w:tcPr>
          <w:p w:rsidR="00CF6CCF" w:rsidRDefault="00CF6CCF" w14:paraId="6D5374C0" w14:textId="77777777">
            <w:pPr>
              <w:pStyle w:val="BodyText"/>
              <w:ind w:left="0"/>
            </w:pPr>
            <w:r>
              <w:t>A web based pay system for donations and forms/documents.</w:t>
            </w:r>
          </w:p>
        </w:tc>
      </w:tr>
      <w:tr w:rsidR="00CF6CCF" w14:paraId="74113CDD" w14:textId="77777777">
        <w:tc>
          <w:tcPr>
            <w:tcW w:w="2808" w:type="dxa"/>
          </w:tcPr>
          <w:p w:rsidR="00CF6CCF" w:rsidRDefault="00347AA2" w14:paraId="2BD077B5" w14:textId="77777777">
            <w:pPr>
              <w:pStyle w:val="BodyText"/>
              <w:ind w:left="0"/>
            </w:pPr>
            <w:r>
              <w:t>Do not have links to other industry related websites</w:t>
            </w:r>
          </w:p>
        </w:tc>
        <w:tc>
          <w:tcPr>
            <w:tcW w:w="900" w:type="dxa"/>
          </w:tcPr>
          <w:p w:rsidR="00CF6CCF" w:rsidRDefault="00347AA2" w14:paraId="2392F031" w14:textId="77777777">
            <w:pPr>
              <w:pStyle w:val="BodyText"/>
              <w:ind w:left="0"/>
            </w:pPr>
            <w:r>
              <w:t>Low</w:t>
            </w:r>
          </w:p>
        </w:tc>
        <w:tc>
          <w:tcPr>
            <w:tcW w:w="1350" w:type="dxa"/>
          </w:tcPr>
          <w:p w:rsidR="00CF6CCF" w:rsidRDefault="00347AA2" w14:paraId="66FD22D8" w14:textId="77777777">
            <w:pPr>
              <w:pStyle w:val="BodyText"/>
              <w:ind w:left="0"/>
            </w:pPr>
            <w:r>
              <w:t>Allows for people to get information from other websites easily and quickly</w:t>
            </w:r>
          </w:p>
        </w:tc>
        <w:tc>
          <w:tcPr>
            <w:tcW w:w="1980" w:type="dxa"/>
            <w:gridSpan w:val="2"/>
          </w:tcPr>
          <w:p w:rsidR="00CF6CCF" w:rsidRDefault="00347AA2" w14:paraId="39FC78E9" w14:textId="77777777">
            <w:pPr>
              <w:pStyle w:val="BodyText"/>
              <w:ind w:left="0"/>
            </w:pPr>
            <w:r>
              <w:t>Users have to find the links themselves.</w:t>
            </w:r>
          </w:p>
        </w:tc>
        <w:tc>
          <w:tcPr>
            <w:tcW w:w="2430" w:type="dxa"/>
          </w:tcPr>
          <w:p w:rsidR="00CF6CCF" w:rsidRDefault="00347AA2" w14:paraId="713DE86F" w14:textId="77777777">
            <w:pPr>
              <w:pStyle w:val="BodyText"/>
              <w:ind w:left="0"/>
            </w:pPr>
            <w:r>
              <w:t>A page with several helpful links and pages that are related to their needs.</w:t>
            </w:r>
          </w:p>
        </w:tc>
      </w:tr>
    </w:tbl>
    <w:p w:rsidR="00F44B9E" w:rsidRDefault="00F44B9E" w14:paraId="7FC4E48E" w14:textId="77777777">
      <w:pPr>
        <w:pStyle w:val="BodyText"/>
      </w:pPr>
    </w:p>
    <w:p w:rsidR="00F44B9E" w:rsidP="00347AA2" w:rsidRDefault="00D43D02" w14:paraId="3B5107F4" w14:textId="77777777">
      <w:pPr>
        <w:pStyle w:val="Heading2"/>
      </w:pPr>
      <w:bookmarkStart w:name="_Toc452813589" w:id="45"/>
      <w:bookmarkStart w:name="_Toc512930914" w:id="46"/>
      <w:bookmarkStart w:name="_Toc524313343" w:id="47"/>
      <w:r>
        <w:t>Alternatives and Competition</w:t>
      </w:r>
      <w:bookmarkEnd w:id="45"/>
      <w:bookmarkEnd w:id="46"/>
      <w:bookmarkEnd w:id="47"/>
    </w:p>
    <w:p w:rsidR="00E02AE9" w:rsidP="00E02AE9" w:rsidRDefault="002533EF" w14:paraId="6EA89312" w14:textId="77777777">
      <w:pPr>
        <w:pStyle w:val="BodyText"/>
        <w:numPr>
          <w:ilvl w:val="0"/>
          <w:numId w:val="33"/>
        </w:numPr>
      </w:pPr>
      <w:r>
        <w:t>Currently KHBPA is hosting their site through WP Engine</w:t>
      </w:r>
      <w:r w:rsidR="008D784B">
        <w:t>.</w:t>
      </w:r>
    </w:p>
    <w:p w:rsidR="00E02AE9" w:rsidP="00E02AE9" w:rsidRDefault="00E02AE9" w14:paraId="4E647EA7" w14:textId="77777777">
      <w:pPr>
        <w:pStyle w:val="BodyText"/>
        <w:numPr>
          <w:ilvl w:val="1"/>
          <w:numId w:val="33"/>
        </w:numPr>
      </w:pPr>
      <w:r>
        <w:t>Strengths</w:t>
      </w:r>
    </w:p>
    <w:p w:rsidR="00E02AE9" w:rsidP="00E02AE9" w:rsidRDefault="008D784B" w14:paraId="487FB613" w14:textId="77777777">
      <w:pPr>
        <w:pStyle w:val="BodyText"/>
        <w:numPr>
          <w:ilvl w:val="2"/>
          <w:numId w:val="33"/>
        </w:numPr>
      </w:pPr>
      <w:r>
        <w:t>They are c</w:t>
      </w:r>
      <w:r w:rsidR="00E02AE9">
        <w:t>heaper than previous host</w:t>
      </w:r>
      <w:r>
        <w:t>.</w:t>
      </w:r>
    </w:p>
    <w:p w:rsidR="00E02AE9" w:rsidP="00E02AE9" w:rsidRDefault="00E02AE9" w14:paraId="4F699986" w14:textId="77777777">
      <w:pPr>
        <w:pStyle w:val="BodyText"/>
        <w:numPr>
          <w:ilvl w:val="1"/>
          <w:numId w:val="33"/>
        </w:numPr>
      </w:pPr>
      <w:r>
        <w:t>Weaknesses</w:t>
      </w:r>
    </w:p>
    <w:p w:rsidR="00E02AE9" w:rsidP="00E02AE9" w:rsidRDefault="008D784B" w14:paraId="220AC909" w14:textId="77777777">
      <w:pPr>
        <w:pStyle w:val="BodyText"/>
        <w:numPr>
          <w:ilvl w:val="2"/>
          <w:numId w:val="33"/>
        </w:numPr>
      </w:pPr>
      <w:r>
        <w:t>The s</w:t>
      </w:r>
      <w:r w:rsidR="00E02AE9">
        <w:t>ite looks like other HBPA websites</w:t>
      </w:r>
      <w:r>
        <w:t>.</w:t>
      </w:r>
    </w:p>
    <w:p w:rsidR="00E02AE9" w:rsidP="00E02AE9" w:rsidRDefault="008D784B" w14:paraId="3E9AC571" w14:textId="77777777">
      <w:pPr>
        <w:pStyle w:val="BodyText"/>
        <w:numPr>
          <w:ilvl w:val="2"/>
          <w:numId w:val="33"/>
        </w:numPr>
      </w:pPr>
      <w:r>
        <w:t>It is no</w:t>
      </w:r>
      <w:r w:rsidR="00E02AE9">
        <w:t xml:space="preserve">t as </w:t>
      </w:r>
      <w:r>
        <w:t>feature-</w:t>
      </w:r>
      <w:r w:rsidR="00E02AE9">
        <w:t>customizable as they wanted</w:t>
      </w:r>
      <w:r>
        <w:t>.</w:t>
      </w:r>
    </w:p>
    <w:p w:rsidR="00E02AE9" w:rsidP="00E02AE9" w:rsidRDefault="004F78F2" w14:paraId="795B3AB2" w14:textId="77777777">
      <w:pPr>
        <w:pStyle w:val="BodyText"/>
        <w:numPr>
          <w:ilvl w:val="0"/>
          <w:numId w:val="33"/>
        </w:numPr>
      </w:pPr>
      <w:r>
        <w:t xml:space="preserve">Previously they used </w:t>
      </w:r>
      <w:proofErr w:type="spellStart"/>
      <w:r>
        <w:t>JockeyClub</w:t>
      </w:r>
      <w:proofErr w:type="spellEnd"/>
      <w:r>
        <w:t xml:space="preserve"> to manage and host their website.</w:t>
      </w:r>
      <w:r w:rsidR="00E02AE9">
        <w:t xml:space="preserve"> </w:t>
      </w:r>
    </w:p>
    <w:p w:rsidR="00E02AE9" w:rsidP="00E02AE9" w:rsidRDefault="00E02AE9" w14:paraId="70BD47D9" w14:textId="77777777">
      <w:pPr>
        <w:pStyle w:val="BodyText"/>
        <w:numPr>
          <w:ilvl w:val="1"/>
          <w:numId w:val="33"/>
        </w:numPr>
      </w:pPr>
      <w:r>
        <w:t>Strength</w:t>
      </w:r>
    </w:p>
    <w:p w:rsidR="008D784B" w:rsidP="00E02AE9" w:rsidRDefault="008D784B" w14:paraId="2133F249" w14:textId="77777777">
      <w:pPr>
        <w:pStyle w:val="BodyText"/>
        <w:numPr>
          <w:ilvl w:val="2"/>
          <w:numId w:val="33"/>
        </w:numPr>
      </w:pPr>
      <w:r>
        <w:t>They have a lot of experience hosting similar sites</w:t>
      </w:r>
    </w:p>
    <w:p w:rsidR="008D784B" w:rsidP="008D784B" w:rsidRDefault="008D784B" w14:paraId="39AEF33D" w14:textId="77777777">
      <w:pPr>
        <w:pStyle w:val="BodyText"/>
        <w:numPr>
          <w:ilvl w:val="1"/>
          <w:numId w:val="33"/>
        </w:numPr>
      </w:pPr>
      <w:r>
        <w:t>Weaknesses</w:t>
      </w:r>
    </w:p>
    <w:p w:rsidR="008D784B" w:rsidP="008D784B" w:rsidRDefault="008D784B" w14:paraId="44EF85A0" w14:textId="77777777">
      <w:pPr>
        <w:pStyle w:val="BodyText"/>
        <w:numPr>
          <w:ilvl w:val="2"/>
          <w:numId w:val="33"/>
        </w:numPr>
      </w:pPr>
      <w:r>
        <w:t>T</w:t>
      </w:r>
      <w:r w:rsidR="004F78F2">
        <w:t xml:space="preserve">hey have </w:t>
      </w:r>
      <w:r w:rsidR="00E02AE9">
        <w:t xml:space="preserve">become political and voiced opinions that not everyone in the horse industry agreed with. </w:t>
      </w:r>
      <w:r w:rsidR="004F78F2">
        <w:t xml:space="preserve"> </w:t>
      </w:r>
    </w:p>
    <w:p w:rsidRPr="002533EF" w:rsidR="002533EF" w:rsidP="008D784B" w:rsidRDefault="008D784B" w14:paraId="1B55838C" w14:textId="77777777">
      <w:pPr>
        <w:pStyle w:val="BodyText"/>
        <w:numPr>
          <w:ilvl w:val="2"/>
          <w:numId w:val="33"/>
        </w:numPr>
      </w:pPr>
      <w:r>
        <w:t xml:space="preserve">They are very expensive. </w:t>
      </w:r>
    </w:p>
    <w:p w:rsidR="00F44B9E" w:rsidRDefault="00D43D02" w14:paraId="0BB5EB9B" w14:textId="77777777">
      <w:pPr>
        <w:pStyle w:val="Heading1"/>
      </w:pPr>
      <w:bookmarkStart w:name="_Toc436203387" w:id="48"/>
      <w:bookmarkStart w:name="_Toc452813590" w:id="49"/>
      <w:bookmarkStart w:name="_Toc512930915" w:id="50"/>
      <w:bookmarkStart w:name="_Toc524313344" w:id="51"/>
      <w:bookmarkEnd w:id="27"/>
      <w:r>
        <w:lastRenderedPageBreak/>
        <w:t>Product Overview</w:t>
      </w:r>
      <w:bookmarkEnd w:id="48"/>
      <w:bookmarkEnd w:id="49"/>
      <w:bookmarkEnd w:id="50"/>
      <w:bookmarkEnd w:id="51"/>
    </w:p>
    <w:p w:rsidR="00F44B9E" w:rsidRDefault="00D43D02" w14:paraId="698A2F9E" w14:textId="77777777">
      <w:pPr>
        <w:pStyle w:val="Heading2"/>
      </w:pPr>
      <w:bookmarkStart w:name="_Toc425054391" w:id="52"/>
      <w:bookmarkStart w:name="_Toc318088998" w:id="53"/>
      <w:bookmarkStart w:name="_Toc320274603" w:id="54"/>
      <w:bookmarkStart w:name="_Toc320279476" w:id="55"/>
      <w:bookmarkStart w:name="_Toc323533353" w:id="56"/>
      <w:bookmarkStart w:name="_Toc339783677" w:id="57"/>
      <w:bookmarkStart w:name="_Toc339784266" w:id="58"/>
      <w:bookmarkStart w:name="_Toc342757867" w:id="59"/>
      <w:bookmarkStart w:name="_Toc346297778" w:id="60"/>
      <w:bookmarkStart w:name="_Toc422186484" w:id="61"/>
      <w:bookmarkStart w:name="_Toc436203388" w:id="62"/>
      <w:bookmarkStart w:name="_Toc452813591" w:id="63"/>
      <w:bookmarkStart w:name="_Toc512930916" w:id="64"/>
      <w:bookmarkStart w:name="_Toc524313345" w:id="6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Pr="003D75D8" w:rsidR="003D75D8" w:rsidP="003D75D8" w:rsidRDefault="003D75D8" w14:paraId="42727587" w14:textId="77777777">
      <w:pPr>
        <w:pStyle w:val="BodyText"/>
        <w:ind w:left="0"/>
      </w:pPr>
      <w:r>
        <w:t>Our system will be independent and totally self-contained, except the database will be cloud based. Their computer will save the database to the cloud.</w:t>
      </w:r>
    </w:p>
    <w:p w:rsidR="00F44B9E" w:rsidRDefault="00D43D02" w14:paraId="2A1538C7" w14:textId="77777777">
      <w:pPr>
        <w:pStyle w:val="Heading2"/>
      </w:pPr>
      <w:bookmarkStart w:name="_Toc425054394" w:id="66"/>
      <w:bookmarkStart w:name="_Toc318089002" w:id="67"/>
      <w:bookmarkStart w:name="_Toc320274637" w:id="68"/>
      <w:bookmarkStart w:name="_Toc320279510" w:id="69"/>
      <w:bookmarkStart w:name="_Toc323533379" w:id="70"/>
      <w:bookmarkStart w:name="_Toc339783689" w:id="71"/>
      <w:bookmarkStart w:name="_Toc339784278" w:id="72"/>
      <w:bookmarkStart w:name="_Toc342757869" w:id="73"/>
      <w:bookmarkStart w:name="_Toc346297780" w:id="74"/>
      <w:bookmarkStart w:name="_Toc422186487" w:id="75"/>
      <w:bookmarkStart w:name="_Toc436203390" w:id="76"/>
      <w:bookmarkStart w:name="_Toc452813593" w:id="77"/>
      <w:bookmarkStart w:name="_Toc512930917" w:id="78"/>
      <w:bookmarkStart w:name="_Toc524313346" w:id="79"/>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Pr="00916F9A" w:rsidR="00916F9A" w:rsidP="00916F9A" w:rsidRDefault="00916F9A" w14:paraId="03F2E5E4" w14:textId="77777777">
      <w:pPr>
        <w:pStyle w:val="BodyText"/>
        <w:ind w:left="0"/>
      </w:pPr>
      <w:r>
        <w:t>We are assuming they have an internet connection and have access to a Windows or Mac computer. If they do not have this changes will have to be made to the vision document.</w:t>
      </w:r>
    </w:p>
    <w:p w:rsidR="00F44B9E" w:rsidRDefault="00D43D02" w14:paraId="1E5A2EBF" w14:textId="77777777">
      <w:pPr>
        <w:pStyle w:val="Heading1"/>
      </w:pPr>
      <w:bookmarkStart w:name="_Toc436203402" w:id="80"/>
      <w:bookmarkStart w:name="_Toc452813596" w:id="81"/>
      <w:bookmarkStart w:name="_Toc512930918" w:id="82"/>
      <w:bookmarkStart w:name="_Toc524313347" w:id="83"/>
      <w:r>
        <w:t>Product Features</w:t>
      </w:r>
      <w:bookmarkEnd w:id="80"/>
      <w:bookmarkEnd w:id="81"/>
      <w:bookmarkEnd w:id="82"/>
      <w:bookmarkEnd w:id="83"/>
    </w:p>
    <w:p w:rsidR="00D23F95" w:rsidP="00B76D16" w:rsidRDefault="00B76D16" w14:paraId="03D6956D" w14:textId="77777777">
      <w:pPr>
        <w:pStyle w:val="ListParagraph"/>
        <w:numPr>
          <w:ilvl w:val="0"/>
          <w:numId w:val="34"/>
        </w:numPr>
      </w:pPr>
      <w:r>
        <w:t xml:space="preserve">Online payment system. </w:t>
      </w:r>
    </w:p>
    <w:p w:rsidR="00B76D16" w:rsidP="00D23F95" w:rsidRDefault="00B76D16" w14:paraId="2050B6E2" w14:textId="77777777">
      <w:pPr>
        <w:pStyle w:val="ListParagraph"/>
        <w:numPr>
          <w:ilvl w:val="1"/>
          <w:numId w:val="34"/>
        </w:numPr>
      </w:pPr>
      <w:r>
        <w:t xml:space="preserve">This will help </w:t>
      </w:r>
      <w:r w:rsidR="00D23F95">
        <w:t>save trips to the KHBPA for the user and help KHBPA process credit/debit cards, that they could not process previously.</w:t>
      </w:r>
    </w:p>
    <w:p w:rsidR="000166EA" w:rsidP="000166EA" w:rsidRDefault="000166EA" w14:paraId="7B997DB9" w14:textId="77777777">
      <w:pPr>
        <w:pStyle w:val="ListParagraph"/>
        <w:ind w:left="1440"/>
      </w:pPr>
    </w:p>
    <w:p w:rsidR="00D23F95" w:rsidP="00D23F95" w:rsidRDefault="00D23F95" w14:paraId="4DB38735" w14:textId="77777777">
      <w:pPr>
        <w:pStyle w:val="ListParagraph"/>
        <w:numPr>
          <w:ilvl w:val="0"/>
          <w:numId w:val="34"/>
        </w:numPr>
      </w:pPr>
      <w:r>
        <w:t>Email newsletter.</w:t>
      </w:r>
    </w:p>
    <w:p w:rsidR="00D23F95" w:rsidP="00D23F95" w:rsidRDefault="00D23F95" w14:paraId="47A03B97" w14:textId="77777777">
      <w:pPr>
        <w:pStyle w:val="ListParagraph"/>
        <w:numPr>
          <w:ilvl w:val="1"/>
          <w:numId w:val="34"/>
        </w:numPr>
      </w:pPr>
      <w:r>
        <w:t>This will help KHBPA save printing and mailing costs</w:t>
      </w:r>
      <w:r w:rsidR="000166EA">
        <w:t xml:space="preserve"> yearly.</w:t>
      </w:r>
    </w:p>
    <w:p w:rsidR="000166EA" w:rsidP="000166EA" w:rsidRDefault="000166EA" w14:paraId="4CC15818" w14:textId="77777777">
      <w:pPr>
        <w:pStyle w:val="ListParagraph"/>
        <w:ind w:left="1440"/>
      </w:pPr>
    </w:p>
    <w:p w:rsidR="000166EA" w:rsidP="000166EA" w:rsidRDefault="000166EA" w14:paraId="20CF4159" w14:textId="77777777">
      <w:pPr>
        <w:pStyle w:val="ListParagraph"/>
        <w:numPr>
          <w:ilvl w:val="0"/>
          <w:numId w:val="34"/>
        </w:numPr>
      </w:pPr>
      <w:r>
        <w:t>Cloud database</w:t>
      </w:r>
    </w:p>
    <w:p w:rsidRPr="00B76D16" w:rsidR="000166EA" w:rsidP="000166EA" w:rsidRDefault="000166EA" w14:paraId="4AA17512" w14:textId="77777777">
      <w:pPr>
        <w:pStyle w:val="ListParagraph"/>
        <w:numPr>
          <w:ilvl w:val="1"/>
          <w:numId w:val="34"/>
        </w:numPr>
      </w:pPr>
      <w:r>
        <w:t>This will help in case of a disaster, such as a fire or theft.</w:t>
      </w:r>
    </w:p>
    <w:p w:rsidR="00F44B9E" w:rsidRDefault="00D43D02" w14:paraId="508BA00F" w14:textId="77777777">
      <w:pPr>
        <w:pStyle w:val="Heading1"/>
      </w:pPr>
      <w:bookmarkStart w:name="_Toc436203408" w:id="84"/>
      <w:bookmarkStart w:name="_Toc452813602" w:id="85"/>
      <w:bookmarkStart w:name="_Toc512930919" w:id="86"/>
      <w:bookmarkStart w:name="_Toc524313348" w:id="87"/>
      <w:r>
        <w:t>Other Product Requirements</w:t>
      </w:r>
      <w:bookmarkEnd w:id="84"/>
      <w:bookmarkEnd w:id="85"/>
      <w:bookmarkEnd w:id="86"/>
      <w:bookmarkEnd w:id="87"/>
    </w:p>
    <w:p w:rsidR="00F44B9E" w:rsidP="508BA00F" w:rsidRDefault="508BA00F" w14:paraId="59830366" w14:textId="0C4B27C1">
      <w:pPr>
        <w:pStyle w:val="BodyText"/>
        <w:ind w:left="0"/>
      </w:pPr>
      <w:r w:rsidRPr="508BA00F">
        <w:t>Some basic training will be required to operate this product.</w:t>
      </w:r>
      <w:bookmarkStart w:name="_Toc436203413" w:id="88"/>
      <w:bookmarkStart w:name="_Toc452813607" w:id="89"/>
      <w:bookmarkEnd w:id="88"/>
      <w:bookmarkEnd w:id="89"/>
    </w:p>
    <w:sectPr w:rsidR="00F44B9E">
      <w:headerReference w:type="default" r:id="rId14"/>
      <w:footerReference w:type="default" r:id="rId15"/>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7E9" w:rsidP="00590B06" w:rsidRDefault="00E527E9" w14:paraId="29121696" w14:textId="77777777">
      <w:pPr>
        <w:spacing w:line="240" w:lineRule="auto"/>
      </w:pPr>
      <w:r>
        <w:separator/>
      </w:r>
    </w:p>
  </w:endnote>
  <w:endnote w:type="continuationSeparator" w:id="0">
    <w:p w:rsidR="00E527E9" w:rsidP="00590B06" w:rsidRDefault="00E527E9" w14:paraId="34F0058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17F" w:rsidRDefault="00A7217F" w14:paraId="2497901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17F" w:rsidRDefault="00A7217F" w14:paraId="016640B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17F" w:rsidRDefault="00A7217F" w14:paraId="20A79FD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F44B9E" w14:paraId="0A0228A3" w14:textId="77777777">
      <w:tc>
        <w:tcPr>
          <w:tcW w:w="3162" w:type="dxa"/>
          <w:tcBorders>
            <w:top w:val="nil"/>
            <w:left w:val="nil"/>
            <w:bottom w:val="nil"/>
            <w:right w:val="nil"/>
          </w:tcBorders>
        </w:tcPr>
        <w:p w:rsidR="00F44B9E" w:rsidRDefault="00D43D02" w14:paraId="48BCB5BB" w14:textId="77777777">
          <w:pPr>
            <w:ind w:right="360"/>
          </w:pPr>
          <w:r>
            <w:t>Confidential</w:t>
          </w:r>
        </w:p>
      </w:tc>
      <w:tc>
        <w:tcPr>
          <w:tcW w:w="3162" w:type="dxa"/>
          <w:tcBorders>
            <w:top w:val="nil"/>
            <w:left w:val="nil"/>
            <w:bottom w:val="nil"/>
            <w:right w:val="nil"/>
          </w:tcBorders>
        </w:tcPr>
        <w:p w:rsidR="00F44B9E" w:rsidP="00153DB3" w:rsidRDefault="00D43D02" w14:paraId="383C76FB" w14:textId="07A28322">
          <w:pPr>
            <w:jc w:val="center"/>
          </w:pPr>
          <w:r>
            <w:sym w:font="Symbol" w:char="F0D3"/>
          </w:r>
          <w:r w:rsidR="00153DB3">
            <w:t>Essential Systems</w:t>
          </w:r>
          <w:r>
            <w:t xml:space="preserve">, </w:t>
          </w:r>
          <w:r>
            <w:fldChar w:fldCharType="begin"/>
          </w:r>
          <w:r>
            <w:instrText xml:space="preserve"> DATE \@ "yyyy" </w:instrText>
          </w:r>
          <w:r>
            <w:fldChar w:fldCharType="separate"/>
          </w:r>
          <w:r w:rsidR="00A7217F">
            <w:rPr>
              <w:noProof/>
            </w:rPr>
            <w:t>2017</w:t>
          </w:r>
          <w:r>
            <w:fldChar w:fldCharType="end"/>
          </w:r>
        </w:p>
      </w:tc>
      <w:tc>
        <w:tcPr>
          <w:tcW w:w="3162" w:type="dxa"/>
          <w:tcBorders>
            <w:top w:val="nil"/>
            <w:left w:val="nil"/>
            <w:bottom w:val="nil"/>
            <w:right w:val="nil"/>
          </w:tcBorders>
        </w:tcPr>
        <w:p w:rsidR="00F44B9E" w:rsidRDefault="00D43D02" w14:paraId="64FC476C" w14:textId="4917FA4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3ECA">
            <w:rPr>
              <w:rStyle w:val="PageNumber"/>
              <w:noProof/>
            </w:rPr>
            <w:t>8</w:t>
          </w:r>
          <w:r>
            <w:rPr>
              <w:rStyle w:val="PageNumber"/>
            </w:rPr>
            <w:fldChar w:fldCharType="end"/>
          </w:r>
        </w:p>
      </w:tc>
    </w:tr>
  </w:tbl>
  <w:p w:rsidR="00F44B9E" w:rsidRDefault="00F44B9E" w14:paraId="17374EC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7E9" w:rsidP="00590B06" w:rsidRDefault="00E527E9" w14:paraId="4504F9A3" w14:textId="77777777">
      <w:pPr>
        <w:spacing w:line="240" w:lineRule="auto"/>
      </w:pPr>
      <w:r>
        <w:separator/>
      </w:r>
    </w:p>
  </w:footnote>
  <w:footnote w:type="continuationSeparator" w:id="0">
    <w:p w:rsidR="00E527E9" w:rsidP="00590B06" w:rsidRDefault="00E527E9" w14:paraId="267838E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17F" w:rsidRDefault="00A7217F" w14:paraId="5D32FE8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B9E" w:rsidRDefault="00F44B9E" w14:paraId="1B0B381D" w14:textId="77777777">
    <w:pPr>
      <w:rPr>
        <w:sz w:val="24"/>
      </w:rPr>
    </w:pPr>
  </w:p>
  <w:p w:rsidR="00F44B9E" w:rsidRDefault="00F44B9E" w14:paraId="0A1FD3A6" w14:textId="77777777">
    <w:pPr>
      <w:pBdr>
        <w:top w:val="single" w:color="auto" w:sz="6" w:space="1"/>
      </w:pBdr>
      <w:rPr>
        <w:sz w:val="24"/>
      </w:rPr>
    </w:pPr>
  </w:p>
  <w:p w:rsidR="00F44B9E" w:rsidRDefault="00E527E9" w14:paraId="28C4D867" w14:textId="1A0CE16E">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sidR="00A7217F">
      <w:rPr>
        <w:rFonts w:ascii="Arial" w:hAnsi="Arial"/>
        <w:b/>
        <w:sz w:val="36"/>
      </w:rPr>
      <w:t>Essential Systems</w:t>
    </w:r>
    <w:r>
      <w:rPr>
        <w:rFonts w:ascii="Arial" w:hAnsi="Arial"/>
        <w:b/>
        <w:sz w:val="36"/>
      </w:rPr>
      <w:fldChar w:fldCharType="end"/>
    </w:r>
  </w:p>
  <w:p w:rsidR="00F44B9E" w:rsidRDefault="00F44B9E" w14:paraId="2CFE0015" w14:textId="77777777">
    <w:pPr>
      <w:pBdr>
        <w:bottom w:val="single" w:color="auto" w:sz="6" w:space="1"/>
      </w:pBdr>
      <w:jc w:val="right"/>
      <w:rPr>
        <w:sz w:val="24"/>
      </w:rPr>
    </w:pPr>
  </w:p>
  <w:p w:rsidR="00F44B9E" w:rsidRDefault="00F44B9E" w14:paraId="13507AB8" w14:textId="77777777">
    <w:pPr>
      <w:pStyle w:val="Header"/>
    </w:pPr>
    <w:bookmarkStart w:name="_GoBack" w:id="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17F" w:rsidRDefault="00A7217F" w14:paraId="1DD0C25A"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F44B9E" w14:paraId="619D8925" w14:textId="77777777">
      <w:tc>
        <w:tcPr>
          <w:tcW w:w="6379" w:type="dxa"/>
        </w:tcPr>
        <w:p w:rsidR="00F44B9E" w:rsidP="00317F6B" w:rsidRDefault="00317F6B" w14:paraId="0A870D3F" w14:textId="77777777">
          <w:r>
            <w:t>A Race to a New System</w:t>
          </w:r>
        </w:p>
      </w:tc>
      <w:tc>
        <w:tcPr>
          <w:tcW w:w="3179" w:type="dxa"/>
        </w:tcPr>
        <w:p w:rsidR="00F44B9E" w:rsidRDefault="00B500C4" w14:paraId="695E022D" w14:textId="77777777">
          <w:pPr>
            <w:tabs>
              <w:tab w:val="left" w:pos="1135"/>
            </w:tabs>
            <w:spacing w:before="40"/>
            <w:ind w:right="68"/>
          </w:pPr>
          <w:r>
            <w:t xml:space="preserve">  Version:            1.0</w:t>
          </w:r>
        </w:p>
      </w:tc>
    </w:tr>
    <w:tr w:rsidR="00F44B9E" w14:paraId="797DB769" w14:textId="77777777">
      <w:tc>
        <w:tcPr>
          <w:tcW w:w="6379" w:type="dxa"/>
        </w:tcPr>
        <w:p w:rsidR="00F44B9E" w:rsidRDefault="00E527E9" w14:paraId="630A3CF4" w14:textId="7F02400D">
          <w:r>
            <w:fldChar w:fldCharType="begin"/>
          </w:r>
          <w:r>
            <w:instrText xml:space="preserve"> TITLE  \* MERGEFORMAT </w:instrText>
          </w:r>
          <w:r>
            <w:fldChar w:fldCharType="separate"/>
          </w:r>
          <w:r w:rsidR="00A7217F">
            <w:t>Vision (Small Project)</w:t>
          </w:r>
          <w:r>
            <w:fldChar w:fldCharType="end"/>
          </w:r>
        </w:p>
      </w:tc>
      <w:tc>
        <w:tcPr>
          <w:tcW w:w="3179" w:type="dxa"/>
        </w:tcPr>
        <w:p w:rsidR="00F44B9E" w:rsidP="00B500C4" w:rsidRDefault="00B500C4" w14:paraId="1BA24A2A" w14:textId="77777777">
          <w:r>
            <w:t xml:space="preserve">  Date:       26/Jan</w:t>
          </w:r>
          <w:r w:rsidR="00D43D02">
            <w:t>/</w:t>
          </w:r>
          <w:r>
            <w:t>16</w:t>
          </w:r>
        </w:p>
      </w:tc>
    </w:tr>
    <w:tr w:rsidR="00F44B9E" w14:paraId="6D675302" w14:textId="77777777">
      <w:tc>
        <w:tcPr>
          <w:tcW w:w="9558" w:type="dxa"/>
          <w:gridSpan w:val="2"/>
        </w:tcPr>
        <w:p w:rsidR="00F44B9E" w:rsidRDefault="009236C2" w14:paraId="5F742DAC" w14:textId="77777777">
          <w:r>
            <w:t>Initial Copy</w:t>
          </w:r>
        </w:p>
      </w:tc>
    </w:tr>
  </w:tbl>
  <w:p w:rsidR="00F44B9E" w:rsidRDefault="00F44B9E" w14:paraId="3FB78A3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2AB10D0"/>
    <w:multiLevelType w:val="hybridMultilevel"/>
    <w:tmpl w:val="10004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217C96"/>
    <w:multiLevelType w:val="hybridMultilevel"/>
    <w:tmpl w:val="6EBED3A0"/>
    <w:lvl w:ilvl="0" w:tplc="EDF203AC">
      <w:start w:val="1"/>
      <w:numFmt w:val="bullet"/>
      <w:lvlText w:val="o"/>
      <w:lvlJc w:val="left"/>
      <w:pPr>
        <w:ind w:left="1440" w:hanging="360"/>
      </w:pPr>
      <w:rPr>
        <w:rFonts w:hint="default" w:ascii="Courier New" w:hAnsi="Courier New" w:cs="Courier New"/>
      </w:rPr>
    </w:lvl>
    <w:lvl w:ilvl="1" w:tplc="04090005">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06E41391"/>
    <w:multiLevelType w:val="hybridMultilevel"/>
    <w:tmpl w:val="73143A84"/>
    <w:lvl w:ilvl="0" w:tplc="62FAA3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6601C10"/>
    <w:multiLevelType w:val="hybridMultilevel"/>
    <w:tmpl w:val="06F655BE"/>
    <w:lvl w:ilvl="0" w:tplc="D19E2B28">
      <w:start w:val="1"/>
      <w:numFmt w:val="bullet"/>
      <w:pStyle w:val="InfoBlue"/>
      <w:lvlText w:val="o"/>
      <w:lvlJc w:val="left"/>
      <w:pPr>
        <w:ind w:left="1440" w:hanging="360"/>
      </w:pPr>
      <w:rPr>
        <w:rFonts w:hint="default" w:ascii="Courier New" w:hAnsi="Courier New" w:cs="Courier New"/>
      </w:rPr>
    </w:lvl>
    <w:lvl w:ilvl="1" w:tplc="32DC9DBC">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253A56C3"/>
    <w:multiLevelType w:val="hybridMultilevel"/>
    <w:tmpl w:val="DAAA33D2"/>
    <w:lvl w:ilvl="0" w:tplc="DE806528">
      <w:start w:val="1"/>
      <w:numFmt w:val="bulle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5C9D2E69"/>
    <w:multiLevelType w:val="hybridMultilevel"/>
    <w:tmpl w:val="8FA40B12"/>
    <w:lvl w:ilvl="0" w:tplc="EDF203AC">
      <w:start w:val="1"/>
      <w:numFmt w:val="bullet"/>
      <w:lvlText w:val="o"/>
      <w:lvlJc w:val="left"/>
      <w:pPr>
        <w:ind w:left="1440" w:hanging="360"/>
      </w:pPr>
      <w:rPr>
        <w:rFonts w:hint="default" w:ascii="Courier New" w:hAnsi="Courier New" w:cs="Courier New"/>
      </w:rPr>
    </w:lvl>
    <w:lvl w:ilvl="1" w:tplc="32DC9DBC">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5E010556"/>
    <w:multiLevelType w:val="hybridMultilevel"/>
    <w:tmpl w:val="6874A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46483"/>
    <w:multiLevelType w:val="hybridMultilevel"/>
    <w:tmpl w:val="8F60EF94"/>
    <w:lvl w:ilvl="0" w:tplc="780E11EE">
      <w:start w:val="1"/>
      <w:numFmt w:val="bullet"/>
      <w:lvlText w:val="o"/>
      <w:lvlJc w:val="left"/>
      <w:pPr>
        <w:ind w:left="3240" w:hanging="360"/>
      </w:pPr>
      <w:rPr>
        <w:rFonts w:hint="default" w:ascii="Courier New" w:hAnsi="Courier New" w:cs="Courier New"/>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63B56EE0"/>
    <w:multiLevelType w:val="multilevel"/>
    <w:tmpl w:val="9F5C3E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6763052D"/>
    <w:multiLevelType w:val="hybridMultilevel"/>
    <w:tmpl w:val="DAE4ECA0"/>
    <w:lvl w:ilvl="0" w:tplc="780E11EE">
      <w:start w:val="1"/>
      <w:numFmt w:val="bullet"/>
      <w:lvlText w:val="o"/>
      <w:lvlJc w:val="left"/>
      <w:pPr>
        <w:ind w:left="1440" w:hanging="360"/>
      </w:pPr>
      <w:rPr>
        <w:rFonts w:hint="default" w:ascii="Courier New" w:hAnsi="Courier New" w:cs="Courier New"/>
      </w:rPr>
    </w:lvl>
    <w:lvl w:ilvl="1" w:tplc="780E11EE">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FE43EC7"/>
    <w:multiLevelType w:val="hybridMultilevel"/>
    <w:tmpl w:val="64B83E4A"/>
    <w:lvl w:ilvl="0" w:tplc="1702239C">
      <w:start w:val="1"/>
      <w:numFmt w:val="bullet"/>
      <w:lvlText w:val=""/>
      <w:lvlJc w:val="left"/>
      <w:pPr>
        <w:ind w:left="1440" w:hanging="360"/>
      </w:pPr>
      <w:rPr>
        <w:rFonts w:hint="default" w:ascii="Wingdings" w:hAnsi="Wingdings"/>
      </w:rPr>
    </w:lvl>
    <w:lvl w:ilvl="1" w:tplc="8BACF218">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7" w15:restartNumberingAfterBreak="0">
    <w:nsid w:val="76655F1C"/>
    <w:multiLevelType w:val="hybridMultilevel"/>
    <w:tmpl w:val="612C5E4E"/>
    <w:lvl w:ilvl="0" w:tplc="04090003">
      <w:start w:val="1"/>
      <w:numFmt w:val="bullet"/>
      <w:lvlText w:val="o"/>
      <w:lvlJc w:val="left"/>
      <w:pPr>
        <w:ind w:left="1440" w:hanging="360"/>
      </w:pPr>
      <w:rPr>
        <w:rFonts w:hint="default" w:ascii="Courier New" w:hAnsi="Courier New" w:cs="Courier New"/>
      </w:rPr>
    </w:lvl>
    <w:lvl w:ilvl="1" w:tplc="04090005">
      <w:start w:val="1"/>
      <w:numFmt w:val="bullet"/>
      <w:lvlText w:val=""/>
      <w:lvlJc w:val="left"/>
      <w:pPr>
        <w:ind w:left="2160" w:hanging="360"/>
      </w:pPr>
      <w:rPr>
        <w:rFonts w:hint="default" w:ascii="Wingdings" w:hAnsi="Wingdings"/>
      </w:rPr>
    </w:lvl>
    <w:lvl w:ilvl="2" w:tplc="04090001">
      <w:start w:val="1"/>
      <w:numFmt w:val="bullet"/>
      <w:lvlText w:val=""/>
      <w:lvlJc w:val="left"/>
      <w:pPr>
        <w:ind w:left="2880" w:hanging="360"/>
      </w:pPr>
      <w:rPr>
        <w:rFonts w:hint="default" w:ascii="Symbol" w:hAnsi="Symbol"/>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EC80AB0"/>
    <w:multiLevelType w:val="hybridMultilevel"/>
    <w:tmpl w:val="B9DA9756"/>
    <w:lvl w:ilvl="0" w:tplc="25128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4"/>
  </w:num>
  <w:num w:numId="4">
    <w:abstractNumId w:val="18"/>
  </w:num>
  <w:num w:numId="5">
    <w:abstractNumId w:val="38"/>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hint="default" w:ascii="Symbol" w:hAnsi="Symbol"/>
        </w:rPr>
      </w:lvl>
    </w:lvlOverride>
  </w:num>
  <w:num w:numId="9">
    <w:abstractNumId w:val="2"/>
  </w:num>
  <w:num w:numId="10">
    <w:abstractNumId w:val="36"/>
  </w:num>
  <w:num w:numId="11">
    <w:abstractNumId w:val="7"/>
  </w:num>
  <w:num w:numId="12">
    <w:abstractNumId w:val="19"/>
  </w:num>
  <w:num w:numId="13">
    <w:abstractNumId w:val="17"/>
  </w:num>
  <w:num w:numId="14">
    <w:abstractNumId w:val="35"/>
  </w:num>
  <w:num w:numId="15">
    <w:abstractNumId w:val="16"/>
  </w:num>
  <w:num w:numId="16">
    <w:abstractNumId w:val="9"/>
  </w:num>
  <w:num w:numId="17">
    <w:abstractNumId w:val="34"/>
  </w:num>
  <w:num w:numId="18">
    <w:abstractNumId w:val="22"/>
  </w:num>
  <w:num w:numId="19">
    <w:abstractNumId w:val="10"/>
  </w:num>
  <w:num w:numId="20">
    <w:abstractNumId w:val="21"/>
  </w:num>
  <w:num w:numId="21">
    <w:abstractNumId w:val="15"/>
  </w:num>
  <w:num w:numId="22">
    <w:abstractNumId w:val="32"/>
  </w:num>
  <w:num w:numId="23">
    <w:abstractNumId w:val="14"/>
  </w:num>
  <w:num w:numId="24">
    <w:abstractNumId w:val="13"/>
  </w:num>
  <w:num w:numId="25">
    <w:abstractNumId w:val="11"/>
  </w:num>
  <w:num w:numId="26">
    <w:abstractNumId w:val="25"/>
  </w:num>
  <w:num w:numId="27">
    <w:abstractNumId w:val="30"/>
  </w:num>
  <w:num w:numId="28">
    <w:abstractNumId w:val="39"/>
  </w:num>
  <w:num w:numId="29">
    <w:abstractNumId w:val="20"/>
  </w:num>
  <w:num w:numId="30">
    <w:abstractNumId w:val="29"/>
  </w:num>
  <w:num w:numId="31">
    <w:abstractNumId w:val="12"/>
  </w:num>
  <w:num w:numId="32">
    <w:abstractNumId w:val="40"/>
  </w:num>
  <w:num w:numId="33">
    <w:abstractNumId w:val="27"/>
  </w:num>
  <w:num w:numId="34">
    <w:abstractNumId w:val="3"/>
  </w:num>
  <w:num w:numId="35">
    <w:abstractNumId w:val="37"/>
  </w:num>
  <w:num w:numId="36">
    <w:abstractNumId w:val="6"/>
  </w:num>
  <w:num w:numId="37">
    <w:abstractNumId w:val="33"/>
  </w:num>
  <w:num w:numId="38">
    <w:abstractNumId w:val="31"/>
  </w:num>
  <w:num w:numId="39">
    <w:abstractNumId w:val="28"/>
  </w:num>
  <w:num w:numId="40">
    <w:abstractNumId w:val="26"/>
  </w:num>
  <w:num w:numId="41">
    <w:abstractNumId w:val="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02"/>
    <w:rsid w:val="000166EA"/>
    <w:rsid w:val="00085899"/>
    <w:rsid w:val="000D5D10"/>
    <w:rsid w:val="00153DB3"/>
    <w:rsid w:val="00216D7F"/>
    <w:rsid w:val="002533EF"/>
    <w:rsid w:val="002E221E"/>
    <w:rsid w:val="00317F6B"/>
    <w:rsid w:val="00321A14"/>
    <w:rsid w:val="00347AA2"/>
    <w:rsid w:val="003D75D8"/>
    <w:rsid w:val="003F3ECA"/>
    <w:rsid w:val="00407E55"/>
    <w:rsid w:val="004C596C"/>
    <w:rsid w:val="004F590F"/>
    <w:rsid w:val="004F5C8A"/>
    <w:rsid w:val="004F78F2"/>
    <w:rsid w:val="005B7193"/>
    <w:rsid w:val="00692F56"/>
    <w:rsid w:val="006C5AB1"/>
    <w:rsid w:val="006F4E2C"/>
    <w:rsid w:val="007E0C24"/>
    <w:rsid w:val="008147C4"/>
    <w:rsid w:val="00832C3A"/>
    <w:rsid w:val="00837FDC"/>
    <w:rsid w:val="00865C9F"/>
    <w:rsid w:val="008940F2"/>
    <w:rsid w:val="008A1029"/>
    <w:rsid w:val="008D784B"/>
    <w:rsid w:val="00916F9A"/>
    <w:rsid w:val="009236C2"/>
    <w:rsid w:val="009277D6"/>
    <w:rsid w:val="009327E1"/>
    <w:rsid w:val="0094641A"/>
    <w:rsid w:val="00A066AC"/>
    <w:rsid w:val="00A67EF8"/>
    <w:rsid w:val="00A7217F"/>
    <w:rsid w:val="00A80B83"/>
    <w:rsid w:val="00A82E38"/>
    <w:rsid w:val="00B24B85"/>
    <w:rsid w:val="00B500C4"/>
    <w:rsid w:val="00B76D16"/>
    <w:rsid w:val="00BD6CEE"/>
    <w:rsid w:val="00BE0A97"/>
    <w:rsid w:val="00C822D9"/>
    <w:rsid w:val="00C85806"/>
    <w:rsid w:val="00CF6CCF"/>
    <w:rsid w:val="00D23F95"/>
    <w:rsid w:val="00D43D02"/>
    <w:rsid w:val="00D465AA"/>
    <w:rsid w:val="00E02AE9"/>
    <w:rsid w:val="00E527E9"/>
    <w:rsid w:val="00E55AD0"/>
    <w:rsid w:val="00E609C5"/>
    <w:rsid w:val="00F44B9E"/>
    <w:rsid w:val="00F92924"/>
    <w:rsid w:val="02C1ABC4"/>
    <w:rsid w:val="508BA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6E393"/>
  <w15:docId w15:val="{13EF598E-44E3-4C49-85F7-E82DDC2C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rsid w:val="004F5C8A"/>
    <w:pPr>
      <w:widowControl/>
      <w:numPr>
        <w:numId w:val="41"/>
      </w:numPr>
      <w:tabs>
        <w:tab w:val="left" w:pos="540"/>
        <w:tab w:val="left" w:pos="1260"/>
      </w:tabs>
      <w:spacing w:after="120"/>
    </w:pPr>
  </w:style>
  <w:style w:type="character" w:styleId="Hyperlink">
    <w:name w:val="Hyperlink"/>
    <w:basedOn w:val="DefaultParagraphFont"/>
    <w:semiHidden/>
    <w:rPr>
      <w:color w:val="0000FF"/>
      <w:u w:val="single"/>
    </w:rPr>
  </w:style>
  <w:style w:type="paragraph" w:styleId="infoblue0" w:customStyle="1">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7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D97C-AB85-4AAD-8355-3E3A507206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 Document Template.dot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(Small Project)</dc:title>
  <dc:subject>&lt;Project Name&gt;</dc:subject>
  <dc:creator>Jordan Gates</dc:creator>
  <keywords/>
  <dc:description/>
  <lastModifiedBy>Jordan Gates</lastModifiedBy>
  <revision>3</revision>
  <lastPrinted>2001-03-15T19:26:00.0000000Z</lastPrinted>
  <dcterms:created xsi:type="dcterms:W3CDTF">2017-01-30T05:40:00.0000000Z</dcterms:created>
  <dcterms:modified xsi:type="dcterms:W3CDTF">2017-01-30T05:44:50.3444681Z</dcterms:modified>
</coreProperties>
</file>