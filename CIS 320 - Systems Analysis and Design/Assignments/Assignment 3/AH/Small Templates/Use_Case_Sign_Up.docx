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D897BB" w14:textId="77777777" w:rsidR="00203801" w:rsidRDefault="00203801" w:rsidP="00E56520">
      <w:pPr>
        <w:pStyle w:val="Title"/>
      </w:pPr>
      <w:r>
        <w:t>Use Case Description</w:t>
      </w:r>
    </w:p>
    <w:p w14:paraId="5241A471" w14:textId="77777777" w:rsidR="00E56520" w:rsidRPr="000E7797" w:rsidRDefault="00E56520" w:rsidP="00E56520"/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E56520" w14:paraId="3AE96431" w14:textId="77777777">
        <w:trPr>
          <w:trHeight w:val="323"/>
        </w:trPr>
        <w:tc>
          <w:tcPr>
            <w:tcW w:w="5160" w:type="dxa"/>
            <w:gridSpan w:val="2"/>
          </w:tcPr>
          <w:p w14:paraId="3B4E7624" w14:textId="5AF7DECA" w:rsidR="00E56520" w:rsidRDefault="00E56520" w:rsidP="00E56520">
            <w:pPr>
              <w:rPr>
                <w:rFonts w:ascii="Brush Script MT" w:hAnsi="Brush Script MT"/>
                <w:sz w:val="20"/>
              </w:rPr>
            </w:pPr>
            <w:r>
              <w:rPr>
                <w:sz w:val="20"/>
              </w:rPr>
              <w:t>Use Case Name:</w:t>
            </w:r>
            <w:r>
              <w:rPr>
                <w:sz w:val="20"/>
              </w:rPr>
              <w:tab/>
            </w:r>
            <w:r w:rsidR="000106CA">
              <w:rPr>
                <w:rFonts w:ascii="Calibri" w:hAnsi="Calibri" w:cs="Calibri"/>
              </w:rPr>
              <w:t>CreateNewMemberAccount</w:t>
            </w:r>
          </w:p>
          <w:p w14:paraId="4C171CEB" w14:textId="77777777" w:rsidR="00E56520" w:rsidRDefault="00E56520" w:rsidP="00E56520">
            <w:pPr>
              <w:rPr>
                <w:rFonts w:ascii="Brush Script MT" w:hAnsi="Brush Script MT"/>
                <w:sz w:val="20"/>
              </w:rPr>
            </w:pPr>
          </w:p>
        </w:tc>
        <w:tc>
          <w:tcPr>
            <w:tcW w:w="1224" w:type="dxa"/>
          </w:tcPr>
          <w:p w14:paraId="2DBD350B" w14:textId="3F449475" w:rsidR="00E56520" w:rsidRDefault="00E56520" w:rsidP="00E56520">
            <w:pPr>
              <w:rPr>
                <w:rFonts w:ascii="Brush Script MT" w:hAnsi="Brush Script MT"/>
                <w:sz w:val="20"/>
              </w:rPr>
            </w:pPr>
            <w:r>
              <w:rPr>
                <w:sz w:val="20"/>
              </w:rPr>
              <w:t>ID:</w:t>
            </w:r>
            <w:r w:rsidR="000106CA">
              <w:rPr>
                <w:sz w:val="20"/>
              </w:rPr>
              <w:t xml:space="preserve"> 01</w:t>
            </w:r>
          </w:p>
        </w:tc>
        <w:tc>
          <w:tcPr>
            <w:tcW w:w="2748" w:type="dxa"/>
          </w:tcPr>
          <w:p w14:paraId="4EA8C063" w14:textId="62995B00" w:rsidR="00E56520" w:rsidRDefault="00E56520" w:rsidP="00E56520">
            <w:pPr>
              <w:rPr>
                <w:rFonts w:ascii="Brush Script MT" w:hAnsi="Brush Script MT"/>
                <w:sz w:val="20"/>
              </w:rPr>
            </w:pPr>
            <w:r>
              <w:rPr>
                <w:sz w:val="20"/>
              </w:rPr>
              <w:t>Importance Level:</w:t>
            </w:r>
            <w:r>
              <w:rPr>
                <w:rFonts w:ascii="Brush Script MT" w:hAnsi="Brush Script MT"/>
                <w:sz w:val="20"/>
              </w:rPr>
              <w:t xml:space="preserve"> </w:t>
            </w:r>
            <w:r w:rsidR="000106CA">
              <w:rPr>
                <w:rFonts w:ascii="Brush Script MT" w:hAnsi="Brush Script MT"/>
                <w:sz w:val="20"/>
              </w:rPr>
              <w:t>High</w:t>
            </w:r>
          </w:p>
        </w:tc>
      </w:tr>
      <w:tr w:rsidR="00E56520" w14:paraId="524211AF" w14:textId="77777777">
        <w:trPr>
          <w:trHeight w:val="260"/>
        </w:trPr>
        <w:tc>
          <w:tcPr>
            <w:tcW w:w="4476" w:type="dxa"/>
          </w:tcPr>
          <w:p w14:paraId="26B5778E" w14:textId="7B364C97" w:rsidR="00E56520" w:rsidRDefault="00E56520" w:rsidP="00E56520">
            <w:pPr>
              <w:rPr>
                <w:sz w:val="20"/>
              </w:rPr>
            </w:pPr>
            <w:r>
              <w:rPr>
                <w:sz w:val="20"/>
              </w:rPr>
              <w:t>Primary Actor:</w:t>
            </w:r>
            <w:r>
              <w:rPr>
                <w:sz w:val="20"/>
              </w:rPr>
              <w:tab/>
            </w:r>
            <w:r w:rsidR="000106CA">
              <w:rPr>
                <w:sz w:val="20"/>
              </w:rPr>
              <w:t>Member</w:t>
            </w:r>
          </w:p>
          <w:p w14:paraId="1AB84E91" w14:textId="77777777" w:rsidR="00E56520" w:rsidRDefault="00E56520" w:rsidP="00E56520">
            <w:pPr>
              <w:rPr>
                <w:sz w:val="20"/>
              </w:rPr>
            </w:pPr>
          </w:p>
        </w:tc>
        <w:tc>
          <w:tcPr>
            <w:tcW w:w="4656" w:type="dxa"/>
            <w:gridSpan w:val="3"/>
          </w:tcPr>
          <w:p w14:paraId="2BAACB32" w14:textId="77777777" w:rsidR="00E56520" w:rsidRDefault="00E56520" w:rsidP="00E56520">
            <w:pPr>
              <w:rPr>
                <w:sz w:val="20"/>
              </w:rPr>
            </w:pPr>
            <w:r>
              <w:rPr>
                <w:sz w:val="20"/>
              </w:rPr>
              <w:t>Use Case Type:</w:t>
            </w:r>
            <w:r>
              <w:rPr>
                <w:sz w:val="20"/>
              </w:rPr>
              <w:tab/>
            </w:r>
          </w:p>
        </w:tc>
      </w:tr>
      <w:tr w:rsidR="00E56520" w14:paraId="2B19383A" w14:textId="77777777">
        <w:trPr>
          <w:trHeight w:val="539"/>
        </w:trPr>
        <w:tc>
          <w:tcPr>
            <w:tcW w:w="9132" w:type="dxa"/>
            <w:gridSpan w:val="4"/>
          </w:tcPr>
          <w:p w14:paraId="4BAD3C38" w14:textId="77777777" w:rsidR="00E56520" w:rsidRDefault="00E56520" w:rsidP="00E56520">
            <w:pPr>
              <w:rPr>
                <w:rFonts w:ascii="Brush Script MT" w:hAnsi="Brush Script MT"/>
                <w:sz w:val="20"/>
              </w:rPr>
            </w:pPr>
            <w:r>
              <w:rPr>
                <w:sz w:val="20"/>
              </w:rPr>
              <w:t>Stakeholders and Interests:</w:t>
            </w:r>
            <w:r>
              <w:rPr>
                <w:rFonts w:ascii="Brush Script MT" w:hAnsi="Brush Script MT"/>
                <w:sz w:val="20"/>
              </w:rPr>
              <w:t xml:space="preserve"> </w:t>
            </w:r>
            <w:r>
              <w:rPr>
                <w:rFonts w:ascii="Brush Script MT" w:hAnsi="Brush Script MT"/>
                <w:sz w:val="20"/>
              </w:rPr>
              <w:tab/>
            </w:r>
          </w:p>
          <w:p w14:paraId="4FEBFB6C" w14:textId="77777777" w:rsidR="00E56520" w:rsidRDefault="00E56520" w:rsidP="00E56520">
            <w:pPr>
              <w:rPr>
                <w:sz w:val="20"/>
              </w:rPr>
            </w:pPr>
          </w:p>
        </w:tc>
      </w:tr>
      <w:tr w:rsidR="00E56520" w14:paraId="5CC16E92" w14:textId="77777777">
        <w:trPr>
          <w:trHeight w:val="431"/>
        </w:trPr>
        <w:tc>
          <w:tcPr>
            <w:tcW w:w="9132" w:type="dxa"/>
            <w:gridSpan w:val="4"/>
          </w:tcPr>
          <w:p w14:paraId="018EC252" w14:textId="77777777" w:rsidR="00E56520" w:rsidRDefault="00E56520" w:rsidP="00E56520">
            <w:pPr>
              <w:ind w:left="2172" w:hanging="2172"/>
              <w:rPr>
                <w:sz w:val="20"/>
              </w:rPr>
            </w:pPr>
            <w:r>
              <w:rPr>
                <w:sz w:val="20"/>
              </w:rPr>
              <w:t>Brief Description:</w:t>
            </w:r>
            <w:r>
              <w:rPr>
                <w:sz w:val="20"/>
              </w:rPr>
              <w:tab/>
            </w:r>
          </w:p>
        </w:tc>
      </w:tr>
      <w:tr w:rsidR="00E56520" w14:paraId="4B51249F" w14:textId="77777777">
        <w:trPr>
          <w:trHeight w:val="530"/>
        </w:trPr>
        <w:tc>
          <w:tcPr>
            <w:tcW w:w="9132" w:type="dxa"/>
            <w:gridSpan w:val="4"/>
          </w:tcPr>
          <w:p w14:paraId="03BBCC62" w14:textId="77777777" w:rsidR="00E56520" w:rsidRPr="008F2E26" w:rsidRDefault="00E56520" w:rsidP="00E56520">
            <w:pPr>
              <w:ind w:left="864" w:hanging="864"/>
              <w:rPr>
                <w:sz w:val="20"/>
              </w:rPr>
            </w:pPr>
            <w:r>
              <w:rPr>
                <w:sz w:val="20"/>
              </w:rPr>
              <w:t>Trigger:</w:t>
            </w:r>
          </w:p>
          <w:p w14:paraId="569C7569" w14:textId="77777777" w:rsidR="00E56520" w:rsidRDefault="00F810C9" w:rsidP="00F810C9">
            <w:pPr>
              <w:rPr>
                <w:sz w:val="20"/>
              </w:rPr>
            </w:pPr>
            <w:r>
              <w:tab/>
            </w:r>
            <w:r w:rsidR="00E56520">
              <w:rPr>
                <w:sz w:val="20"/>
              </w:rPr>
              <w:t>Type:</w:t>
            </w:r>
            <w:r w:rsidR="00E56520">
              <w:rPr>
                <w:sz w:val="20"/>
              </w:rPr>
              <w:tab/>
            </w:r>
          </w:p>
        </w:tc>
      </w:tr>
      <w:tr w:rsidR="00E56520" w14:paraId="69889F79" w14:textId="77777777">
        <w:trPr>
          <w:trHeight w:val="1250"/>
        </w:trPr>
        <w:tc>
          <w:tcPr>
            <w:tcW w:w="9132" w:type="dxa"/>
            <w:gridSpan w:val="4"/>
          </w:tcPr>
          <w:p w14:paraId="02F6BBAF" w14:textId="77777777" w:rsidR="00E56520" w:rsidRDefault="00E56520" w:rsidP="00E56520">
            <w:pPr>
              <w:rPr>
                <w:sz w:val="20"/>
              </w:rPr>
            </w:pPr>
            <w:r>
              <w:rPr>
                <w:sz w:val="20"/>
              </w:rPr>
              <w:t>Relationships:</w:t>
            </w:r>
          </w:p>
          <w:p w14:paraId="4E8AECD5" w14:textId="77777777" w:rsidR="00FD6541" w:rsidRDefault="00E56520" w:rsidP="00FD6541">
            <w:pPr>
              <w:tabs>
                <w:tab w:val="left" w:pos="732"/>
              </w:tabs>
              <w:ind w:left="2172" w:hanging="2172"/>
              <w:rPr>
                <w:sz w:val="20"/>
              </w:rPr>
            </w:pPr>
            <w:r>
              <w:rPr>
                <w:sz w:val="20"/>
              </w:rPr>
              <w:tab/>
              <w:t>Association:</w:t>
            </w:r>
            <w:r>
              <w:rPr>
                <w:sz w:val="20"/>
              </w:rPr>
              <w:tab/>
            </w:r>
          </w:p>
          <w:p w14:paraId="42AC936E" w14:textId="77777777" w:rsidR="00FD6541" w:rsidRDefault="00E56520" w:rsidP="00FD6541">
            <w:pPr>
              <w:tabs>
                <w:tab w:val="left" w:pos="732"/>
              </w:tabs>
              <w:ind w:left="2172" w:hanging="2172"/>
              <w:rPr>
                <w:sz w:val="20"/>
              </w:rPr>
            </w:pPr>
            <w:r>
              <w:rPr>
                <w:sz w:val="20"/>
              </w:rPr>
              <w:tab/>
              <w:t>Include: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  <w:p w14:paraId="71A0AA97" w14:textId="77777777" w:rsidR="00FD6541" w:rsidRDefault="00E56520" w:rsidP="00FD6541">
            <w:pPr>
              <w:tabs>
                <w:tab w:val="left" w:pos="732"/>
              </w:tabs>
              <w:ind w:left="2172" w:hanging="2172"/>
              <w:rPr>
                <w:sz w:val="20"/>
              </w:rPr>
            </w:pPr>
            <w:r>
              <w:rPr>
                <w:sz w:val="20"/>
              </w:rPr>
              <w:tab/>
              <w:t>Extend: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  <w:p w14:paraId="3BBD5592" w14:textId="77777777" w:rsidR="00E56520" w:rsidRDefault="00E56520" w:rsidP="00FD6541">
            <w:pPr>
              <w:tabs>
                <w:tab w:val="left" w:pos="732"/>
              </w:tabs>
              <w:ind w:left="2172" w:hanging="2172"/>
              <w:rPr>
                <w:sz w:val="20"/>
              </w:rPr>
            </w:pPr>
            <w:r>
              <w:rPr>
                <w:sz w:val="20"/>
              </w:rPr>
              <w:tab/>
              <w:t xml:space="preserve">Generalization: </w:t>
            </w:r>
            <w:r>
              <w:rPr>
                <w:sz w:val="20"/>
              </w:rPr>
              <w:tab/>
            </w:r>
          </w:p>
        </w:tc>
      </w:tr>
      <w:tr w:rsidR="00E56520" w14:paraId="446218BA" w14:textId="77777777">
        <w:trPr>
          <w:trHeight w:val="732"/>
        </w:trPr>
        <w:tc>
          <w:tcPr>
            <w:tcW w:w="9132" w:type="dxa"/>
            <w:gridSpan w:val="4"/>
          </w:tcPr>
          <w:p w14:paraId="395AD234" w14:textId="77777777" w:rsidR="00E56520" w:rsidRDefault="00E56520" w:rsidP="00E56520">
            <w:p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>Normal Flow of Events:</w:t>
            </w:r>
          </w:p>
          <w:p w14:paraId="6C3EE849" w14:textId="77777777" w:rsidR="007A1537" w:rsidRPr="007A1537" w:rsidRDefault="007A1537" w:rsidP="007A1537">
            <w:pPr>
              <w:numPr>
                <w:ilvl w:val="0"/>
                <w:numId w:val="7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</w:p>
        </w:tc>
      </w:tr>
      <w:tr w:rsidR="00E56520" w14:paraId="549A18A2" w14:textId="77777777" w:rsidTr="007A1537">
        <w:trPr>
          <w:trHeight w:val="728"/>
        </w:trPr>
        <w:tc>
          <w:tcPr>
            <w:tcW w:w="9132" w:type="dxa"/>
            <w:gridSpan w:val="4"/>
          </w:tcPr>
          <w:p w14:paraId="025B7A1B" w14:textId="77777777" w:rsidR="00E56520" w:rsidRPr="000E7797" w:rsidRDefault="00E56520" w:rsidP="00E56520">
            <w:pPr>
              <w:rPr>
                <w:sz w:val="20"/>
              </w:rPr>
            </w:pPr>
            <w:r w:rsidRPr="000E7797">
              <w:rPr>
                <w:sz w:val="20"/>
              </w:rPr>
              <w:t>SubFlows:</w:t>
            </w:r>
          </w:p>
          <w:p w14:paraId="0A680BD1" w14:textId="77777777" w:rsidR="00E30624" w:rsidRPr="00E30624" w:rsidRDefault="00E624F4" w:rsidP="00E30624">
            <w:pPr>
              <w:numPr>
                <w:ilvl w:val="0"/>
                <w:numId w:val="14"/>
              </w:numPr>
              <w:tabs>
                <w:tab w:val="left" w:pos="732"/>
              </w:tabs>
              <w:ind w:left="732" w:hanging="36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bookmarkStart w:id="0" w:name="_GoBack"/>
            <w:bookmarkEnd w:id="0"/>
          </w:p>
        </w:tc>
      </w:tr>
      <w:tr w:rsidR="00E56520" w14:paraId="70A87B9A" w14:textId="77777777">
        <w:trPr>
          <w:trHeight w:val="876"/>
        </w:trPr>
        <w:tc>
          <w:tcPr>
            <w:tcW w:w="9132" w:type="dxa"/>
            <w:gridSpan w:val="4"/>
          </w:tcPr>
          <w:p w14:paraId="36AFE92B" w14:textId="6D253304" w:rsidR="00E56520" w:rsidRDefault="00E56520" w:rsidP="00E56520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 w:rsidRPr="000E7797">
              <w:rPr>
                <w:sz w:val="20"/>
              </w:rPr>
              <w:t>Alternate/Exceptional Flows:</w:t>
            </w:r>
          </w:p>
          <w:p w14:paraId="47230B87" w14:textId="18ABCBDE" w:rsidR="000106CA" w:rsidRDefault="000106CA" w:rsidP="00E56520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>
              <w:rPr>
                <w:sz w:val="20"/>
              </w:rPr>
              <w:t>InvalidEmailAddress</w:t>
            </w:r>
          </w:p>
          <w:p w14:paraId="11B8D10D" w14:textId="3D098725" w:rsidR="000106CA" w:rsidRDefault="000106CA" w:rsidP="00E56520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>
              <w:rPr>
                <w:sz w:val="20"/>
              </w:rPr>
              <w:t>InvalidPassword</w:t>
            </w:r>
          </w:p>
          <w:p w14:paraId="31925994" w14:textId="6F415781" w:rsidR="000106CA" w:rsidRPr="000E7797" w:rsidRDefault="000106CA" w:rsidP="00E56520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>
              <w:rPr>
                <w:sz w:val="20"/>
              </w:rPr>
              <w:t>Cancel</w:t>
            </w:r>
          </w:p>
          <w:p w14:paraId="1590D783" w14:textId="77777777" w:rsidR="00E56520" w:rsidRPr="000E7797" w:rsidRDefault="00E56520" w:rsidP="00E56520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 w:rsidRPr="000E7797">
              <w:rPr>
                <w:sz w:val="20"/>
              </w:rPr>
              <w:tab/>
            </w:r>
          </w:p>
        </w:tc>
      </w:tr>
    </w:tbl>
    <w:p w14:paraId="0A9AB9EF" w14:textId="77777777" w:rsidR="00E56520" w:rsidRDefault="00E56520"/>
    <w:p w14:paraId="6CDBCA62" w14:textId="77777777" w:rsidR="00F810C9" w:rsidRDefault="00F810C9">
      <w:pPr>
        <w:rPr>
          <w:sz w:val="20"/>
        </w:rPr>
      </w:pPr>
    </w:p>
    <w:sectPr w:rsidR="00F810C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E7045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DB3F06"/>
    <w:multiLevelType w:val="multilevel"/>
    <w:tmpl w:val="4B465252"/>
    <w:lvl w:ilvl="0">
      <w:start w:val="1"/>
      <w:numFmt w:val="decimal"/>
      <w:lvlText w:val="S-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S-%2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B5E58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6352A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6642141"/>
    <w:multiLevelType w:val="multilevel"/>
    <w:tmpl w:val="2A4893CE"/>
    <w:lvl w:ilvl="0">
      <w:start w:val="1"/>
      <w:numFmt w:val="decimal"/>
      <w:lvlText w:val="S-%1: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E0422A"/>
    <w:multiLevelType w:val="multilevel"/>
    <w:tmpl w:val="4B465252"/>
    <w:lvl w:ilvl="0">
      <w:start w:val="1"/>
      <w:numFmt w:val="decimal"/>
      <w:lvlText w:val="S-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S-%2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5FA1D14"/>
    <w:multiLevelType w:val="multilevel"/>
    <w:tmpl w:val="24785E3E"/>
    <w:lvl w:ilvl="0">
      <w:start w:val="1"/>
      <w:numFmt w:val="decimal"/>
      <w:lvlText w:val="S-%1: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8A166F9"/>
    <w:multiLevelType w:val="hybridMultilevel"/>
    <w:tmpl w:val="6A7474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6DD6A95"/>
    <w:multiLevelType w:val="multilevel"/>
    <w:tmpl w:val="C5C6BB2E"/>
    <w:lvl w:ilvl="0">
      <w:start w:val="1"/>
      <w:numFmt w:val="decimal"/>
      <w:lvlText w:val="S-%1: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FC343C3"/>
    <w:multiLevelType w:val="multilevel"/>
    <w:tmpl w:val="ED324C80"/>
    <w:lvl w:ilvl="0">
      <w:start w:val="1"/>
      <w:numFmt w:val="decimal"/>
      <w:lvlText w:val="S-%1: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51660054"/>
    <w:multiLevelType w:val="hybridMultilevel"/>
    <w:tmpl w:val="27B81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3F20A9"/>
    <w:multiLevelType w:val="multilevel"/>
    <w:tmpl w:val="4B465252"/>
    <w:lvl w:ilvl="0">
      <w:start w:val="1"/>
      <w:numFmt w:val="decimal"/>
      <w:lvlText w:val="S-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S-%2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8A8747F"/>
    <w:multiLevelType w:val="hybridMultilevel"/>
    <w:tmpl w:val="27B81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4D5F0C"/>
    <w:multiLevelType w:val="hybridMultilevel"/>
    <w:tmpl w:val="27B81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0E2CF7"/>
    <w:multiLevelType w:val="multilevel"/>
    <w:tmpl w:val="A73AFC80"/>
    <w:lvl w:ilvl="0">
      <w:start w:val="1"/>
      <w:numFmt w:val="decimal"/>
      <w:lvlText w:val="S-%1:"/>
      <w:lvlJc w:val="left"/>
      <w:pPr>
        <w:ind w:left="360" w:firstLine="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48F0D51"/>
    <w:multiLevelType w:val="multilevel"/>
    <w:tmpl w:val="366EAB6A"/>
    <w:lvl w:ilvl="0">
      <w:start w:val="1"/>
      <w:numFmt w:val="decimal"/>
      <w:lvlText w:val="S-%1: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FA02963"/>
    <w:multiLevelType w:val="hybridMultilevel"/>
    <w:tmpl w:val="27B81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E150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7C0C313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8"/>
  </w:num>
  <w:num w:numId="3">
    <w:abstractNumId w:val="3"/>
  </w:num>
  <w:num w:numId="4">
    <w:abstractNumId w:val="17"/>
  </w:num>
  <w:num w:numId="5">
    <w:abstractNumId w:val="0"/>
  </w:num>
  <w:num w:numId="6">
    <w:abstractNumId w:val="7"/>
  </w:num>
  <w:num w:numId="7">
    <w:abstractNumId w:val="12"/>
  </w:num>
  <w:num w:numId="8">
    <w:abstractNumId w:val="16"/>
  </w:num>
  <w:num w:numId="9">
    <w:abstractNumId w:val="13"/>
  </w:num>
  <w:num w:numId="10">
    <w:abstractNumId w:val="10"/>
  </w:num>
  <w:num w:numId="11">
    <w:abstractNumId w:val="11"/>
  </w:num>
  <w:num w:numId="12">
    <w:abstractNumId w:val="5"/>
  </w:num>
  <w:num w:numId="13">
    <w:abstractNumId w:val="1"/>
  </w:num>
  <w:num w:numId="14">
    <w:abstractNumId w:val="14"/>
  </w:num>
  <w:num w:numId="15">
    <w:abstractNumId w:val="4"/>
  </w:num>
  <w:num w:numId="16">
    <w:abstractNumId w:val="9"/>
  </w:num>
  <w:num w:numId="17">
    <w:abstractNumId w:val="15"/>
  </w:num>
  <w:num w:numId="18">
    <w:abstractNumId w:val="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C56"/>
    <w:rsid w:val="000106CA"/>
    <w:rsid w:val="00203801"/>
    <w:rsid w:val="002F0626"/>
    <w:rsid w:val="00554153"/>
    <w:rsid w:val="00731EE5"/>
    <w:rsid w:val="007A1537"/>
    <w:rsid w:val="007A229D"/>
    <w:rsid w:val="008C5C56"/>
    <w:rsid w:val="00B13733"/>
    <w:rsid w:val="00B9410D"/>
    <w:rsid w:val="00C36A1C"/>
    <w:rsid w:val="00C6619B"/>
    <w:rsid w:val="00E30624"/>
    <w:rsid w:val="00E56520"/>
    <w:rsid w:val="00E624F4"/>
    <w:rsid w:val="00F810C9"/>
    <w:rsid w:val="00FD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B63D0D"/>
  <w14:defaultImageDpi w14:val="300"/>
  <w15:docId w15:val="{05B3185C-A9BC-4246-AA69-7C48CEA3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F0626"/>
    <w:rPr>
      <w:sz w:val="24"/>
    </w:rPr>
  </w:style>
  <w:style w:type="paragraph" w:styleId="Heading2">
    <w:name w:val="heading 2"/>
    <w:basedOn w:val="Normal"/>
    <w:next w:val="Normal"/>
    <w:qFormat/>
    <w:rsid w:val="002F0626"/>
    <w:pPr>
      <w:keepNext/>
      <w:spacing w:before="240" w:after="60" w:line="480" w:lineRule="auto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0E7797"/>
    <w:pPr>
      <w:spacing w:after="120"/>
      <w:contextualSpacing/>
    </w:pPr>
    <w:rPr>
      <w:rFonts w:ascii="Calibri" w:hAnsi="Calibri"/>
      <w:color w:val="4F81BD"/>
      <w:kern w:val="28"/>
      <w:sz w:val="40"/>
      <w:szCs w:val="40"/>
      <w:lang w:eastAsia="ja-JP"/>
    </w:rPr>
  </w:style>
  <w:style w:type="character" w:customStyle="1" w:styleId="TitleChar">
    <w:name w:val="Title Char"/>
    <w:link w:val="Title"/>
    <w:uiPriority w:val="6"/>
    <w:rsid w:val="000E7797"/>
    <w:rPr>
      <w:rFonts w:ascii="Calibri" w:eastAsia="Times New Roman" w:hAnsi="Calibri" w:cs="Times New Roman"/>
      <w:color w:val="4F81BD"/>
      <w:kern w:val="28"/>
      <w:sz w:val="40"/>
      <w:szCs w:val="4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f29ce6c5eb894685/UofL%20stuff/UL%2016-17%20Spring/CIS320/Essential%20Systems/Iterations/Iteration%20Two/Use%20Cas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Use%20Case%20Template</Template>
  <TotalTime>3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Description</vt:lpstr>
    </vt:vector>
  </TitlesOfParts>
  <Company>Virginia Tech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Description</dc:title>
  <dc:subject/>
  <dc:creator>Andrew Huff</dc:creator>
  <cp:keywords/>
  <cp:lastModifiedBy>Andrew Huff</cp:lastModifiedBy>
  <cp:revision>3</cp:revision>
  <dcterms:created xsi:type="dcterms:W3CDTF">2017-02-27T02:48:00Z</dcterms:created>
  <dcterms:modified xsi:type="dcterms:W3CDTF">2017-03-04T14:43:00Z</dcterms:modified>
</cp:coreProperties>
</file>