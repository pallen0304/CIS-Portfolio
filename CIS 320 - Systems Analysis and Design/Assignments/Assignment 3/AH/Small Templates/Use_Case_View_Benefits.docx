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897BB" w14:textId="77777777" w:rsidR="00203801" w:rsidRDefault="00203801" w:rsidP="00E56520">
      <w:pPr>
        <w:pStyle w:val="Title"/>
      </w:pPr>
      <w:r>
        <w:t>Use Case Description</w:t>
      </w:r>
    </w:p>
    <w:p w14:paraId="5241A471" w14:textId="77777777" w:rsidR="00E56520" w:rsidRPr="000E7797" w:rsidRDefault="00E56520" w:rsidP="00E56520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56520" w14:paraId="3AE96431" w14:textId="77777777">
        <w:trPr>
          <w:trHeight w:val="323"/>
        </w:trPr>
        <w:tc>
          <w:tcPr>
            <w:tcW w:w="5160" w:type="dxa"/>
            <w:gridSpan w:val="2"/>
          </w:tcPr>
          <w:p w14:paraId="3B4E7624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Use Case Name:</w:t>
            </w:r>
            <w:r>
              <w:rPr>
                <w:sz w:val="20"/>
              </w:rPr>
              <w:tab/>
            </w:r>
            <w:r w:rsidR="008C5C56">
              <w:rPr>
                <w:sz w:val="20"/>
              </w:rPr>
              <w:t>View Benefits</w:t>
            </w:r>
          </w:p>
          <w:p w14:paraId="4C171CEB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</w:p>
        </w:tc>
        <w:tc>
          <w:tcPr>
            <w:tcW w:w="1224" w:type="dxa"/>
          </w:tcPr>
          <w:p w14:paraId="2DBD350B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ID:</w:t>
            </w:r>
            <w:r>
              <w:rPr>
                <w:sz w:val="20"/>
              </w:rPr>
              <w:tab/>
            </w:r>
          </w:p>
        </w:tc>
        <w:tc>
          <w:tcPr>
            <w:tcW w:w="2748" w:type="dxa"/>
          </w:tcPr>
          <w:p w14:paraId="4EA8C063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Importance Level: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E56520" w14:paraId="524211AF" w14:textId="77777777">
        <w:trPr>
          <w:trHeight w:val="260"/>
        </w:trPr>
        <w:tc>
          <w:tcPr>
            <w:tcW w:w="4476" w:type="dxa"/>
          </w:tcPr>
          <w:p w14:paraId="26B5778E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Primary Actor:</w:t>
            </w:r>
            <w:r>
              <w:rPr>
                <w:sz w:val="20"/>
              </w:rPr>
              <w:tab/>
            </w:r>
            <w:bookmarkStart w:id="0" w:name="_GoBack"/>
            <w:bookmarkEnd w:id="0"/>
          </w:p>
          <w:p w14:paraId="1AB84E91" w14:textId="77777777" w:rsidR="00E56520" w:rsidRDefault="00E56520" w:rsidP="00E56520">
            <w:pPr>
              <w:rPr>
                <w:sz w:val="20"/>
              </w:rPr>
            </w:pPr>
          </w:p>
        </w:tc>
        <w:tc>
          <w:tcPr>
            <w:tcW w:w="4656" w:type="dxa"/>
            <w:gridSpan w:val="3"/>
          </w:tcPr>
          <w:p w14:paraId="2BAACB32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Use Case Type:</w:t>
            </w:r>
            <w:r>
              <w:rPr>
                <w:sz w:val="20"/>
              </w:rPr>
              <w:tab/>
            </w:r>
          </w:p>
        </w:tc>
      </w:tr>
      <w:tr w:rsidR="00E56520" w14:paraId="2B19383A" w14:textId="77777777">
        <w:trPr>
          <w:trHeight w:val="539"/>
        </w:trPr>
        <w:tc>
          <w:tcPr>
            <w:tcW w:w="9132" w:type="dxa"/>
            <w:gridSpan w:val="4"/>
          </w:tcPr>
          <w:p w14:paraId="4BAD3C38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Stakeholders and Interests: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  <w:r>
              <w:rPr>
                <w:rFonts w:ascii="Brush Script MT" w:hAnsi="Brush Script MT"/>
                <w:sz w:val="20"/>
              </w:rPr>
              <w:tab/>
            </w:r>
          </w:p>
          <w:p w14:paraId="4FEBFB6C" w14:textId="77777777" w:rsidR="00E56520" w:rsidRDefault="00E56520" w:rsidP="00E56520">
            <w:pPr>
              <w:rPr>
                <w:sz w:val="20"/>
              </w:rPr>
            </w:pPr>
          </w:p>
        </w:tc>
      </w:tr>
      <w:tr w:rsidR="00E56520" w14:paraId="5CC16E92" w14:textId="77777777">
        <w:trPr>
          <w:trHeight w:val="431"/>
        </w:trPr>
        <w:tc>
          <w:tcPr>
            <w:tcW w:w="9132" w:type="dxa"/>
            <w:gridSpan w:val="4"/>
          </w:tcPr>
          <w:p w14:paraId="018EC252" w14:textId="77777777" w:rsidR="00E56520" w:rsidRDefault="00E56520" w:rsidP="00E56520">
            <w:pPr>
              <w:ind w:left="2172" w:hanging="2172"/>
              <w:rPr>
                <w:sz w:val="20"/>
              </w:rPr>
            </w:pPr>
            <w:r>
              <w:rPr>
                <w:sz w:val="20"/>
              </w:rPr>
              <w:t>Brief Description:</w:t>
            </w:r>
            <w:r>
              <w:rPr>
                <w:sz w:val="20"/>
              </w:rPr>
              <w:tab/>
            </w:r>
          </w:p>
        </w:tc>
      </w:tr>
      <w:tr w:rsidR="00E56520" w14:paraId="4B51249F" w14:textId="77777777">
        <w:trPr>
          <w:trHeight w:val="530"/>
        </w:trPr>
        <w:tc>
          <w:tcPr>
            <w:tcW w:w="9132" w:type="dxa"/>
            <w:gridSpan w:val="4"/>
          </w:tcPr>
          <w:p w14:paraId="03BBCC62" w14:textId="77777777" w:rsidR="00E56520" w:rsidRPr="008F2E26" w:rsidRDefault="00E56520" w:rsidP="00E56520">
            <w:pPr>
              <w:ind w:left="864" w:hanging="864"/>
              <w:rPr>
                <w:sz w:val="20"/>
              </w:rPr>
            </w:pPr>
            <w:r>
              <w:rPr>
                <w:sz w:val="20"/>
              </w:rPr>
              <w:t>Trigger:</w:t>
            </w:r>
          </w:p>
          <w:p w14:paraId="569C7569" w14:textId="77777777" w:rsidR="00E56520" w:rsidRDefault="00F810C9" w:rsidP="00F810C9">
            <w:pPr>
              <w:rPr>
                <w:sz w:val="20"/>
              </w:rPr>
            </w:pPr>
            <w:r>
              <w:tab/>
            </w:r>
            <w:r w:rsidR="00E56520">
              <w:rPr>
                <w:sz w:val="20"/>
              </w:rPr>
              <w:t>Type:</w:t>
            </w:r>
            <w:r w:rsidR="00E56520">
              <w:rPr>
                <w:sz w:val="20"/>
              </w:rPr>
              <w:tab/>
            </w:r>
          </w:p>
        </w:tc>
      </w:tr>
      <w:tr w:rsidR="00E56520" w14:paraId="69889F79" w14:textId="77777777">
        <w:trPr>
          <w:trHeight w:val="1250"/>
        </w:trPr>
        <w:tc>
          <w:tcPr>
            <w:tcW w:w="9132" w:type="dxa"/>
            <w:gridSpan w:val="4"/>
          </w:tcPr>
          <w:p w14:paraId="02F6BBAF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Relationships:</w:t>
            </w:r>
          </w:p>
          <w:p w14:paraId="4E8AECD5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Association:</w:t>
            </w:r>
            <w:r>
              <w:rPr>
                <w:sz w:val="20"/>
              </w:rPr>
              <w:tab/>
            </w:r>
          </w:p>
          <w:p w14:paraId="42AC936E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Include: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71A0AA97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Extend: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3BBD5592" w14:textId="77777777" w:rsidR="00E56520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 xml:space="preserve">Generalization: </w:t>
            </w:r>
            <w:r>
              <w:rPr>
                <w:sz w:val="20"/>
              </w:rPr>
              <w:tab/>
            </w:r>
          </w:p>
        </w:tc>
      </w:tr>
      <w:tr w:rsidR="00E56520" w14:paraId="446218BA" w14:textId="77777777">
        <w:trPr>
          <w:trHeight w:val="732"/>
        </w:trPr>
        <w:tc>
          <w:tcPr>
            <w:tcW w:w="9132" w:type="dxa"/>
            <w:gridSpan w:val="4"/>
          </w:tcPr>
          <w:p w14:paraId="395AD234" w14:textId="77777777" w:rsidR="00E56520" w:rsidRDefault="00E56520" w:rsidP="00E56520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Normal Flow of Events:</w:t>
            </w:r>
          </w:p>
          <w:p w14:paraId="6C3EE849" w14:textId="77777777" w:rsidR="007A1537" w:rsidRPr="007A1537" w:rsidRDefault="007A1537" w:rsidP="007A1537">
            <w:pPr>
              <w:numPr>
                <w:ilvl w:val="0"/>
                <w:numId w:val="7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</w:p>
        </w:tc>
      </w:tr>
      <w:tr w:rsidR="00E56520" w14:paraId="549A18A2" w14:textId="77777777" w:rsidTr="007A1537">
        <w:trPr>
          <w:trHeight w:val="728"/>
        </w:trPr>
        <w:tc>
          <w:tcPr>
            <w:tcW w:w="9132" w:type="dxa"/>
            <w:gridSpan w:val="4"/>
          </w:tcPr>
          <w:p w14:paraId="025B7A1B" w14:textId="77777777" w:rsidR="00E56520" w:rsidRPr="000E7797" w:rsidRDefault="00E56520" w:rsidP="00E56520">
            <w:pPr>
              <w:rPr>
                <w:sz w:val="20"/>
              </w:rPr>
            </w:pPr>
            <w:r w:rsidRPr="000E7797">
              <w:rPr>
                <w:sz w:val="20"/>
              </w:rPr>
              <w:t>SubFlows:</w:t>
            </w:r>
          </w:p>
          <w:p w14:paraId="0A680BD1" w14:textId="77777777" w:rsidR="00E30624" w:rsidRPr="00E30624" w:rsidRDefault="00E624F4" w:rsidP="00E30624">
            <w:pPr>
              <w:numPr>
                <w:ilvl w:val="0"/>
                <w:numId w:val="14"/>
              </w:numPr>
              <w:tabs>
                <w:tab w:val="left" w:pos="732"/>
              </w:tabs>
              <w:ind w:left="732" w:hanging="36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56520" w14:paraId="70A87B9A" w14:textId="77777777">
        <w:trPr>
          <w:trHeight w:val="876"/>
        </w:trPr>
        <w:tc>
          <w:tcPr>
            <w:tcW w:w="9132" w:type="dxa"/>
            <w:gridSpan w:val="4"/>
          </w:tcPr>
          <w:p w14:paraId="36AFE92B" w14:textId="77777777" w:rsidR="00E56520" w:rsidRPr="000E7797" w:rsidRDefault="00E56520" w:rsidP="00E56520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0E7797">
              <w:rPr>
                <w:sz w:val="20"/>
              </w:rPr>
              <w:t>Alternate/Exceptional Flows:</w:t>
            </w:r>
          </w:p>
          <w:p w14:paraId="1590D783" w14:textId="77777777" w:rsidR="00E56520" w:rsidRPr="000E7797" w:rsidRDefault="00E56520" w:rsidP="00E56520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0E7797">
              <w:rPr>
                <w:sz w:val="20"/>
              </w:rPr>
              <w:tab/>
            </w:r>
          </w:p>
        </w:tc>
      </w:tr>
    </w:tbl>
    <w:p w14:paraId="0A9AB9EF" w14:textId="77777777" w:rsidR="00E56520" w:rsidRDefault="00E56520"/>
    <w:p w14:paraId="6CDBCA62" w14:textId="77777777" w:rsidR="00F810C9" w:rsidRDefault="00F810C9">
      <w:pPr>
        <w:rPr>
          <w:sz w:val="20"/>
        </w:rPr>
      </w:pPr>
    </w:p>
    <w:sectPr w:rsidR="00F810C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Yu Gothic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E7045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B3F06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6642141"/>
    <w:multiLevelType w:val="multilevel"/>
    <w:tmpl w:val="2A4893C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E0422A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5FA1D14"/>
    <w:multiLevelType w:val="multilevel"/>
    <w:tmpl w:val="24785E3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8A166F9"/>
    <w:multiLevelType w:val="hybridMultilevel"/>
    <w:tmpl w:val="6A7474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DD6A95"/>
    <w:multiLevelType w:val="multilevel"/>
    <w:tmpl w:val="C5C6BB2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FC343C3"/>
    <w:multiLevelType w:val="multilevel"/>
    <w:tmpl w:val="ED324C80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1660054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F20A9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A8747F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D5F0C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E2CF7"/>
    <w:multiLevelType w:val="multilevel"/>
    <w:tmpl w:val="A73AFC80"/>
    <w:lvl w:ilvl="0">
      <w:start w:val="1"/>
      <w:numFmt w:val="decimal"/>
      <w:lvlText w:val="S-%1:"/>
      <w:lvlJc w:val="left"/>
      <w:pPr>
        <w:ind w:left="360" w:firstLine="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48F0D51"/>
    <w:multiLevelType w:val="multilevel"/>
    <w:tmpl w:val="366EAB6A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FA02963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150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C0C3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17"/>
  </w:num>
  <w:num w:numId="5">
    <w:abstractNumId w:val="0"/>
  </w:num>
  <w:num w:numId="6">
    <w:abstractNumId w:val="7"/>
  </w:num>
  <w:num w:numId="7">
    <w:abstractNumId w:val="12"/>
  </w:num>
  <w:num w:numId="8">
    <w:abstractNumId w:val="16"/>
  </w:num>
  <w:num w:numId="9">
    <w:abstractNumId w:val="13"/>
  </w:num>
  <w:num w:numId="10">
    <w:abstractNumId w:val="10"/>
  </w:num>
  <w:num w:numId="11">
    <w:abstractNumId w:val="11"/>
  </w:num>
  <w:num w:numId="12">
    <w:abstractNumId w:val="5"/>
  </w:num>
  <w:num w:numId="13">
    <w:abstractNumId w:val="1"/>
  </w:num>
  <w:num w:numId="14">
    <w:abstractNumId w:val="14"/>
  </w:num>
  <w:num w:numId="15">
    <w:abstractNumId w:val="4"/>
  </w:num>
  <w:num w:numId="16">
    <w:abstractNumId w:val="9"/>
  </w:num>
  <w:num w:numId="17">
    <w:abstractNumId w:val="15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56"/>
    <w:rsid w:val="00203801"/>
    <w:rsid w:val="002F0626"/>
    <w:rsid w:val="00554153"/>
    <w:rsid w:val="00731EE5"/>
    <w:rsid w:val="007A1537"/>
    <w:rsid w:val="008C5C56"/>
    <w:rsid w:val="00B9410D"/>
    <w:rsid w:val="00C36A1C"/>
    <w:rsid w:val="00C6619B"/>
    <w:rsid w:val="00E30624"/>
    <w:rsid w:val="00E56520"/>
    <w:rsid w:val="00E624F4"/>
    <w:rsid w:val="00F810C9"/>
    <w:rsid w:val="00F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63D0D"/>
  <w14:defaultImageDpi w14:val="300"/>
  <w15:docId w15:val="{05B3185C-A9BC-4246-AA69-7C48CEA3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8"/>
      <w:sz w:val="40"/>
      <w:szCs w:val="40"/>
      <w:lang w:eastAsia="ja-JP"/>
    </w:rPr>
  </w:style>
  <w:style w:type="character" w:customStyle="1" w:styleId="TitleChar">
    <w:name w:val="Title Char"/>
    <w:link w:val="Title"/>
    <w:uiPriority w:val="6"/>
    <w:rsid w:val="000E7797"/>
    <w:rPr>
      <w:rFonts w:ascii="Calibri" w:eastAsia="Times New Roman" w:hAnsi="Calibri" w:cs="Times New Roman"/>
      <w:color w:val="4F81BD"/>
      <w:kern w:val="28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f29ce6c5eb894685/UofL%20stuff/UL%2016-17%20Spring/CIS320/Essential%20Systems/Iterations/Iteration%20Two/Use%20C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Use%20Case%20Template.dotx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Andrew Huff</dc:creator>
  <cp:keywords/>
  <cp:lastModifiedBy>Andrew Huff</cp:lastModifiedBy>
  <cp:revision>1</cp:revision>
  <dcterms:created xsi:type="dcterms:W3CDTF">2017-02-27T02:43:00Z</dcterms:created>
  <dcterms:modified xsi:type="dcterms:W3CDTF">2017-02-27T02:45:00Z</dcterms:modified>
</cp:coreProperties>
</file>