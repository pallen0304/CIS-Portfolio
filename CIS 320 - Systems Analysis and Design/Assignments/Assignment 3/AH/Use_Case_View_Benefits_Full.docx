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B8F1D" w14:textId="69B47166" w:rsidR="00A54ADD" w:rsidRDefault="007E40BA">
      <w:pPr>
        <w:pStyle w:val="Title"/>
        <w:jc w:val="right"/>
      </w:pPr>
      <w:fldSimple w:instr=" SUBJECT  \* MERGEFORMAT ">
        <w:r w:rsidR="005C7291">
          <w:t>The Race to a New System</w:t>
        </w:r>
      </w:fldSimple>
    </w:p>
    <w:p w14:paraId="563B8F1E" w14:textId="2A6CE93F" w:rsidR="00A54ADD" w:rsidRDefault="007E40BA">
      <w:pPr>
        <w:pStyle w:val="Title"/>
        <w:jc w:val="right"/>
      </w:pPr>
      <w:fldSimple w:instr="title  \* Mergeformat ">
        <w:r w:rsidR="005C7291">
          <w:t>Use Case Specification: ViewBenefits</w:t>
        </w:r>
      </w:fldSimple>
    </w:p>
    <w:p w14:paraId="563B8F1F" w14:textId="77777777" w:rsidR="00A54ADD" w:rsidRDefault="00A54ADD">
      <w:pPr>
        <w:pStyle w:val="Title"/>
        <w:jc w:val="right"/>
      </w:pPr>
    </w:p>
    <w:p w14:paraId="563B8F20" w14:textId="3B3EC9A5" w:rsidR="00A54ADD" w:rsidRDefault="00274363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AE19B8">
        <w:rPr>
          <w:sz w:val="28"/>
        </w:rPr>
        <w:t>1.0</w:t>
      </w:r>
    </w:p>
    <w:p w14:paraId="563B8F21" w14:textId="77777777" w:rsidR="00A54ADD" w:rsidRDefault="00A54ADD"/>
    <w:p w14:paraId="563B8F24" w14:textId="77777777" w:rsidR="00A54ADD" w:rsidRDefault="00A54ADD"/>
    <w:p w14:paraId="563B8F25" w14:textId="77777777" w:rsidR="00A54ADD" w:rsidRDefault="00A54ADD">
      <w:pPr>
        <w:pStyle w:val="BodyText"/>
      </w:pPr>
    </w:p>
    <w:p w14:paraId="563B8F26" w14:textId="77777777" w:rsidR="00A54ADD" w:rsidRDefault="00A54ADD">
      <w:pPr>
        <w:pStyle w:val="BodyText"/>
      </w:pPr>
    </w:p>
    <w:p w14:paraId="563B8F27" w14:textId="77777777" w:rsidR="00A54ADD" w:rsidRDefault="00A54ADD">
      <w:pPr>
        <w:sectPr w:rsidR="00A54ADD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63B8F28" w14:textId="77777777" w:rsidR="00A54ADD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54ADD" w14:paraId="563B8F2D" w14:textId="77777777">
        <w:tc>
          <w:tcPr>
            <w:tcW w:w="2304" w:type="dxa"/>
          </w:tcPr>
          <w:p w14:paraId="563B8F29" w14:textId="77777777" w:rsidR="00A54ADD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563B8F2A" w14:textId="77777777" w:rsidR="00A54ADD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63B8F2B" w14:textId="77777777" w:rsidR="00A54ADD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63B8F2C" w14:textId="77777777" w:rsidR="00A54ADD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54ADD" w14:paraId="563B8F32" w14:textId="77777777">
        <w:tc>
          <w:tcPr>
            <w:tcW w:w="2304" w:type="dxa"/>
          </w:tcPr>
          <w:p w14:paraId="563B8F2E" w14:textId="6981990C" w:rsidR="00A54ADD" w:rsidRDefault="004A1122">
            <w:pPr>
              <w:pStyle w:val="Tabletext"/>
            </w:pPr>
            <w:r>
              <w:t>27/FEB/17</w:t>
            </w:r>
          </w:p>
        </w:tc>
        <w:tc>
          <w:tcPr>
            <w:tcW w:w="1152" w:type="dxa"/>
          </w:tcPr>
          <w:p w14:paraId="563B8F2F" w14:textId="4E18C639" w:rsidR="00A54ADD" w:rsidRDefault="004A112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63B8F30" w14:textId="38F3F5DC" w:rsidR="00A54ADD" w:rsidRDefault="003C63AF">
            <w:pPr>
              <w:pStyle w:val="Tabletext"/>
            </w:pPr>
            <w:r>
              <w:t>Assignment 3</w:t>
            </w:r>
          </w:p>
        </w:tc>
        <w:tc>
          <w:tcPr>
            <w:tcW w:w="2304" w:type="dxa"/>
          </w:tcPr>
          <w:p w14:paraId="563B8F31" w14:textId="3867560A" w:rsidR="00A54ADD" w:rsidRDefault="003C63AF">
            <w:pPr>
              <w:pStyle w:val="Tabletext"/>
            </w:pPr>
            <w:r>
              <w:t>Andrew Huff</w:t>
            </w:r>
          </w:p>
        </w:tc>
      </w:tr>
      <w:tr w:rsidR="00A54ADD" w14:paraId="563B8F37" w14:textId="77777777">
        <w:tc>
          <w:tcPr>
            <w:tcW w:w="2304" w:type="dxa"/>
          </w:tcPr>
          <w:p w14:paraId="563B8F33" w14:textId="77777777" w:rsidR="00A54ADD" w:rsidRDefault="00A54ADD">
            <w:pPr>
              <w:pStyle w:val="Tabletext"/>
            </w:pPr>
          </w:p>
        </w:tc>
        <w:tc>
          <w:tcPr>
            <w:tcW w:w="1152" w:type="dxa"/>
          </w:tcPr>
          <w:p w14:paraId="563B8F34" w14:textId="77777777" w:rsidR="00A54ADD" w:rsidRDefault="00A54ADD">
            <w:pPr>
              <w:pStyle w:val="Tabletext"/>
            </w:pPr>
          </w:p>
        </w:tc>
        <w:tc>
          <w:tcPr>
            <w:tcW w:w="3744" w:type="dxa"/>
          </w:tcPr>
          <w:p w14:paraId="563B8F35" w14:textId="77777777" w:rsidR="00A54ADD" w:rsidRDefault="00A54ADD">
            <w:pPr>
              <w:pStyle w:val="Tabletext"/>
            </w:pPr>
          </w:p>
        </w:tc>
        <w:tc>
          <w:tcPr>
            <w:tcW w:w="2304" w:type="dxa"/>
          </w:tcPr>
          <w:p w14:paraId="563B8F36" w14:textId="77777777" w:rsidR="00A54ADD" w:rsidRDefault="00A54ADD">
            <w:pPr>
              <w:pStyle w:val="Tabletext"/>
            </w:pPr>
          </w:p>
        </w:tc>
      </w:tr>
      <w:tr w:rsidR="00A54ADD" w14:paraId="563B8F3C" w14:textId="77777777">
        <w:tc>
          <w:tcPr>
            <w:tcW w:w="2304" w:type="dxa"/>
          </w:tcPr>
          <w:p w14:paraId="563B8F38" w14:textId="77777777" w:rsidR="00A54ADD" w:rsidRDefault="00A54ADD">
            <w:pPr>
              <w:pStyle w:val="Tabletext"/>
            </w:pPr>
          </w:p>
        </w:tc>
        <w:tc>
          <w:tcPr>
            <w:tcW w:w="1152" w:type="dxa"/>
          </w:tcPr>
          <w:p w14:paraId="563B8F39" w14:textId="77777777" w:rsidR="00A54ADD" w:rsidRDefault="00A54ADD">
            <w:pPr>
              <w:pStyle w:val="Tabletext"/>
            </w:pPr>
          </w:p>
        </w:tc>
        <w:tc>
          <w:tcPr>
            <w:tcW w:w="3744" w:type="dxa"/>
          </w:tcPr>
          <w:p w14:paraId="563B8F3A" w14:textId="77777777" w:rsidR="00A54ADD" w:rsidRDefault="00A54ADD">
            <w:pPr>
              <w:pStyle w:val="Tabletext"/>
            </w:pPr>
          </w:p>
        </w:tc>
        <w:tc>
          <w:tcPr>
            <w:tcW w:w="2304" w:type="dxa"/>
          </w:tcPr>
          <w:p w14:paraId="563B8F3B" w14:textId="77777777" w:rsidR="00A54ADD" w:rsidRDefault="00A54ADD">
            <w:pPr>
              <w:pStyle w:val="Tabletext"/>
            </w:pPr>
          </w:p>
        </w:tc>
      </w:tr>
      <w:tr w:rsidR="00A54ADD" w14:paraId="563B8F41" w14:textId="77777777">
        <w:tc>
          <w:tcPr>
            <w:tcW w:w="2304" w:type="dxa"/>
          </w:tcPr>
          <w:p w14:paraId="563B8F3D" w14:textId="77777777" w:rsidR="00A54ADD" w:rsidRDefault="00A54ADD">
            <w:pPr>
              <w:pStyle w:val="Tabletext"/>
            </w:pPr>
          </w:p>
        </w:tc>
        <w:tc>
          <w:tcPr>
            <w:tcW w:w="1152" w:type="dxa"/>
          </w:tcPr>
          <w:p w14:paraId="563B8F3E" w14:textId="77777777" w:rsidR="00A54ADD" w:rsidRDefault="00A54ADD">
            <w:pPr>
              <w:pStyle w:val="Tabletext"/>
            </w:pPr>
          </w:p>
        </w:tc>
        <w:tc>
          <w:tcPr>
            <w:tcW w:w="3744" w:type="dxa"/>
          </w:tcPr>
          <w:p w14:paraId="563B8F3F" w14:textId="77777777" w:rsidR="00A54ADD" w:rsidRDefault="00A54ADD">
            <w:pPr>
              <w:pStyle w:val="Tabletext"/>
            </w:pPr>
          </w:p>
        </w:tc>
        <w:tc>
          <w:tcPr>
            <w:tcW w:w="2304" w:type="dxa"/>
          </w:tcPr>
          <w:p w14:paraId="563B8F40" w14:textId="77777777" w:rsidR="00A54ADD" w:rsidRDefault="00A54ADD">
            <w:pPr>
              <w:pStyle w:val="Tabletext"/>
            </w:pPr>
          </w:p>
        </w:tc>
      </w:tr>
    </w:tbl>
    <w:p w14:paraId="563B8F42" w14:textId="77777777" w:rsidR="00A54ADD" w:rsidRDefault="00A54ADD"/>
    <w:p w14:paraId="563B8F43" w14:textId="77777777" w:rsidR="00A54ADD" w:rsidRDefault="00AE19B8">
      <w:pPr>
        <w:pStyle w:val="Title"/>
      </w:pPr>
      <w:r>
        <w:br w:type="page"/>
      </w:r>
      <w:r>
        <w:lastRenderedPageBreak/>
        <w:t>Table of Contents</w:t>
      </w:r>
    </w:p>
    <w:p w14:paraId="26E227B1" w14:textId="7F596FCA" w:rsidR="00E72C5E" w:rsidRPr="008A10DE" w:rsidRDefault="00AE19B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72C5E">
        <w:rPr>
          <w:noProof/>
        </w:rPr>
        <w:t>1.</w:t>
      </w:r>
      <w:r w:rsidR="00E72C5E" w:rsidRPr="008A10DE">
        <w:rPr>
          <w:rFonts w:ascii="Calibri" w:hAnsi="Calibri"/>
          <w:noProof/>
          <w:sz w:val="22"/>
          <w:szCs w:val="22"/>
        </w:rPr>
        <w:tab/>
      </w:r>
      <w:r w:rsidR="00E72C5E">
        <w:rPr>
          <w:noProof/>
        </w:rPr>
        <w:t>Use-Case Name</w:t>
      </w:r>
      <w:r w:rsidR="00E72C5E">
        <w:rPr>
          <w:noProof/>
        </w:rPr>
        <w:tab/>
      </w:r>
      <w:r w:rsidR="00E72C5E">
        <w:rPr>
          <w:noProof/>
        </w:rPr>
        <w:fldChar w:fldCharType="begin"/>
      </w:r>
      <w:r w:rsidR="00E72C5E">
        <w:rPr>
          <w:noProof/>
        </w:rPr>
        <w:instrText xml:space="preserve"> PAGEREF _Toc477852129 \h </w:instrText>
      </w:r>
      <w:r w:rsidR="00E72C5E">
        <w:rPr>
          <w:noProof/>
        </w:rPr>
      </w:r>
      <w:r w:rsidR="00E72C5E">
        <w:rPr>
          <w:noProof/>
        </w:rPr>
        <w:fldChar w:fldCharType="separate"/>
      </w:r>
      <w:r w:rsidR="00E72C5E">
        <w:rPr>
          <w:noProof/>
        </w:rPr>
        <w:t>4</w:t>
      </w:r>
      <w:r w:rsidR="00E72C5E">
        <w:rPr>
          <w:noProof/>
        </w:rPr>
        <w:fldChar w:fldCharType="end"/>
      </w:r>
    </w:p>
    <w:p w14:paraId="4D196C1E" w14:textId="606AABBC" w:rsidR="00E72C5E" w:rsidRPr="008A10DE" w:rsidRDefault="00E72C5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8A10D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_Toc477852130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55AB4A" w14:textId="4EA8F791" w:rsidR="00E72C5E" w:rsidRPr="008A10DE" w:rsidRDefault="00E72C5E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1.1.1</w:t>
      </w:r>
      <w:r w:rsidRPr="008A10D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Allows members to view benefits available to them and gives them opportunities to fill out requests to use those benefits.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_Toc477852131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992167" w14:textId="3966596F" w:rsidR="00E72C5E" w:rsidRPr="008A10DE" w:rsidRDefault="00E72C5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8A10D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_Toc477852132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A35F5B" w14:textId="4DCE0568" w:rsidR="00E72C5E" w:rsidRPr="008A10DE" w:rsidRDefault="00E72C5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</w:t>
      </w:r>
      <w:r w:rsidRPr="008A10D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_Toc477852133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8E1852" w14:textId="02984E8E" w:rsidR="00E72C5E" w:rsidRPr="008A10DE" w:rsidRDefault="00E72C5E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2.1.1</w:t>
      </w:r>
      <w:r w:rsidRPr="008A10D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The use case begins when the member is logged into their KY HBPA account.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_Toc477852134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480212" w14:textId="1AD8650E" w:rsidR="00E72C5E" w:rsidRPr="008A10DE" w:rsidRDefault="00E72C5E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2.1.2</w:t>
      </w:r>
      <w:r w:rsidRPr="008A10D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The member clicks on “Benefits” within their user account.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_Toc477852135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841ED0" w14:textId="7DC7C340" w:rsidR="00E72C5E" w:rsidRPr="008A10DE" w:rsidRDefault="00E72C5E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2.1.3</w:t>
      </w:r>
      <w:r w:rsidRPr="008A10D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The member is presented with the list of benefits that KY HBPA provides.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_Toc477852136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9F0D33" w14:textId="172545FB" w:rsidR="00E72C5E" w:rsidRPr="008A10DE" w:rsidRDefault="00E72C5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2.2</w:t>
      </w:r>
      <w:r w:rsidRPr="008A10D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_Toc477852137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CA05C3" w14:textId="1A3BEE1D" w:rsidR="00E72C5E" w:rsidRPr="008A10DE" w:rsidRDefault="00E72C5E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2.2.1</w:t>
      </w:r>
      <w:r w:rsidRPr="008A10D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_Toc477852138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4BF86F" w14:textId="33BF2BEE" w:rsidR="00E72C5E" w:rsidRPr="008A10DE" w:rsidRDefault="00E72C5E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2.2.2</w:t>
      </w:r>
      <w:r w:rsidRPr="008A10D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_Toc477852139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86A386" w14:textId="29D94AB9" w:rsidR="00E72C5E" w:rsidRPr="008A10DE" w:rsidRDefault="00E72C5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 w:rsidRPr="008A10D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_Toc477852140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3C266B" w14:textId="16FE1531" w:rsidR="00E72C5E" w:rsidRPr="008A10DE" w:rsidRDefault="00E72C5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</w:t>
      </w:r>
      <w:r w:rsidRPr="008A10D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_Toc477852141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9AAF70" w14:textId="22DA8603" w:rsidR="00E72C5E" w:rsidRPr="008A10DE" w:rsidRDefault="00E72C5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</w:t>
      </w:r>
      <w:r w:rsidRPr="008A10D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_Toc477852142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4929FD" w14:textId="3ABE7E8D" w:rsidR="00E72C5E" w:rsidRPr="008A10DE" w:rsidRDefault="00E72C5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4.1</w:t>
      </w:r>
      <w:r w:rsidRPr="008A10D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The member must have an online account.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_Toc477852143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DCA1A1" w14:textId="5E35CF87" w:rsidR="00E72C5E" w:rsidRPr="008A10DE" w:rsidRDefault="00E72C5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4.2</w:t>
      </w:r>
      <w:r w:rsidRPr="008A10D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The member must be logged into their online account.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_Toc477852144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318BB6" w14:textId="4A0CD3C1" w:rsidR="00E72C5E" w:rsidRPr="008A10DE" w:rsidRDefault="00E72C5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</w:t>
      </w:r>
      <w:r w:rsidRPr="008A10D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_Toc477852145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C98016" w14:textId="2301B583" w:rsidR="00E72C5E" w:rsidRPr="008A10DE" w:rsidRDefault="00E72C5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5.1</w:t>
      </w:r>
      <w:r w:rsidRPr="008A10D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The member is provided with a list of benefits that KY HBPA provides.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_Toc477852146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43A3F6" w14:textId="579F3D7D" w:rsidR="00E72C5E" w:rsidRPr="008A10DE" w:rsidRDefault="00E72C5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6.</w:t>
      </w:r>
      <w:r w:rsidRPr="008A10D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_Toc477852147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F5D148" w14:textId="5E19216A" w:rsidR="00E72C5E" w:rsidRPr="008A10DE" w:rsidRDefault="00E72C5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6.1</w:t>
      </w:r>
      <w:r w:rsidRPr="008A10D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FileAClaim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_Toc477852148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3B8F53" w14:textId="2CFAA6EA" w:rsidR="00A54ADD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5C7291">
          <w:t>Use Case Specification: ViewBenefits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563B8F54" w14:textId="77777777" w:rsidR="00A54ADD" w:rsidRDefault="00A54ADD">
      <w:pPr>
        <w:pStyle w:val="InfoBlue"/>
      </w:pPr>
    </w:p>
    <w:p w14:paraId="563B8F57" w14:textId="77777777" w:rsidR="00A54ADD" w:rsidRDefault="00AE19B8">
      <w:pPr>
        <w:pStyle w:val="Heading1"/>
      </w:pPr>
      <w:bookmarkStart w:id="2" w:name="_Toc423410238"/>
      <w:bookmarkStart w:id="3" w:name="_Toc425054504"/>
      <w:bookmarkStart w:id="4" w:name="_Toc477852129"/>
      <w:r>
        <w:t>Use-Case Name</w:t>
      </w:r>
      <w:bookmarkEnd w:id="4"/>
      <w:r>
        <w:t xml:space="preserve"> </w:t>
      </w:r>
    </w:p>
    <w:p w14:paraId="563B8F58" w14:textId="5C3FFB64" w:rsidR="00A54ADD" w:rsidRDefault="00AE19B8">
      <w:pPr>
        <w:pStyle w:val="Heading2"/>
      </w:pPr>
      <w:bookmarkStart w:id="5" w:name="_Toc477852130"/>
      <w:r>
        <w:t>Brief Description</w:t>
      </w:r>
      <w:bookmarkEnd w:id="2"/>
      <w:bookmarkEnd w:id="3"/>
      <w:bookmarkEnd w:id="5"/>
    </w:p>
    <w:p w14:paraId="1D9C168E" w14:textId="2709219A" w:rsidR="00274363" w:rsidRPr="00274363" w:rsidRDefault="00274363" w:rsidP="00C9235B">
      <w:pPr>
        <w:pStyle w:val="Heading3"/>
      </w:pPr>
      <w:bookmarkStart w:id="6" w:name="_Toc477852131"/>
      <w:r>
        <w:t>Allows members to view benefits available to them and gives them opportunities to fill out requests to use those benefits.</w:t>
      </w:r>
      <w:bookmarkEnd w:id="6"/>
    </w:p>
    <w:p w14:paraId="563B8F5A" w14:textId="77777777" w:rsidR="00A54ADD" w:rsidRDefault="00AE19B8">
      <w:pPr>
        <w:pStyle w:val="Heading1"/>
        <w:widowControl/>
      </w:pPr>
      <w:bookmarkStart w:id="7" w:name="_Toc423410239"/>
      <w:bookmarkStart w:id="8" w:name="_Toc425054505"/>
      <w:bookmarkStart w:id="9" w:name="_Toc477852132"/>
      <w:r>
        <w:t>Flow of Events</w:t>
      </w:r>
      <w:bookmarkEnd w:id="7"/>
      <w:bookmarkEnd w:id="8"/>
      <w:bookmarkEnd w:id="9"/>
    </w:p>
    <w:p w14:paraId="563B8F5B" w14:textId="465F4F10" w:rsidR="00A54ADD" w:rsidRDefault="00AE19B8">
      <w:pPr>
        <w:pStyle w:val="Heading2"/>
        <w:widowControl/>
      </w:pPr>
      <w:bookmarkStart w:id="10" w:name="_Toc423410240"/>
      <w:bookmarkStart w:id="11" w:name="_Toc425054506"/>
      <w:bookmarkStart w:id="12" w:name="_Toc477852133"/>
      <w:r>
        <w:t>Basic Flow</w:t>
      </w:r>
      <w:bookmarkEnd w:id="10"/>
      <w:bookmarkEnd w:id="11"/>
      <w:bookmarkEnd w:id="12"/>
      <w:r>
        <w:t xml:space="preserve"> </w:t>
      </w:r>
    </w:p>
    <w:p w14:paraId="56657A16" w14:textId="77777777" w:rsidR="0091398A" w:rsidRDefault="00C9235B" w:rsidP="00C9235B">
      <w:pPr>
        <w:pStyle w:val="Heading3"/>
      </w:pPr>
      <w:bookmarkStart w:id="13" w:name="_Toc477852134"/>
      <w:r>
        <w:t xml:space="preserve">The use case begins when the </w:t>
      </w:r>
      <w:r w:rsidR="005E39DD">
        <w:t>member is logged into their KY HBPA account.</w:t>
      </w:r>
      <w:bookmarkEnd w:id="13"/>
    </w:p>
    <w:p w14:paraId="5168F9FE" w14:textId="5E3593EA" w:rsidR="00C9235B" w:rsidRDefault="0091398A" w:rsidP="00C9235B">
      <w:pPr>
        <w:pStyle w:val="Heading3"/>
      </w:pPr>
      <w:bookmarkStart w:id="14" w:name="_Toc477852135"/>
      <w:r>
        <w:t>The member cli</w:t>
      </w:r>
      <w:bookmarkStart w:id="15" w:name="_GoBack"/>
      <w:bookmarkEnd w:id="15"/>
      <w:r>
        <w:t>cks on “Benefits” within their user account.</w:t>
      </w:r>
      <w:bookmarkEnd w:id="14"/>
      <w:r w:rsidR="005E39DD">
        <w:t xml:space="preserve"> </w:t>
      </w:r>
    </w:p>
    <w:p w14:paraId="220B7949" w14:textId="0C2F9305" w:rsidR="0091398A" w:rsidRPr="0091398A" w:rsidRDefault="005E39DD" w:rsidP="0091398A">
      <w:pPr>
        <w:pStyle w:val="Heading3"/>
      </w:pPr>
      <w:bookmarkStart w:id="16" w:name="_Toc477852136"/>
      <w:r>
        <w:t>The member</w:t>
      </w:r>
      <w:r w:rsidR="00E75D61">
        <w:t xml:space="preserve"> </w:t>
      </w:r>
      <w:r w:rsidR="009915D6">
        <w:t xml:space="preserve">is presented </w:t>
      </w:r>
      <w:r w:rsidR="0091398A">
        <w:t>with the list of benefits that KY HBPA provides.</w:t>
      </w:r>
      <w:bookmarkEnd w:id="16"/>
      <w:r w:rsidR="0091398A">
        <w:t xml:space="preserve"> </w:t>
      </w:r>
    </w:p>
    <w:p w14:paraId="563B8F67" w14:textId="77777777" w:rsidR="00A54ADD" w:rsidRDefault="00AE19B8">
      <w:pPr>
        <w:pStyle w:val="Heading1"/>
      </w:pPr>
      <w:bookmarkStart w:id="17" w:name="_Toc423410251"/>
      <w:bookmarkStart w:id="18" w:name="_Toc425054510"/>
      <w:bookmarkStart w:id="19" w:name="_Toc477852140"/>
      <w:r>
        <w:t>Special Requirements</w:t>
      </w:r>
      <w:bookmarkEnd w:id="17"/>
      <w:bookmarkEnd w:id="18"/>
      <w:bookmarkEnd w:id="19"/>
    </w:p>
    <w:p w14:paraId="563B8F69" w14:textId="2A5C84C5" w:rsidR="00A54ADD" w:rsidRDefault="008A10DE">
      <w:pPr>
        <w:pStyle w:val="Heading2"/>
        <w:widowControl/>
      </w:pPr>
      <w:r>
        <w:t>N</w:t>
      </w:r>
      <w:r w:rsidR="00750E06">
        <w:t>o special requirements necessary</w:t>
      </w:r>
      <w:r>
        <w:t>.</w:t>
      </w:r>
    </w:p>
    <w:p w14:paraId="563B8F6A" w14:textId="77777777" w:rsidR="00A54ADD" w:rsidRDefault="00A54ADD"/>
    <w:p w14:paraId="563B8F6B" w14:textId="77777777" w:rsidR="00A54ADD" w:rsidRDefault="00AE19B8">
      <w:pPr>
        <w:pStyle w:val="Heading1"/>
        <w:widowControl/>
      </w:pPr>
      <w:bookmarkStart w:id="20" w:name="_Toc423410253"/>
      <w:bookmarkStart w:id="21" w:name="_Toc425054512"/>
      <w:bookmarkStart w:id="22" w:name="_Toc477852142"/>
      <w:r>
        <w:t>Pre-conditions</w:t>
      </w:r>
      <w:bookmarkEnd w:id="20"/>
      <w:bookmarkEnd w:id="21"/>
      <w:bookmarkEnd w:id="22"/>
    </w:p>
    <w:p w14:paraId="2E7AF0F0" w14:textId="77777777" w:rsidR="00C9235B" w:rsidRDefault="00C9235B">
      <w:pPr>
        <w:pStyle w:val="Heading2"/>
        <w:widowControl/>
      </w:pPr>
      <w:bookmarkStart w:id="23" w:name="_Toc477852143"/>
      <w:r>
        <w:t>The member must have an online account.</w:t>
      </w:r>
      <w:bookmarkEnd w:id="23"/>
    </w:p>
    <w:p w14:paraId="563B8F6D" w14:textId="45B695A4" w:rsidR="00A54ADD" w:rsidRDefault="00C9235B">
      <w:pPr>
        <w:pStyle w:val="Heading2"/>
        <w:widowControl/>
      </w:pPr>
      <w:bookmarkStart w:id="24" w:name="_Toc477852144"/>
      <w:r>
        <w:t>The member must be logged into their online account.</w:t>
      </w:r>
      <w:bookmarkEnd w:id="24"/>
      <w:r>
        <w:t xml:space="preserve">  </w:t>
      </w:r>
    </w:p>
    <w:p w14:paraId="563B8F6E" w14:textId="77777777" w:rsidR="00A54ADD" w:rsidRDefault="00AE19B8">
      <w:pPr>
        <w:pStyle w:val="Heading1"/>
        <w:widowControl/>
      </w:pPr>
      <w:bookmarkStart w:id="25" w:name="_Toc423410255"/>
      <w:bookmarkStart w:id="26" w:name="_Toc425054514"/>
      <w:bookmarkStart w:id="27" w:name="_Toc477852145"/>
      <w:r>
        <w:t>Post-conditions</w:t>
      </w:r>
      <w:bookmarkEnd w:id="25"/>
      <w:bookmarkEnd w:id="26"/>
      <w:bookmarkEnd w:id="27"/>
    </w:p>
    <w:p w14:paraId="563B8F70" w14:textId="2BBE775C" w:rsidR="00A54ADD" w:rsidRDefault="008F7D4A">
      <w:pPr>
        <w:pStyle w:val="Heading2"/>
        <w:widowControl/>
      </w:pPr>
      <w:bookmarkStart w:id="28" w:name="_Toc477852146"/>
      <w:r>
        <w:t>The member is provided with a list of benefits that KY HBPA provides.</w:t>
      </w:r>
      <w:bookmarkEnd w:id="28"/>
    </w:p>
    <w:p w14:paraId="563B8F71" w14:textId="77777777" w:rsidR="00A54ADD" w:rsidRDefault="00AE19B8">
      <w:pPr>
        <w:pStyle w:val="Heading1"/>
      </w:pPr>
      <w:bookmarkStart w:id="29" w:name="_Toc477852147"/>
      <w:r>
        <w:t>Extension Points</w:t>
      </w:r>
      <w:bookmarkEnd w:id="29"/>
    </w:p>
    <w:p w14:paraId="563B8F73" w14:textId="7508FBA0" w:rsidR="00A54ADD" w:rsidRDefault="007E40BA">
      <w:pPr>
        <w:pStyle w:val="Heading2"/>
      </w:pPr>
      <w:bookmarkStart w:id="30" w:name="_Toc477852148"/>
      <w:r>
        <w:t>FileAClaim</w:t>
      </w:r>
      <w:bookmarkEnd w:id="30"/>
    </w:p>
    <w:p w14:paraId="563B8F74" w14:textId="0F28E5F7" w:rsidR="00CA0558" w:rsidRDefault="00CA0558">
      <w:pPr>
        <w:pStyle w:val="InfoBlue"/>
      </w:pPr>
    </w:p>
    <w:sectPr w:rsidR="00CA055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B8F77" w14:textId="77777777" w:rsidR="00AE19B8" w:rsidRDefault="00AE19B8">
      <w:pPr>
        <w:spacing w:line="240" w:lineRule="auto"/>
      </w:pPr>
      <w:r>
        <w:separator/>
      </w:r>
    </w:p>
  </w:endnote>
  <w:endnote w:type="continuationSeparator" w:id="0">
    <w:p w14:paraId="563B8F78" w14:textId="77777777" w:rsidR="00AE19B8" w:rsidRDefault="00AE1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54ADD" w14:paraId="563B8F8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3B8F87" w14:textId="77777777" w:rsidR="00A54ADD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3B8F88" w14:textId="1FB15841" w:rsidR="00A54ADD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6C1D5F">
              <w:t>Essential Systems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72C5E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3B8F89" w14:textId="3F13D1D9" w:rsidR="00A54ADD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50E0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63B8F8B" w14:textId="77777777" w:rsidR="00A54ADD" w:rsidRDefault="00A54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3B8F75" w14:textId="77777777" w:rsidR="00AE19B8" w:rsidRDefault="00AE19B8">
      <w:pPr>
        <w:spacing w:line="240" w:lineRule="auto"/>
      </w:pPr>
      <w:r>
        <w:separator/>
      </w:r>
    </w:p>
  </w:footnote>
  <w:footnote w:type="continuationSeparator" w:id="0">
    <w:p w14:paraId="563B8F76" w14:textId="77777777" w:rsidR="00AE19B8" w:rsidRDefault="00AE19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B8F79" w14:textId="77777777" w:rsidR="00A54ADD" w:rsidRDefault="00A54ADD">
    <w:pPr>
      <w:rPr>
        <w:sz w:val="24"/>
      </w:rPr>
    </w:pPr>
  </w:p>
  <w:p w14:paraId="563B8F7A" w14:textId="77777777" w:rsidR="00A54ADD" w:rsidRDefault="00A54ADD">
    <w:pPr>
      <w:pBdr>
        <w:top w:val="single" w:sz="6" w:space="1" w:color="auto"/>
      </w:pBdr>
      <w:rPr>
        <w:sz w:val="24"/>
      </w:rPr>
    </w:pPr>
  </w:p>
  <w:p w14:paraId="563B8F7B" w14:textId="646178F4" w:rsidR="00A54ADD" w:rsidRDefault="007E40B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5C7291" w:rsidRPr="005C7291">
        <w:rPr>
          <w:rFonts w:ascii="Arial" w:hAnsi="Arial"/>
          <w:b/>
          <w:sz w:val="36"/>
        </w:rPr>
        <w:t>Essential Systems</w:t>
      </w:r>
    </w:fldSimple>
  </w:p>
  <w:p w14:paraId="563B8F7C" w14:textId="77777777" w:rsidR="00A54ADD" w:rsidRDefault="00A54ADD">
    <w:pPr>
      <w:pBdr>
        <w:bottom w:val="single" w:sz="6" w:space="1" w:color="auto"/>
      </w:pBdr>
      <w:jc w:val="right"/>
      <w:rPr>
        <w:sz w:val="24"/>
      </w:rPr>
    </w:pPr>
  </w:p>
  <w:p w14:paraId="563B8F7D" w14:textId="77777777" w:rsidR="00A54ADD" w:rsidRDefault="00A54A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54ADD" w14:paraId="563B8F80" w14:textId="77777777">
      <w:tc>
        <w:tcPr>
          <w:tcW w:w="6379" w:type="dxa"/>
        </w:tcPr>
        <w:p w14:paraId="563B8F7E" w14:textId="3BDDA0A9" w:rsidR="00A54ADD" w:rsidRDefault="007E40BA">
          <w:fldSimple w:instr="subject  \* Mergeformat ">
            <w:r w:rsidR="003C63AF">
              <w:t>The Race to a New System</w:t>
            </w:r>
          </w:fldSimple>
        </w:p>
      </w:tc>
      <w:tc>
        <w:tcPr>
          <w:tcW w:w="3179" w:type="dxa"/>
        </w:tcPr>
        <w:p w14:paraId="563B8F7F" w14:textId="1B0AE4A9" w:rsidR="00A54ADD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54ADD" w14:paraId="563B8F83" w14:textId="77777777">
      <w:tc>
        <w:tcPr>
          <w:tcW w:w="6379" w:type="dxa"/>
        </w:tcPr>
        <w:p w14:paraId="563B8F81" w14:textId="56943B11" w:rsidR="00A54ADD" w:rsidRDefault="007E40BA">
          <w:fldSimple w:instr="title  \* Mergeformat ">
            <w:r w:rsidR="003C63AF">
              <w:t>Use Case Specification: ViewBenefits</w:t>
            </w:r>
          </w:fldSimple>
        </w:p>
      </w:tc>
      <w:tc>
        <w:tcPr>
          <w:tcW w:w="3179" w:type="dxa"/>
        </w:tcPr>
        <w:p w14:paraId="563B8F82" w14:textId="2365FA25" w:rsidR="00A54ADD" w:rsidRDefault="00AE19B8">
          <w:r>
            <w:t xml:space="preserve">  Date:  </w:t>
          </w:r>
          <w:r w:rsidR="003C63AF">
            <w:t>27/FEB/17</w:t>
          </w:r>
        </w:p>
      </w:tc>
    </w:tr>
    <w:tr w:rsidR="00A54ADD" w14:paraId="563B8F85" w14:textId="77777777">
      <w:tc>
        <w:tcPr>
          <w:tcW w:w="9558" w:type="dxa"/>
          <w:gridSpan w:val="2"/>
        </w:tcPr>
        <w:p w14:paraId="563B8F84" w14:textId="77777777" w:rsidR="00A54ADD" w:rsidRDefault="00AE19B8">
          <w:r>
            <w:t>&lt;document identifier&gt;</w:t>
          </w:r>
        </w:p>
      </w:tc>
    </w:tr>
  </w:tbl>
  <w:p w14:paraId="563B8F86" w14:textId="77777777" w:rsidR="00A54ADD" w:rsidRDefault="00A54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E663B1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291AA2"/>
    <w:multiLevelType w:val="multilevel"/>
    <w:tmpl w:val="DA2C8B4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19B8"/>
    <w:rsid w:val="00274363"/>
    <w:rsid w:val="003C63AF"/>
    <w:rsid w:val="00403879"/>
    <w:rsid w:val="00453D6C"/>
    <w:rsid w:val="004A1122"/>
    <w:rsid w:val="005C7291"/>
    <w:rsid w:val="005E39DD"/>
    <w:rsid w:val="006C1D5F"/>
    <w:rsid w:val="00750E06"/>
    <w:rsid w:val="007515AB"/>
    <w:rsid w:val="007E40BA"/>
    <w:rsid w:val="00861718"/>
    <w:rsid w:val="008A10DE"/>
    <w:rsid w:val="008F7D4A"/>
    <w:rsid w:val="0091398A"/>
    <w:rsid w:val="009915D6"/>
    <w:rsid w:val="00A54ADD"/>
    <w:rsid w:val="00A9464D"/>
    <w:rsid w:val="00AE19B8"/>
    <w:rsid w:val="00C9235B"/>
    <w:rsid w:val="00CA0558"/>
    <w:rsid w:val="00CE0E76"/>
    <w:rsid w:val="00E30F62"/>
    <w:rsid w:val="00E72C5E"/>
    <w:rsid w:val="00E7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3B8F1D"/>
  <w15:docId w15:val="{7EE256C9-EA3B-44E1-AC72-70322A80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416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ViewBenefits</vt:lpstr>
    </vt:vector>
  </TitlesOfParts>
  <Company>Essential Systems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ViewBenefits</dc:title>
  <dc:subject>The Race to a New System</dc:subject>
  <dc:creator>rmbark01</dc:creator>
  <cp:lastModifiedBy>Andrew Huff</cp:lastModifiedBy>
  <cp:revision>19</cp:revision>
  <cp:lastPrinted>1900-01-01T05:00:00Z</cp:lastPrinted>
  <dcterms:created xsi:type="dcterms:W3CDTF">2011-02-23T16:44:00Z</dcterms:created>
  <dcterms:modified xsi:type="dcterms:W3CDTF">2017-03-21T13:36:00Z</dcterms:modified>
</cp:coreProperties>
</file>