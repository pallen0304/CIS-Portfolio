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75263" w14:textId="1C04582F" w:rsidR="000F3237" w:rsidRDefault="004526FC">
      <w:pPr>
        <w:pStyle w:val="Title"/>
        <w:jc w:val="right"/>
      </w:pPr>
      <w:r>
        <w:fldChar w:fldCharType="begin"/>
      </w:r>
      <w:r>
        <w:instrText xml:space="preserve"> SUBJECT  \* MERGEFORMAT </w:instrText>
      </w:r>
      <w:r>
        <w:fldChar w:fldCharType="separate"/>
      </w:r>
      <w:r>
        <w:t>The Race to a New System</w:t>
      </w:r>
      <w:r>
        <w:fldChar w:fldCharType="end"/>
      </w:r>
    </w:p>
    <w:p w14:paraId="22209455" w14:textId="2485E2A6" w:rsidR="000F3237" w:rsidRDefault="004526FC">
      <w:pPr>
        <w:pStyle w:val="Title"/>
        <w:jc w:val="right"/>
      </w:pPr>
      <w:r>
        <w:fldChar w:fldCharType="begin"/>
      </w:r>
      <w:r>
        <w:instrText xml:space="preserve">title  \* Mergeformat </w:instrText>
      </w:r>
      <w:r>
        <w:fldChar w:fldCharType="separate"/>
      </w:r>
      <w:r w:rsidR="00794827">
        <w:t xml:space="preserve">Use Case Specification: </w:t>
      </w:r>
      <w:proofErr w:type="spellStart"/>
      <w:r w:rsidR="00794827">
        <w:t>ViewPhoto</w:t>
      </w:r>
      <w:r>
        <w:t>Gallery</w:t>
      </w:r>
      <w:proofErr w:type="spellEnd"/>
      <w:r>
        <w:fldChar w:fldCharType="end"/>
      </w:r>
    </w:p>
    <w:p w14:paraId="56E737BA" w14:textId="77777777" w:rsidR="000F3237" w:rsidRDefault="000F3237">
      <w:pPr>
        <w:pStyle w:val="Title"/>
        <w:jc w:val="right"/>
      </w:pPr>
    </w:p>
    <w:p w14:paraId="7F51B2E8" w14:textId="2D3FE899" w:rsidR="000F3237" w:rsidRDefault="00794827">
      <w:pPr>
        <w:pStyle w:val="Title"/>
        <w:jc w:val="right"/>
        <w:rPr>
          <w:sz w:val="28"/>
        </w:rPr>
      </w:pPr>
      <w:r>
        <w:rPr>
          <w:sz w:val="28"/>
        </w:rPr>
        <w:t xml:space="preserve">Version </w:t>
      </w:r>
      <w:r w:rsidR="00AE19B8">
        <w:rPr>
          <w:sz w:val="28"/>
        </w:rPr>
        <w:t>1.0</w:t>
      </w:r>
    </w:p>
    <w:p w14:paraId="7C497466" w14:textId="77777777" w:rsidR="000F3237" w:rsidRDefault="000F3237"/>
    <w:p w14:paraId="633DB7B1" w14:textId="77777777" w:rsidR="000F3237" w:rsidRDefault="000F3237"/>
    <w:p w14:paraId="51BCE661" w14:textId="77777777" w:rsidR="000F3237" w:rsidRDefault="000F3237">
      <w:pPr>
        <w:pStyle w:val="BodyText"/>
      </w:pPr>
    </w:p>
    <w:p w14:paraId="56DEF25A" w14:textId="77777777" w:rsidR="000F3237" w:rsidRDefault="000F3237">
      <w:pPr>
        <w:pStyle w:val="BodyText"/>
      </w:pPr>
    </w:p>
    <w:p w14:paraId="42043BBD" w14:textId="77777777" w:rsidR="000F3237" w:rsidRDefault="000F3237">
      <w:pPr>
        <w:sectPr w:rsidR="000F3237">
          <w:headerReference w:type="default" r:id="rId7"/>
          <w:endnotePr>
            <w:numFmt w:val="decimal"/>
          </w:endnotePr>
          <w:pgSz w:w="12240" w:h="15840"/>
          <w:pgMar w:top="1440" w:right="1440" w:bottom="1440" w:left="1440" w:header="720" w:footer="720" w:gutter="0"/>
          <w:cols w:space="720"/>
          <w:vAlign w:val="center"/>
        </w:sectPr>
      </w:pPr>
    </w:p>
    <w:p w14:paraId="3774A1B8" w14:textId="77777777" w:rsidR="000F3237"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F3237" w14:paraId="00A99BBE" w14:textId="77777777">
        <w:tc>
          <w:tcPr>
            <w:tcW w:w="2304" w:type="dxa"/>
          </w:tcPr>
          <w:p w14:paraId="106CE471" w14:textId="77777777" w:rsidR="000F3237" w:rsidRDefault="00AE19B8">
            <w:pPr>
              <w:pStyle w:val="Tabletext"/>
              <w:jc w:val="center"/>
              <w:rPr>
                <w:b/>
              </w:rPr>
            </w:pPr>
            <w:r>
              <w:rPr>
                <w:b/>
              </w:rPr>
              <w:t>Date</w:t>
            </w:r>
          </w:p>
        </w:tc>
        <w:tc>
          <w:tcPr>
            <w:tcW w:w="1152" w:type="dxa"/>
          </w:tcPr>
          <w:p w14:paraId="3C84794D" w14:textId="77777777" w:rsidR="000F3237" w:rsidRDefault="00AE19B8">
            <w:pPr>
              <w:pStyle w:val="Tabletext"/>
              <w:jc w:val="center"/>
              <w:rPr>
                <w:b/>
              </w:rPr>
            </w:pPr>
            <w:r>
              <w:rPr>
                <w:b/>
              </w:rPr>
              <w:t>Version</w:t>
            </w:r>
          </w:p>
        </w:tc>
        <w:tc>
          <w:tcPr>
            <w:tcW w:w="3744" w:type="dxa"/>
          </w:tcPr>
          <w:p w14:paraId="412E45EE" w14:textId="77777777" w:rsidR="000F3237" w:rsidRDefault="00AE19B8">
            <w:pPr>
              <w:pStyle w:val="Tabletext"/>
              <w:jc w:val="center"/>
              <w:rPr>
                <w:b/>
              </w:rPr>
            </w:pPr>
            <w:r>
              <w:rPr>
                <w:b/>
              </w:rPr>
              <w:t>Description</w:t>
            </w:r>
          </w:p>
        </w:tc>
        <w:tc>
          <w:tcPr>
            <w:tcW w:w="2304" w:type="dxa"/>
          </w:tcPr>
          <w:p w14:paraId="273D95D4" w14:textId="77777777" w:rsidR="000F3237" w:rsidRDefault="00AE19B8">
            <w:pPr>
              <w:pStyle w:val="Tabletext"/>
              <w:jc w:val="center"/>
              <w:rPr>
                <w:b/>
              </w:rPr>
            </w:pPr>
            <w:r>
              <w:rPr>
                <w:b/>
              </w:rPr>
              <w:t>Author</w:t>
            </w:r>
          </w:p>
        </w:tc>
      </w:tr>
      <w:tr w:rsidR="000F3237" w14:paraId="6D0C6B67" w14:textId="77777777">
        <w:tc>
          <w:tcPr>
            <w:tcW w:w="2304" w:type="dxa"/>
          </w:tcPr>
          <w:p w14:paraId="05C88492" w14:textId="5EC49FB0" w:rsidR="000F3237" w:rsidRDefault="00794827" w:rsidP="00794827">
            <w:pPr>
              <w:pStyle w:val="Tabletext"/>
            </w:pPr>
            <w:r>
              <w:t>22/03/17</w:t>
            </w:r>
          </w:p>
        </w:tc>
        <w:tc>
          <w:tcPr>
            <w:tcW w:w="1152" w:type="dxa"/>
          </w:tcPr>
          <w:p w14:paraId="78927F85" w14:textId="670033F2" w:rsidR="000F3237" w:rsidRDefault="00794827">
            <w:pPr>
              <w:pStyle w:val="Tabletext"/>
            </w:pPr>
            <w:r>
              <w:t>1.0</w:t>
            </w:r>
          </w:p>
        </w:tc>
        <w:tc>
          <w:tcPr>
            <w:tcW w:w="3744" w:type="dxa"/>
          </w:tcPr>
          <w:p w14:paraId="27331CA5" w14:textId="111D8C28" w:rsidR="000F3237" w:rsidRDefault="00794827" w:rsidP="00794827">
            <w:pPr>
              <w:pStyle w:val="Tabletext"/>
            </w:pPr>
            <w:r>
              <w:t xml:space="preserve">The photo gallery will allow viewers to see photos from various races or stables. </w:t>
            </w:r>
          </w:p>
        </w:tc>
        <w:tc>
          <w:tcPr>
            <w:tcW w:w="2304" w:type="dxa"/>
          </w:tcPr>
          <w:p w14:paraId="6EDE9BD0" w14:textId="3E4D1362" w:rsidR="000F3237" w:rsidRDefault="00794827">
            <w:pPr>
              <w:pStyle w:val="Tabletext"/>
            </w:pPr>
            <w:r>
              <w:t>Krysta Albertson</w:t>
            </w:r>
          </w:p>
        </w:tc>
      </w:tr>
      <w:tr w:rsidR="000F3237" w14:paraId="47F3F794" w14:textId="77777777">
        <w:tc>
          <w:tcPr>
            <w:tcW w:w="2304" w:type="dxa"/>
          </w:tcPr>
          <w:p w14:paraId="10813D8A" w14:textId="77777777" w:rsidR="000F3237" w:rsidRDefault="000F3237">
            <w:pPr>
              <w:pStyle w:val="Tabletext"/>
            </w:pPr>
          </w:p>
        </w:tc>
        <w:tc>
          <w:tcPr>
            <w:tcW w:w="1152" w:type="dxa"/>
          </w:tcPr>
          <w:p w14:paraId="492298FF" w14:textId="77777777" w:rsidR="000F3237" w:rsidRDefault="000F3237">
            <w:pPr>
              <w:pStyle w:val="Tabletext"/>
            </w:pPr>
          </w:p>
        </w:tc>
        <w:tc>
          <w:tcPr>
            <w:tcW w:w="3744" w:type="dxa"/>
          </w:tcPr>
          <w:p w14:paraId="4F543B83" w14:textId="77777777" w:rsidR="000F3237" w:rsidRDefault="000F3237">
            <w:pPr>
              <w:pStyle w:val="Tabletext"/>
            </w:pPr>
          </w:p>
        </w:tc>
        <w:tc>
          <w:tcPr>
            <w:tcW w:w="2304" w:type="dxa"/>
          </w:tcPr>
          <w:p w14:paraId="6D7BF85D" w14:textId="77777777" w:rsidR="000F3237" w:rsidRDefault="000F3237">
            <w:pPr>
              <w:pStyle w:val="Tabletext"/>
            </w:pPr>
          </w:p>
        </w:tc>
      </w:tr>
      <w:tr w:rsidR="000F3237" w14:paraId="482CBD7F" w14:textId="77777777">
        <w:tc>
          <w:tcPr>
            <w:tcW w:w="2304" w:type="dxa"/>
          </w:tcPr>
          <w:p w14:paraId="756DC2E7" w14:textId="77777777" w:rsidR="000F3237" w:rsidRDefault="000F3237">
            <w:pPr>
              <w:pStyle w:val="Tabletext"/>
            </w:pPr>
          </w:p>
        </w:tc>
        <w:tc>
          <w:tcPr>
            <w:tcW w:w="1152" w:type="dxa"/>
          </w:tcPr>
          <w:p w14:paraId="0EDB0577" w14:textId="77777777" w:rsidR="000F3237" w:rsidRDefault="000F3237">
            <w:pPr>
              <w:pStyle w:val="Tabletext"/>
            </w:pPr>
          </w:p>
        </w:tc>
        <w:tc>
          <w:tcPr>
            <w:tcW w:w="3744" w:type="dxa"/>
          </w:tcPr>
          <w:p w14:paraId="036D6F4A" w14:textId="77777777" w:rsidR="000F3237" w:rsidRDefault="000F3237">
            <w:pPr>
              <w:pStyle w:val="Tabletext"/>
            </w:pPr>
          </w:p>
        </w:tc>
        <w:tc>
          <w:tcPr>
            <w:tcW w:w="2304" w:type="dxa"/>
          </w:tcPr>
          <w:p w14:paraId="1853212F" w14:textId="77777777" w:rsidR="000F3237" w:rsidRDefault="000F3237">
            <w:pPr>
              <w:pStyle w:val="Tabletext"/>
            </w:pPr>
          </w:p>
        </w:tc>
      </w:tr>
      <w:tr w:rsidR="000F3237" w14:paraId="18005800" w14:textId="77777777">
        <w:tc>
          <w:tcPr>
            <w:tcW w:w="2304" w:type="dxa"/>
          </w:tcPr>
          <w:p w14:paraId="776E9E87" w14:textId="77777777" w:rsidR="000F3237" w:rsidRDefault="000F3237">
            <w:pPr>
              <w:pStyle w:val="Tabletext"/>
            </w:pPr>
          </w:p>
        </w:tc>
        <w:tc>
          <w:tcPr>
            <w:tcW w:w="1152" w:type="dxa"/>
          </w:tcPr>
          <w:p w14:paraId="69C4A8BC" w14:textId="77777777" w:rsidR="000F3237" w:rsidRDefault="000F3237">
            <w:pPr>
              <w:pStyle w:val="Tabletext"/>
            </w:pPr>
          </w:p>
        </w:tc>
        <w:tc>
          <w:tcPr>
            <w:tcW w:w="3744" w:type="dxa"/>
          </w:tcPr>
          <w:p w14:paraId="388A32B4" w14:textId="77777777" w:rsidR="000F3237" w:rsidRDefault="000F3237">
            <w:pPr>
              <w:pStyle w:val="Tabletext"/>
            </w:pPr>
          </w:p>
        </w:tc>
        <w:tc>
          <w:tcPr>
            <w:tcW w:w="2304" w:type="dxa"/>
          </w:tcPr>
          <w:p w14:paraId="28C7E747" w14:textId="77777777" w:rsidR="000F3237" w:rsidRDefault="000F3237">
            <w:pPr>
              <w:pStyle w:val="Tabletext"/>
            </w:pPr>
          </w:p>
        </w:tc>
      </w:tr>
    </w:tbl>
    <w:p w14:paraId="603CBD3B" w14:textId="77777777" w:rsidR="000F3237" w:rsidRDefault="000F3237"/>
    <w:p w14:paraId="15347A58" w14:textId="77777777" w:rsidR="000F3237" w:rsidRDefault="00AE19B8">
      <w:pPr>
        <w:pStyle w:val="Title"/>
      </w:pPr>
      <w:r>
        <w:br w:type="page"/>
      </w:r>
      <w:r>
        <w:lastRenderedPageBreak/>
        <w:t>Table of Contents</w:t>
      </w:r>
    </w:p>
    <w:p w14:paraId="194649C1" w14:textId="061F1E8B" w:rsidR="000F3237"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sidR="0065789E">
        <w:rPr>
          <w:noProof/>
        </w:rPr>
        <w:t>4</w:t>
      </w:r>
    </w:p>
    <w:p w14:paraId="3888250A" w14:textId="6DA5CB82" w:rsidR="000F3237"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sidR="0065789E">
        <w:rPr>
          <w:noProof/>
        </w:rPr>
        <w:t>4</w:t>
      </w:r>
    </w:p>
    <w:p w14:paraId="5A01C5C0" w14:textId="1F0C149C" w:rsidR="000F3237"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sidR="0065789E">
        <w:rPr>
          <w:noProof/>
        </w:rPr>
        <w:t>4</w:t>
      </w:r>
    </w:p>
    <w:p w14:paraId="110C3DC8" w14:textId="4B45A432" w:rsidR="000F3237"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sidR="0065789E">
        <w:rPr>
          <w:noProof/>
        </w:rPr>
        <w:t>4</w:t>
      </w:r>
    </w:p>
    <w:p w14:paraId="1DAACBC5" w14:textId="16F3D32C" w:rsidR="000F3237"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sidR="0065789E">
        <w:rPr>
          <w:noProof/>
        </w:rPr>
        <w:t>4</w:t>
      </w:r>
    </w:p>
    <w:p w14:paraId="164C4A3D" w14:textId="7C7948E4" w:rsidR="000F3237" w:rsidRDefault="00AE19B8" w:rsidP="00362E08">
      <w:pPr>
        <w:pStyle w:val="TOC3"/>
        <w:tabs>
          <w:tab w:val="left" w:pos="1600"/>
        </w:tabs>
        <w:rPr>
          <w:noProof/>
          <w:sz w:val="24"/>
          <w:szCs w:val="24"/>
        </w:rPr>
      </w:pPr>
      <w:r>
        <w:rPr>
          <w:noProof/>
        </w:rPr>
        <w:t>2.2.1</w:t>
      </w:r>
      <w:r>
        <w:rPr>
          <w:noProof/>
          <w:sz w:val="24"/>
          <w:szCs w:val="24"/>
        </w:rPr>
        <w:tab/>
      </w:r>
      <w:r w:rsidR="00362E08">
        <w:rPr>
          <w:noProof/>
        </w:rPr>
        <w:t>View Individual Photo</w:t>
      </w:r>
      <w:r>
        <w:rPr>
          <w:noProof/>
        </w:rPr>
        <w:tab/>
      </w:r>
      <w:r w:rsidR="0065789E">
        <w:rPr>
          <w:noProof/>
        </w:rPr>
        <w:t>4</w:t>
      </w:r>
    </w:p>
    <w:p w14:paraId="07C8CBEC" w14:textId="79745A41" w:rsidR="000F3237"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sidR="0065789E">
        <w:rPr>
          <w:noProof/>
        </w:rPr>
        <w:t>4</w:t>
      </w:r>
    </w:p>
    <w:p w14:paraId="3D43D455" w14:textId="5FE0AF83" w:rsidR="000F3237" w:rsidRDefault="00AE19B8">
      <w:pPr>
        <w:pStyle w:val="TOC2"/>
        <w:tabs>
          <w:tab w:val="left" w:pos="1000"/>
        </w:tabs>
        <w:rPr>
          <w:noProof/>
          <w:sz w:val="24"/>
          <w:szCs w:val="24"/>
        </w:rPr>
      </w:pPr>
      <w:r>
        <w:rPr>
          <w:noProof/>
        </w:rPr>
        <w:t>3.1</w:t>
      </w:r>
      <w:r>
        <w:rPr>
          <w:noProof/>
          <w:sz w:val="24"/>
          <w:szCs w:val="24"/>
        </w:rPr>
        <w:tab/>
      </w:r>
      <w:r w:rsidR="00362E08">
        <w:rPr>
          <w:noProof/>
        </w:rPr>
        <w:t>Photo Resolution</w:t>
      </w:r>
      <w:r>
        <w:rPr>
          <w:noProof/>
        </w:rPr>
        <w:tab/>
      </w:r>
      <w:r w:rsidR="0065789E">
        <w:rPr>
          <w:noProof/>
        </w:rPr>
        <w:t>4</w:t>
      </w:r>
    </w:p>
    <w:p w14:paraId="6E35922C" w14:textId="60B77E8D" w:rsidR="000F3237"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sidR="0065789E">
        <w:rPr>
          <w:noProof/>
        </w:rPr>
        <w:t>4</w:t>
      </w:r>
    </w:p>
    <w:p w14:paraId="1835A543" w14:textId="55ED415F" w:rsidR="000F3237" w:rsidRDefault="00AE19B8">
      <w:pPr>
        <w:pStyle w:val="TOC2"/>
        <w:tabs>
          <w:tab w:val="left" w:pos="1000"/>
        </w:tabs>
        <w:rPr>
          <w:noProof/>
          <w:sz w:val="24"/>
          <w:szCs w:val="24"/>
        </w:rPr>
      </w:pPr>
      <w:r>
        <w:rPr>
          <w:noProof/>
        </w:rPr>
        <w:t>4.1</w:t>
      </w:r>
      <w:r>
        <w:rPr>
          <w:noProof/>
          <w:sz w:val="24"/>
          <w:szCs w:val="24"/>
        </w:rPr>
        <w:tab/>
      </w:r>
      <w:r w:rsidR="00362E08">
        <w:rPr>
          <w:noProof/>
        </w:rPr>
        <w:t xml:space="preserve"> Slide Show Abilility Programmed</w:t>
      </w:r>
      <w:r>
        <w:rPr>
          <w:noProof/>
        </w:rPr>
        <w:tab/>
      </w:r>
      <w:r w:rsidR="0065789E">
        <w:rPr>
          <w:noProof/>
        </w:rPr>
        <w:t>4</w:t>
      </w:r>
    </w:p>
    <w:p w14:paraId="5D11B7CE" w14:textId="2E62EFB6" w:rsidR="000F3237"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sidR="0065789E">
        <w:rPr>
          <w:noProof/>
        </w:rPr>
        <w:t>4</w:t>
      </w:r>
    </w:p>
    <w:p w14:paraId="0BC54A15" w14:textId="4CE9DF33" w:rsidR="000F3237" w:rsidRDefault="00AE19B8">
      <w:pPr>
        <w:pStyle w:val="TOC2"/>
        <w:tabs>
          <w:tab w:val="left" w:pos="1000"/>
        </w:tabs>
        <w:rPr>
          <w:noProof/>
          <w:sz w:val="24"/>
          <w:szCs w:val="24"/>
        </w:rPr>
      </w:pPr>
      <w:r>
        <w:rPr>
          <w:noProof/>
        </w:rPr>
        <w:t>5.1</w:t>
      </w:r>
      <w:r>
        <w:rPr>
          <w:noProof/>
          <w:sz w:val="24"/>
          <w:szCs w:val="24"/>
        </w:rPr>
        <w:tab/>
      </w:r>
      <w:r w:rsidR="00362E08">
        <w:rPr>
          <w:noProof/>
        </w:rPr>
        <w:t>Pictures can be out of Focus</w:t>
      </w:r>
      <w:r>
        <w:rPr>
          <w:noProof/>
        </w:rPr>
        <w:tab/>
      </w:r>
      <w:r w:rsidR="0065789E">
        <w:rPr>
          <w:noProof/>
        </w:rPr>
        <w:t>4</w:t>
      </w:r>
    </w:p>
    <w:p w14:paraId="2AB7BEDA" w14:textId="60368CBA" w:rsidR="000F3237" w:rsidRDefault="00AE19B8">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sidR="0065789E">
        <w:rPr>
          <w:noProof/>
        </w:rPr>
        <w:t>4</w:t>
      </w:r>
    </w:p>
    <w:p w14:paraId="66218603" w14:textId="1A291638" w:rsidR="000F3237" w:rsidRDefault="00AE19B8">
      <w:pPr>
        <w:pStyle w:val="TOC2"/>
        <w:tabs>
          <w:tab w:val="left" w:pos="1000"/>
        </w:tabs>
        <w:rPr>
          <w:noProof/>
          <w:sz w:val="24"/>
          <w:szCs w:val="24"/>
        </w:rPr>
      </w:pPr>
      <w:r>
        <w:rPr>
          <w:noProof/>
        </w:rPr>
        <w:t>6.1</w:t>
      </w:r>
      <w:r>
        <w:rPr>
          <w:noProof/>
          <w:sz w:val="24"/>
          <w:szCs w:val="24"/>
        </w:rPr>
        <w:tab/>
      </w:r>
      <w:r w:rsidR="00362E08">
        <w:rPr>
          <w:noProof/>
        </w:rPr>
        <w:t>Upload Images</w:t>
      </w:r>
      <w:r>
        <w:rPr>
          <w:noProof/>
        </w:rPr>
        <w:tab/>
      </w:r>
      <w:r w:rsidR="0065789E">
        <w:rPr>
          <w:noProof/>
        </w:rPr>
        <w:t>4</w:t>
      </w:r>
    </w:p>
    <w:p w14:paraId="2F1F129C" w14:textId="2538AA37" w:rsidR="000F3237" w:rsidRDefault="00AE19B8">
      <w:pPr>
        <w:pStyle w:val="Title"/>
      </w:pPr>
      <w:r>
        <w:rPr>
          <w:rFonts w:ascii="Times New Roman" w:hAnsi="Times New Roman"/>
          <w:sz w:val="20"/>
        </w:rPr>
        <w:fldChar w:fldCharType="end"/>
      </w:r>
      <w:bookmarkStart w:id="0" w:name="_GoBack"/>
      <w:bookmarkEnd w:id="0"/>
      <w:r>
        <w:br w:type="page"/>
      </w:r>
      <w:r w:rsidR="004526FC">
        <w:lastRenderedPageBreak/>
        <w:fldChar w:fldCharType="begin"/>
      </w:r>
      <w:r w:rsidR="004526FC">
        <w:instrText xml:space="preserve">title  \* Mergeformat </w:instrText>
      </w:r>
      <w:r w:rsidR="004526FC">
        <w:fldChar w:fldCharType="separate"/>
      </w:r>
      <w:r w:rsidR="00CA0558">
        <w:t xml:space="preserve">Use Case Specification: </w:t>
      </w:r>
      <w:proofErr w:type="spellStart"/>
      <w:r w:rsidR="00ED092B">
        <w:t>ViewPhotoGallery</w:t>
      </w:r>
      <w:proofErr w:type="spellEnd"/>
      <w:r w:rsidR="004526FC">
        <w:fldChar w:fldCharType="end"/>
      </w:r>
      <w:bookmarkStart w:id="1" w:name="_Toc423410237"/>
      <w:bookmarkStart w:id="2" w:name="_Toc425054503"/>
      <w:r>
        <w:t xml:space="preserve"> </w:t>
      </w:r>
      <w:bookmarkEnd w:id="1"/>
      <w:bookmarkEnd w:id="2"/>
    </w:p>
    <w:p w14:paraId="5619A544" w14:textId="77777777" w:rsidR="000F3237" w:rsidRDefault="000F3237" w:rsidP="00D60AE4">
      <w:pPr>
        <w:pStyle w:val="InfoBlue"/>
      </w:pPr>
    </w:p>
    <w:p w14:paraId="62DEC59A" w14:textId="77777777" w:rsidR="000F3237" w:rsidRDefault="00AE19B8">
      <w:pPr>
        <w:pStyle w:val="Heading1"/>
      </w:pPr>
      <w:bookmarkStart w:id="3" w:name="_Toc494515304"/>
      <w:bookmarkStart w:id="4" w:name="_Toc423410238"/>
      <w:bookmarkStart w:id="5" w:name="_Toc425054504"/>
      <w:r>
        <w:t>Use-Case Name</w:t>
      </w:r>
      <w:bookmarkEnd w:id="3"/>
      <w:r>
        <w:t xml:space="preserve"> </w:t>
      </w:r>
    </w:p>
    <w:p w14:paraId="174FA1C8" w14:textId="02C69552" w:rsidR="000F3237" w:rsidRDefault="00AE19B8">
      <w:pPr>
        <w:pStyle w:val="Heading2"/>
      </w:pPr>
      <w:bookmarkStart w:id="6" w:name="_Toc494515305"/>
      <w:r>
        <w:t>Brief Description</w:t>
      </w:r>
      <w:bookmarkEnd w:id="4"/>
      <w:bookmarkEnd w:id="5"/>
      <w:bookmarkEnd w:id="6"/>
    </w:p>
    <w:p w14:paraId="72AA8A68" w14:textId="743D7674" w:rsidR="00681B12" w:rsidRDefault="00681B12" w:rsidP="00681B12">
      <w:pPr>
        <w:ind w:left="720" w:firstLine="45"/>
      </w:pPr>
      <w:r>
        <w:t xml:space="preserve">The </w:t>
      </w:r>
      <w:r>
        <w:t xml:space="preserve">photo gallery will allow the members and other site visitors to view photos from the track and various races. There will also be some photos submitted by members to the Kentucky Horsemen Benevolent and Protective Association to be uploaded to the site. This will also need some integration from social media photos to the website. </w:t>
      </w:r>
    </w:p>
    <w:p w14:paraId="175B1A4C" w14:textId="77777777" w:rsidR="00681B12" w:rsidRPr="00681B12" w:rsidRDefault="00681B12" w:rsidP="00681B12">
      <w:pPr>
        <w:ind w:left="720"/>
      </w:pPr>
    </w:p>
    <w:p w14:paraId="06B620EE" w14:textId="77777777" w:rsidR="000F3237" w:rsidRDefault="00AE19B8">
      <w:pPr>
        <w:pStyle w:val="Heading1"/>
        <w:widowControl/>
      </w:pPr>
      <w:bookmarkStart w:id="7" w:name="_Toc423410239"/>
      <w:bookmarkStart w:id="8" w:name="_Toc425054505"/>
      <w:bookmarkStart w:id="9" w:name="_Toc494515306"/>
      <w:r>
        <w:t>Flow of Events</w:t>
      </w:r>
      <w:bookmarkEnd w:id="7"/>
      <w:bookmarkEnd w:id="8"/>
      <w:bookmarkEnd w:id="9"/>
    </w:p>
    <w:p w14:paraId="141A08A8" w14:textId="3ADF3C45" w:rsidR="000F3237" w:rsidRDefault="00AE19B8">
      <w:pPr>
        <w:pStyle w:val="Heading2"/>
        <w:widowControl/>
      </w:pPr>
      <w:bookmarkStart w:id="10" w:name="_Toc423410240"/>
      <w:bookmarkStart w:id="11" w:name="_Toc425054506"/>
      <w:bookmarkStart w:id="12" w:name="_Toc494515307"/>
      <w:r>
        <w:t>Basic Flow</w:t>
      </w:r>
      <w:bookmarkEnd w:id="10"/>
      <w:bookmarkEnd w:id="11"/>
      <w:bookmarkEnd w:id="12"/>
      <w:r>
        <w:t xml:space="preserve"> </w:t>
      </w:r>
    </w:p>
    <w:p w14:paraId="2117F32B" w14:textId="77777777" w:rsidR="00794827" w:rsidRPr="00794827" w:rsidRDefault="00794827" w:rsidP="00794827"/>
    <w:p w14:paraId="38F3A31F" w14:textId="157261AF" w:rsidR="00D60AE4" w:rsidRDefault="00BB1C4E" w:rsidP="00794827">
      <w:pPr>
        <w:pStyle w:val="ListParagraph"/>
        <w:numPr>
          <w:ilvl w:val="0"/>
          <w:numId w:val="23"/>
        </w:numPr>
      </w:pPr>
      <w:r>
        <w:t xml:space="preserve">A </w:t>
      </w:r>
      <w:r w:rsidR="00681B12">
        <w:t xml:space="preserve">viewer of the website navigates to the homepage. </w:t>
      </w:r>
    </w:p>
    <w:p w14:paraId="601A3031" w14:textId="57489010" w:rsidR="00681B12" w:rsidRDefault="00681B12" w:rsidP="00794827">
      <w:pPr>
        <w:pStyle w:val="ListParagraph"/>
        <w:numPr>
          <w:ilvl w:val="0"/>
          <w:numId w:val="23"/>
        </w:numPr>
      </w:pPr>
      <w:r>
        <w:t>The viewer clicks on the photo gallery tab.</w:t>
      </w:r>
    </w:p>
    <w:p w14:paraId="15CBA7A2" w14:textId="0FC653E5" w:rsidR="00681B12" w:rsidRDefault="00681B12" w:rsidP="00794827">
      <w:pPr>
        <w:pStyle w:val="ListParagraph"/>
        <w:numPr>
          <w:ilvl w:val="0"/>
          <w:numId w:val="23"/>
        </w:numPr>
      </w:pPr>
      <w:r>
        <w:t>The viewer clicks start slide show.</w:t>
      </w:r>
    </w:p>
    <w:p w14:paraId="468D3748" w14:textId="539F9B1D" w:rsidR="00681B12" w:rsidRPr="00D60AE4" w:rsidRDefault="00681B12" w:rsidP="00794827">
      <w:pPr>
        <w:pStyle w:val="ListParagraph"/>
        <w:numPr>
          <w:ilvl w:val="0"/>
          <w:numId w:val="23"/>
        </w:numPr>
      </w:pPr>
      <w:r>
        <w:t xml:space="preserve">The slide show starts. </w:t>
      </w:r>
    </w:p>
    <w:p w14:paraId="748AB73C" w14:textId="53191D8C" w:rsidR="00D60AE4" w:rsidRDefault="00D60AE4" w:rsidP="00D60AE4">
      <w:pPr>
        <w:pStyle w:val="InfoBlue"/>
      </w:pPr>
      <w:bookmarkStart w:id="13" w:name="_Toc423410241"/>
      <w:bookmarkStart w:id="14" w:name="_Toc425054507"/>
      <w:bookmarkStart w:id="15" w:name="_Toc494515308"/>
    </w:p>
    <w:p w14:paraId="0A27ABF7" w14:textId="3D1E0BC2" w:rsidR="000F3237" w:rsidRDefault="00794827" w:rsidP="00794827">
      <w:pPr>
        <w:pStyle w:val="InfoBlue"/>
        <w:ind w:left="0"/>
      </w:pPr>
      <w:r w:rsidRPr="00794827">
        <w:rPr>
          <w:b/>
        </w:rPr>
        <w:t>2.2</w:t>
      </w:r>
      <w:r>
        <w:tab/>
      </w:r>
      <w:r w:rsidR="00AE19B8" w:rsidRPr="00362E08">
        <w:rPr>
          <w:b/>
          <w:sz w:val="24"/>
          <w:szCs w:val="24"/>
        </w:rPr>
        <w:t>Alternative Flows</w:t>
      </w:r>
      <w:bookmarkEnd w:id="13"/>
      <w:bookmarkEnd w:id="14"/>
      <w:bookmarkEnd w:id="15"/>
    </w:p>
    <w:p w14:paraId="2EFCEA83" w14:textId="308FAC4A" w:rsidR="000F3237" w:rsidRDefault="00794827" w:rsidP="00794827">
      <w:pPr>
        <w:pStyle w:val="Heading3"/>
        <w:widowControl/>
        <w:numPr>
          <w:ilvl w:val="0"/>
          <w:numId w:val="0"/>
        </w:numPr>
      </w:pPr>
      <w:bookmarkStart w:id="16" w:name="_Toc423410242"/>
      <w:bookmarkStart w:id="17" w:name="_Toc425054508"/>
      <w:bookmarkStart w:id="18" w:name="_Toc494515309"/>
      <w:r w:rsidRPr="00794827">
        <w:rPr>
          <w:b/>
        </w:rPr>
        <w:t>2.2.1</w:t>
      </w:r>
      <w:r w:rsidR="00AE19B8">
        <w:t xml:space="preserve"> </w:t>
      </w:r>
      <w:r>
        <w:tab/>
      </w:r>
      <w:r w:rsidRPr="00362E08">
        <w:rPr>
          <w:b/>
        </w:rPr>
        <w:t>View Individual Photo</w:t>
      </w:r>
      <w:bookmarkEnd w:id="16"/>
      <w:bookmarkEnd w:id="17"/>
      <w:bookmarkEnd w:id="18"/>
    </w:p>
    <w:p w14:paraId="37BD7DE1" w14:textId="579F64F6" w:rsidR="000F3237" w:rsidRDefault="00794827" w:rsidP="00D60AE4">
      <w:pPr>
        <w:pStyle w:val="InfoBlue"/>
      </w:pPr>
      <w:r>
        <w:t>There should be an option to view a photo from the list without having to go through the gallery.</w:t>
      </w:r>
    </w:p>
    <w:p w14:paraId="23075543" w14:textId="7B7470ED" w:rsidR="00681B12" w:rsidRDefault="00AE19B8" w:rsidP="00681B12">
      <w:pPr>
        <w:pStyle w:val="Heading1"/>
      </w:pPr>
      <w:bookmarkStart w:id="19" w:name="_Toc423410251"/>
      <w:bookmarkStart w:id="20" w:name="_Toc425054510"/>
      <w:bookmarkStart w:id="21" w:name="_Toc494515311"/>
      <w:r>
        <w:t>Special Requirements</w:t>
      </w:r>
      <w:bookmarkStart w:id="22" w:name="_Toc423410252"/>
      <w:bookmarkStart w:id="23" w:name="_Toc425054511"/>
      <w:bookmarkStart w:id="24" w:name="_Toc494515312"/>
      <w:bookmarkEnd w:id="19"/>
      <w:bookmarkEnd w:id="20"/>
      <w:bookmarkEnd w:id="21"/>
    </w:p>
    <w:p w14:paraId="042F4E57" w14:textId="722362EF" w:rsidR="000F3237" w:rsidRDefault="00681B12" w:rsidP="00362E08">
      <w:pPr>
        <w:pStyle w:val="Heading2"/>
        <w:widowControl/>
      </w:pPr>
      <w:r>
        <w:t xml:space="preserve">Photos </w:t>
      </w:r>
      <w:r w:rsidR="00362E08">
        <w:t>R</w:t>
      </w:r>
      <w:r>
        <w:t>esolution</w:t>
      </w:r>
      <w:bookmarkEnd w:id="22"/>
      <w:bookmarkEnd w:id="23"/>
      <w:bookmarkEnd w:id="24"/>
    </w:p>
    <w:p w14:paraId="196D6395" w14:textId="4F6095DF" w:rsidR="00681B12" w:rsidRPr="00681B12" w:rsidRDefault="00681B12" w:rsidP="00681B12">
      <w:pPr>
        <w:ind w:left="720"/>
      </w:pPr>
      <w:r>
        <w:t>The resolution can depict the quality of the photos uploaded.</w:t>
      </w:r>
    </w:p>
    <w:p w14:paraId="25DD1C4D" w14:textId="77777777" w:rsidR="000F3237" w:rsidRDefault="000F3237"/>
    <w:p w14:paraId="2E936E65" w14:textId="77777777" w:rsidR="000F3237" w:rsidRDefault="00AE19B8">
      <w:pPr>
        <w:pStyle w:val="Heading1"/>
        <w:widowControl/>
      </w:pPr>
      <w:bookmarkStart w:id="25" w:name="_Toc423410253"/>
      <w:bookmarkStart w:id="26" w:name="_Toc425054512"/>
      <w:bookmarkStart w:id="27" w:name="_Toc494515313"/>
      <w:r>
        <w:t>Pre-conditions</w:t>
      </w:r>
      <w:bookmarkEnd w:id="25"/>
      <w:bookmarkEnd w:id="26"/>
      <w:bookmarkEnd w:id="27"/>
    </w:p>
    <w:p w14:paraId="16608BF4" w14:textId="144D8FF7" w:rsidR="000F3237" w:rsidRDefault="00D60AE4">
      <w:pPr>
        <w:pStyle w:val="Heading2"/>
        <w:widowControl/>
      </w:pPr>
      <w:bookmarkStart w:id="28" w:name="_Toc423410254"/>
      <w:bookmarkStart w:id="29" w:name="_Toc425054513"/>
      <w:bookmarkStart w:id="30" w:name="_Toc494515314"/>
      <w:r>
        <w:t>Slide Show Ability Programmed</w:t>
      </w:r>
      <w:bookmarkEnd w:id="28"/>
      <w:bookmarkEnd w:id="29"/>
      <w:bookmarkEnd w:id="30"/>
    </w:p>
    <w:p w14:paraId="7E98A389" w14:textId="464D3808" w:rsidR="00D60AE4" w:rsidRPr="00D60AE4" w:rsidRDefault="00D60AE4" w:rsidP="00D60AE4">
      <w:pPr>
        <w:ind w:left="720"/>
      </w:pPr>
      <w:r>
        <w:t>Both Visual Studio and HTML have a way you can make a photo gallery.</w:t>
      </w:r>
    </w:p>
    <w:p w14:paraId="10E5D03B" w14:textId="760A76EA" w:rsidR="000F3237" w:rsidRDefault="00AE19B8" w:rsidP="00D60AE4">
      <w:pPr>
        <w:pStyle w:val="Heading1"/>
        <w:widowControl/>
      </w:pPr>
      <w:bookmarkStart w:id="31" w:name="_Toc423410255"/>
      <w:bookmarkStart w:id="32" w:name="_Toc425054514"/>
      <w:bookmarkStart w:id="33" w:name="_Toc494515315"/>
      <w:r>
        <w:t>Post-conditions</w:t>
      </w:r>
      <w:bookmarkEnd w:id="31"/>
      <w:bookmarkEnd w:id="32"/>
      <w:bookmarkEnd w:id="33"/>
    </w:p>
    <w:p w14:paraId="46CC484B" w14:textId="40FFC456" w:rsidR="000F3237" w:rsidRDefault="00681B12">
      <w:pPr>
        <w:pStyle w:val="Heading2"/>
        <w:widowControl/>
      </w:pPr>
      <w:bookmarkStart w:id="34" w:name="_Toc423410256"/>
      <w:bookmarkStart w:id="35" w:name="_Toc425054515"/>
      <w:bookmarkStart w:id="36" w:name="_Toc494515316"/>
      <w:r>
        <w:t xml:space="preserve">Pictures can be out of </w:t>
      </w:r>
      <w:bookmarkEnd w:id="34"/>
      <w:bookmarkEnd w:id="35"/>
      <w:bookmarkEnd w:id="36"/>
      <w:r>
        <w:t>Focus</w:t>
      </w:r>
    </w:p>
    <w:p w14:paraId="2F1BF880" w14:textId="714801F0" w:rsidR="00681B12" w:rsidRPr="00681B12" w:rsidRDefault="00681B12" w:rsidP="00681B12">
      <w:pPr>
        <w:ind w:left="720"/>
      </w:pPr>
      <w:r>
        <w:t xml:space="preserve">If the picture’s resolution is not compatible with the website, or the resolution could be better, zooming in on the photo can make the photo out of focus. </w:t>
      </w:r>
    </w:p>
    <w:p w14:paraId="25FE4EAC" w14:textId="77777777" w:rsidR="000F3237" w:rsidRDefault="00AE19B8">
      <w:pPr>
        <w:pStyle w:val="Heading1"/>
      </w:pPr>
      <w:bookmarkStart w:id="37" w:name="_Toc494515317"/>
      <w:r>
        <w:t>Extension Points</w:t>
      </w:r>
      <w:bookmarkEnd w:id="37"/>
    </w:p>
    <w:p w14:paraId="77A75C67" w14:textId="2545EBA1" w:rsidR="000F3237" w:rsidRDefault="00D60AE4">
      <w:pPr>
        <w:pStyle w:val="Heading2"/>
      </w:pPr>
      <w:bookmarkStart w:id="38" w:name="_Toc494515318"/>
      <w:r>
        <w:t>Upload Images</w:t>
      </w:r>
      <w:bookmarkEnd w:id="38"/>
    </w:p>
    <w:p w14:paraId="6A90D134" w14:textId="49253F28" w:rsidR="00CA0558" w:rsidRPr="00D60AE4" w:rsidRDefault="00D60AE4" w:rsidP="00D60AE4">
      <w:pPr>
        <w:pStyle w:val="InfoBlue"/>
      </w:pPr>
      <w:r w:rsidRPr="00D60AE4">
        <w:t xml:space="preserve">There could be the possibility of allowing members to upload their own photos to </w:t>
      </w:r>
      <w:proofErr w:type="gramStart"/>
      <w:r w:rsidRPr="00D60AE4">
        <w:t>be approved</w:t>
      </w:r>
      <w:proofErr w:type="gramEnd"/>
      <w:r w:rsidRPr="00D60AE4">
        <w:t xml:space="preserve"> for addition to the photo gallery. </w:t>
      </w:r>
    </w:p>
    <w:sectPr w:rsidR="00CA0558" w:rsidRPr="00D60AE4">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17BC6" w14:textId="77777777" w:rsidR="007F46D4" w:rsidRDefault="007F46D4">
      <w:pPr>
        <w:spacing w:line="240" w:lineRule="auto"/>
      </w:pPr>
      <w:r>
        <w:separator/>
      </w:r>
    </w:p>
  </w:endnote>
  <w:endnote w:type="continuationSeparator" w:id="0">
    <w:p w14:paraId="78B8BAA9" w14:textId="77777777" w:rsidR="007F46D4" w:rsidRDefault="007F46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0AE4" w14:paraId="316344E5" w14:textId="77777777">
      <w:tc>
        <w:tcPr>
          <w:tcW w:w="3162" w:type="dxa"/>
          <w:tcBorders>
            <w:top w:val="nil"/>
            <w:left w:val="nil"/>
            <w:bottom w:val="nil"/>
            <w:right w:val="nil"/>
          </w:tcBorders>
        </w:tcPr>
        <w:p w14:paraId="5E077ACD" w14:textId="77777777" w:rsidR="00D60AE4" w:rsidRDefault="00D60AE4">
          <w:pPr>
            <w:ind w:right="360"/>
            <w:rPr>
              <w:sz w:val="24"/>
            </w:rPr>
          </w:pPr>
          <w:r>
            <w:t>Confidential</w:t>
          </w:r>
        </w:p>
      </w:tc>
      <w:tc>
        <w:tcPr>
          <w:tcW w:w="3162" w:type="dxa"/>
          <w:tcBorders>
            <w:top w:val="nil"/>
            <w:left w:val="nil"/>
            <w:bottom w:val="nil"/>
            <w:right w:val="nil"/>
          </w:tcBorders>
        </w:tcPr>
        <w:p w14:paraId="5FFEED14" w14:textId="03B1D652" w:rsidR="00D60AE4" w:rsidRDefault="00D60AE4" w:rsidP="0065789E">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65789E">
              <w:t>Essential Systems</w:t>
            </w:r>
          </w:fldSimple>
          <w:r w:rsidR="0065789E">
            <w:t xml:space="preserve"> </w:t>
          </w:r>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14:paraId="51D9F39A" w14:textId="009A5529" w:rsidR="00D60AE4" w:rsidRDefault="00D60AE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5789E">
            <w:rPr>
              <w:rStyle w:val="PageNumber"/>
              <w:noProof/>
            </w:rPr>
            <w:t>2</w:t>
          </w:r>
          <w:r>
            <w:rPr>
              <w:rStyle w:val="PageNumber"/>
            </w:rPr>
            <w:fldChar w:fldCharType="end"/>
          </w:r>
        </w:p>
      </w:tc>
    </w:tr>
  </w:tbl>
  <w:p w14:paraId="4856D8E3" w14:textId="77777777" w:rsidR="00D60AE4" w:rsidRDefault="00D60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A5280" w14:textId="77777777" w:rsidR="007F46D4" w:rsidRDefault="007F46D4">
      <w:pPr>
        <w:spacing w:line="240" w:lineRule="auto"/>
      </w:pPr>
      <w:r>
        <w:separator/>
      </w:r>
    </w:p>
  </w:footnote>
  <w:footnote w:type="continuationSeparator" w:id="0">
    <w:p w14:paraId="40BC5211" w14:textId="77777777" w:rsidR="007F46D4" w:rsidRDefault="007F46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DBF60" w14:textId="77777777" w:rsidR="00D60AE4" w:rsidRDefault="00D60AE4">
    <w:pPr>
      <w:rPr>
        <w:sz w:val="24"/>
      </w:rPr>
    </w:pPr>
  </w:p>
  <w:p w14:paraId="0833C016" w14:textId="77777777" w:rsidR="00D60AE4" w:rsidRDefault="00D60AE4">
    <w:pPr>
      <w:pBdr>
        <w:top w:val="single" w:sz="6" w:space="1" w:color="auto"/>
      </w:pBdr>
      <w:rPr>
        <w:sz w:val="24"/>
      </w:rPr>
    </w:pPr>
  </w:p>
  <w:p w14:paraId="36A59F32" w14:textId="0F5257EC" w:rsidR="00D60AE4" w:rsidRPr="00794827" w:rsidRDefault="00794827">
    <w:pPr>
      <w:pBdr>
        <w:bottom w:val="single" w:sz="6" w:space="1" w:color="auto"/>
      </w:pBdr>
      <w:jc w:val="right"/>
      <w:rPr>
        <w:sz w:val="48"/>
        <w:szCs w:val="48"/>
      </w:rPr>
    </w:pPr>
    <w:r w:rsidRPr="00794827">
      <w:rPr>
        <w:sz w:val="48"/>
        <w:szCs w:val="48"/>
      </w:rPr>
      <w:t>Essential Systems</w:t>
    </w:r>
  </w:p>
  <w:p w14:paraId="0AD913AA" w14:textId="77777777" w:rsidR="00D60AE4" w:rsidRDefault="00D60A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0AE4" w14:paraId="447E4F5A" w14:textId="77777777">
      <w:tc>
        <w:tcPr>
          <w:tcW w:w="6379" w:type="dxa"/>
        </w:tcPr>
        <w:p w14:paraId="1704F460" w14:textId="3C6E19D6" w:rsidR="00D60AE4" w:rsidRDefault="00362E08">
          <w:r>
            <w:t>The Race to a New System</w:t>
          </w:r>
        </w:p>
      </w:tc>
      <w:tc>
        <w:tcPr>
          <w:tcW w:w="3179" w:type="dxa"/>
        </w:tcPr>
        <w:p w14:paraId="341FD6C0" w14:textId="77287F95" w:rsidR="00D60AE4" w:rsidRDefault="00794827" w:rsidP="00794827">
          <w:pPr>
            <w:tabs>
              <w:tab w:val="left" w:pos="1135"/>
            </w:tabs>
            <w:spacing w:before="40"/>
            <w:ind w:right="68"/>
          </w:pPr>
          <w:r>
            <w:t xml:space="preserve">  Version:           </w:t>
          </w:r>
          <w:r w:rsidR="00D60AE4">
            <w:t>1.0</w:t>
          </w:r>
        </w:p>
      </w:tc>
    </w:tr>
    <w:tr w:rsidR="00D60AE4" w14:paraId="2A948106" w14:textId="77777777">
      <w:tc>
        <w:tcPr>
          <w:tcW w:w="6379" w:type="dxa"/>
        </w:tcPr>
        <w:p w14:paraId="3CB7141A" w14:textId="6E714E25" w:rsidR="00D60AE4" w:rsidRDefault="00D60AE4" w:rsidP="00794827">
          <w:r>
            <w:fldChar w:fldCharType="begin"/>
          </w:r>
          <w:r>
            <w:instrText xml:space="preserve">title  \* Mergeformat </w:instrText>
          </w:r>
          <w:r>
            <w:fldChar w:fldCharType="separate"/>
          </w:r>
          <w:r w:rsidR="00794827">
            <w:t xml:space="preserve">Use Case Specification: </w:t>
          </w:r>
          <w:proofErr w:type="spellStart"/>
          <w:r w:rsidR="00794827">
            <w:t>ViewPhotoGallery</w:t>
          </w:r>
          <w:proofErr w:type="spellEnd"/>
          <w:r>
            <w:fldChar w:fldCharType="end"/>
          </w:r>
          <w:r w:rsidR="00794827">
            <w:t xml:space="preserve"> </w:t>
          </w:r>
        </w:p>
      </w:tc>
      <w:tc>
        <w:tcPr>
          <w:tcW w:w="3179" w:type="dxa"/>
        </w:tcPr>
        <w:p w14:paraId="568AEC35" w14:textId="36DA973F" w:rsidR="00D60AE4" w:rsidRDefault="00794827" w:rsidP="00794827">
          <w:r>
            <w:t xml:space="preserve">  Date:  22/03/17</w:t>
          </w:r>
        </w:p>
      </w:tc>
    </w:tr>
    <w:tr w:rsidR="00D60AE4" w14:paraId="4ACFD593" w14:textId="77777777">
      <w:tc>
        <w:tcPr>
          <w:tcW w:w="9558" w:type="dxa"/>
          <w:gridSpan w:val="2"/>
        </w:tcPr>
        <w:p w14:paraId="1E269FDE" w14:textId="066EFCE8" w:rsidR="00D60AE4" w:rsidRDefault="00362E08" w:rsidP="00362E08">
          <w:r>
            <w:t>Use Case</w:t>
          </w:r>
        </w:p>
      </w:tc>
    </w:tr>
  </w:tbl>
  <w:p w14:paraId="22413EA6" w14:textId="77777777" w:rsidR="00D60AE4" w:rsidRDefault="00D60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31DA2"/>
    <w:multiLevelType w:val="hybridMultilevel"/>
    <w:tmpl w:val="E96A2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4EE222D"/>
    <w:multiLevelType w:val="multilevel"/>
    <w:tmpl w:val="922E56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0"/>
  </w:num>
  <w:num w:numId="10">
    <w:abstractNumId w:val="4"/>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4"/>
  </w:num>
  <w:num w:numId="18">
    <w:abstractNumId w:val="6"/>
  </w:num>
  <w:num w:numId="19">
    <w:abstractNumId w:val="12"/>
  </w:num>
  <w:num w:numId="20">
    <w:abstractNumId w:val="7"/>
  </w:num>
  <w:num w:numId="21">
    <w:abstractNumId w:val="17"/>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0F3237"/>
    <w:rsid w:val="00362E08"/>
    <w:rsid w:val="004526FC"/>
    <w:rsid w:val="0065789E"/>
    <w:rsid w:val="00681B12"/>
    <w:rsid w:val="00794827"/>
    <w:rsid w:val="007F46D4"/>
    <w:rsid w:val="00AE19B8"/>
    <w:rsid w:val="00BB1C4E"/>
    <w:rsid w:val="00CA0558"/>
    <w:rsid w:val="00D60AE4"/>
    <w:rsid w:val="00ED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79FF9"/>
  <w15:docId w15:val="{3351697B-E04A-417D-8D41-96678328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60AE4"/>
    <w:pPr>
      <w:spacing w:after="120"/>
      <w:ind w:left="720"/>
    </w:p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794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43</TotalTime>
  <Pages>4</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Albertson,Krysta Marie</cp:lastModifiedBy>
  <cp:revision>7</cp:revision>
  <cp:lastPrinted>1900-01-01T05:00:00Z</cp:lastPrinted>
  <dcterms:created xsi:type="dcterms:W3CDTF">2017-02-27T15:06:00Z</dcterms:created>
  <dcterms:modified xsi:type="dcterms:W3CDTF">2017-03-21T22:00:00Z</dcterms:modified>
</cp:coreProperties>
</file>