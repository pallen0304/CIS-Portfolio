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B9DFE" w14:textId="77777777" w:rsidR="00203801" w:rsidRDefault="00203801" w:rsidP="00E56520">
      <w:pPr>
        <w:pStyle w:val="Title"/>
      </w:pPr>
      <w:bookmarkStart w:id="0" w:name="_GoBack"/>
      <w:bookmarkEnd w:id="0"/>
      <w:r>
        <w:t>Use Case Description</w:t>
      </w:r>
    </w:p>
    <w:p w14:paraId="1D0B9DFF" w14:textId="77777777" w:rsidR="00E56520" w:rsidRPr="000E7797" w:rsidRDefault="00E56520" w:rsidP="00E56520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56520" w14:paraId="1D0B9E04" w14:textId="77777777">
        <w:trPr>
          <w:trHeight w:val="323"/>
        </w:trPr>
        <w:tc>
          <w:tcPr>
            <w:tcW w:w="5160" w:type="dxa"/>
            <w:gridSpan w:val="2"/>
          </w:tcPr>
          <w:p w14:paraId="1D0B9E00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</w:p>
          <w:p w14:paraId="1D0B9E01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</w:p>
        </w:tc>
        <w:tc>
          <w:tcPr>
            <w:tcW w:w="1224" w:type="dxa"/>
          </w:tcPr>
          <w:p w14:paraId="1D0B9E02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ID:</w:t>
            </w:r>
            <w:r>
              <w:rPr>
                <w:sz w:val="20"/>
              </w:rPr>
              <w:tab/>
            </w:r>
          </w:p>
        </w:tc>
        <w:tc>
          <w:tcPr>
            <w:tcW w:w="2748" w:type="dxa"/>
          </w:tcPr>
          <w:p w14:paraId="1D0B9E03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Importance Level: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56520" w14:paraId="1D0B9E08" w14:textId="77777777">
        <w:trPr>
          <w:trHeight w:val="260"/>
        </w:trPr>
        <w:tc>
          <w:tcPr>
            <w:tcW w:w="4476" w:type="dxa"/>
          </w:tcPr>
          <w:p w14:paraId="1D0B9E05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</w:p>
          <w:p w14:paraId="1D0B9E06" w14:textId="77777777" w:rsidR="00E56520" w:rsidRDefault="00E56520" w:rsidP="00E56520">
            <w:pPr>
              <w:rPr>
                <w:sz w:val="20"/>
              </w:rPr>
            </w:pPr>
          </w:p>
        </w:tc>
        <w:tc>
          <w:tcPr>
            <w:tcW w:w="4656" w:type="dxa"/>
            <w:gridSpan w:val="3"/>
          </w:tcPr>
          <w:p w14:paraId="1D0B9E07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Use Case Type:</w:t>
            </w:r>
            <w:r>
              <w:rPr>
                <w:sz w:val="20"/>
              </w:rPr>
              <w:tab/>
            </w:r>
          </w:p>
        </w:tc>
      </w:tr>
      <w:tr w:rsidR="00E56520" w14:paraId="1D0B9E0B" w14:textId="77777777">
        <w:trPr>
          <w:trHeight w:val="539"/>
        </w:trPr>
        <w:tc>
          <w:tcPr>
            <w:tcW w:w="9132" w:type="dxa"/>
            <w:gridSpan w:val="4"/>
          </w:tcPr>
          <w:p w14:paraId="1D0B9E09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rFonts w:ascii="Brush Script MT" w:hAnsi="Brush Script MT"/>
                <w:sz w:val="20"/>
              </w:rPr>
              <w:tab/>
            </w:r>
          </w:p>
          <w:p w14:paraId="1D0B9E0A" w14:textId="77777777" w:rsidR="00E56520" w:rsidRDefault="00E56520" w:rsidP="00E56520">
            <w:pPr>
              <w:rPr>
                <w:sz w:val="20"/>
              </w:rPr>
            </w:pPr>
          </w:p>
        </w:tc>
      </w:tr>
      <w:tr w:rsidR="00E56520" w14:paraId="1D0B9E0D" w14:textId="77777777">
        <w:trPr>
          <w:trHeight w:val="431"/>
        </w:trPr>
        <w:tc>
          <w:tcPr>
            <w:tcW w:w="9132" w:type="dxa"/>
            <w:gridSpan w:val="4"/>
          </w:tcPr>
          <w:p w14:paraId="1D0B9E0C" w14:textId="77777777" w:rsidR="00E56520" w:rsidRDefault="00E56520" w:rsidP="00E56520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Brief Description:</w:t>
            </w:r>
            <w:r>
              <w:rPr>
                <w:sz w:val="20"/>
              </w:rPr>
              <w:tab/>
            </w:r>
          </w:p>
        </w:tc>
      </w:tr>
      <w:tr w:rsidR="00E56520" w14:paraId="1D0B9E10" w14:textId="77777777">
        <w:trPr>
          <w:trHeight w:val="530"/>
        </w:trPr>
        <w:tc>
          <w:tcPr>
            <w:tcW w:w="9132" w:type="dxa"/>
            <w:gridSpan w:val="4"/>
          </w:tcPr>
          <w:p w14:paraId="1D0B9E0E" w14:textId="77777777" w:rsidR="00E56520" w:rsidRPr="008F2E26" w:rsidRDefault="00E56520" w:rsidP="00E56520">
            <w:pPr>
              <w:ind w:left="864" w:hanging="864"/>
              <w:rPr>
                <w:sz w:val="20"/>
              </w:rPr>
            </w:pPr>
            <w:r>
              <w:rPr>
                <w:sz w:val="20"/>
              </w:rPr>
              <w:t>Trigger:</w:t>
            </w:r>
          </w:p>
          <w:p w14:paraId="1D0B9E0F" w14:textId="77777777" w:rsidR="00E56520" w:rsidRDefault="00F810C9" w:rsidP="00F810C9">
            <w:pPr>
              <w:rPr>
                <w:sz w:val="20"/>
              </w:rPr>
            </w:pPr>
            <w:r>
              <w:tab/>
            </w:r>
            <w:r w:rsidR="00E56520">
              <w:rPr>
                <w:sz w:val="20"/>
              </w:rPr>
              <w:t>Type:</w:t>
            </w:r>
            <w:r w:rsidR="00E56520">
              <w:rPr>
                <w:sz w:val="20"/>
              </w:rPr>
              <w:tab/>
            </w:r>
          </w:p>
        </w:tc>
      </w:tr>
      <w:tr w:rsidR="00E56520" w14:paraId="1D0B9E16" w14:textId="77777777">
        <w:trPr>
          <w:trHeight w:val="1250"/>
        </w:trPr>
        <w:tc>
          <w:tcPr>
            <w:tcW w:w="9132" w:type="dxa"/>
            <w:gridSpan w:val="4"/>
          </w:tcPr>
          <w:p w14:paraId="1D0B9E11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1D0B9E12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Association:</w:t>
            </w:r>
            <w:r>
              <w:rPr>
                <w:sz w:val="20"/>
              </w:rPr>
              <w:tab/>
            </w:r>
          </w:p>
          <w:p w14:paraId="1D0B9E13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1D0B9E14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1D0B9E15" w14:textId="77777777" w:rsidR="00E56520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E56520" w14:paraId="1D0B9E19" w14:textId="77777777">
        <w:trPr>
          <w:trHeight w:val="732"/>
        </w:trPr>
        <w:tc>
          <w:tcPr>
            <w:tcW w:w="9132" w:type="dxa"/>
            <w:gridSpan w:val="4"/>
          </w:tcPr>
          <w:p w14:paraId="1D0B9E17" w14:textId="77777777" w:rsidR="00E56520" w:rsidRDefault="00E56520" w:rsidP="00E56520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1D0B9E18" w14:textId="77777777" w:rsidR="007A1537" w:rsidRPr="007A1537" w:rsidRDefault="007A1537" w:rsidP="007A153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</w:p>
        </w:tc>
      </w:tr>
      <w:tr w:rsidR="00E56520" w14:paraId="1D0B9E1C" w14:textId="77777777" w:rsidTr="007A1537">
        <w:trPr>
          <w:trHeight w:val="728"/>
        </w:trPr>
        <w:tc>
          <w:tcPr>
            <w:tcW w:w="9132" w:type="dxa"/>
            <w:gridSpan w:val="4"/>
          </w:tcPr>
          <w:p w14:paraId="1D0B9E1A" w14:textId="77777777" w:rsidR="00E56520" w:rsidRPr="000E7797" w:rsidRDefault="00E56520" w:rsidP="00E56520">
            <w:pPr>
              <w:rPr>
                <w:sz w:val="20"/>
              </w:rPr>
            </w:pPr>
            <w:r w:rsidRPr="000E7797">
              <w:rPr>
                <w:sz w:val="20"/>
              </w:rPr>
              <w:t>SubFlows:</w:t>
            </w:r>
          </w:p>
          <w:p w14:paraId="1D0B9E1B" w14:textId="77777777" w:rsidR="00E30624" w:rsidRPr="00E30624" w:rsidRDefault="00E624F4" w:rsidP="00E30624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6520" w14:paraId="1D0B9E1F" w14:textId="77777777">
        <w:trPr>
          <w:trHeight w:val="876"/>
        </w:trPr>
        <w:tc>
          <w:tcPr>
            <w:tcW w:w="9132" w:type="dxa"/>
            <w:gridSpan w:val="4"/>
          </w:tcPr>
          <w:p w14:paraId="1D0B9E1D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>Alternate/Exceptional Flows:</w:t>
            </w:r>
          </w:p>
          <w:p w14:paraId="1D0B9E1E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ab/>
            </w:r>
          </w:p>
        </w:tc>
      </w:tr>
    </w:tbl>
    <w:p w14:paraId="1D0B9E20" w14:textId="77777777" w:rsidR="00E56520" w:rsidRDefault="00E56520"/>
    <w:p w14:paraId="1D0B9E21" w14:textId="77777777" w:rsidR="00F810C9" w:rsidRDefault="00F810C9">
      <w:pPr>
        <w:rPr>
          <w:sz w:val="20"/>
        </w:rPr>
      </w:pPr>
    </w:p>
    <w:sectPr w:rsidR="00F810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altName w:val="Brush Script MT Italic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704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B3F06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642141"/>
    <w:multiLevelType w:val="multilevel"/>
    <w:tmpl w:val="2A4893C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E0422A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5FA1D14"/>
    <w:multiLevelType w:val="multilevel"/>
    <w:tmpl w:val="24785E3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A166F9"/>
    <w:multiLevelType w:val="hybridMultilevel"/>
    <w:tmpl w:val="6A747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DD6A95"/>
    <w:multiLevelType w:val="multilevel"/>
    <w:tmpl w:val="C5C6BB2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FC343C3"/>
    <w:multiLevelType w:val="multilevel"/>
    <w:tmpl w:val="ED324C80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1660054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0A9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D5F0C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8F0D51"/>
    <w:multiLevelType w:val="multilevel"/>
    <w:tmpl w:val="366EAB6A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A02963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7"/>
  </w:num>
  <w:num w:numId="5">
    <w:abstractNumId w:val="0"/>
  </w:num>
  <w:num w:numId="6">
    <w:abstractNumId w:val="7"/>
  </w:num>
  <w:num w:numId="7">
    <w:abstractNumId w:val="12"/>
  </w:num>
  <w:num w:numId="8">
    <w:abstractNumId w:val="16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1"/>
  </w:num>
  <w:num w:numId="14">
    <w:abstractNumId w:val="14"/>
  </w:num>
  <w:num w:numId="15">
    <w:abstractNumId w:val="4"/>
  </w:num>
  <w:num w:numId="16">
    <w:abstractNumId w:val="9"/>
  </w:num>
  <w:num w:numId="17">
    <w:abstractNumId w:val="15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26"/>
    <w:rsid w:val="000360BB"/>
    <w:rsid w:val="00203801"/>
    <w:rsid w:val="002F0626"/>
    <w:rsid w:val="00554153"/>
    <w:rsid w:val="00731EE5"/>
    <w:rsid w:val="007A1537"/>
    <w:rsid w:val="00B9410D"/>
    <w:rsid w:val="00C36A1C"/>
    <w:rsid w:val="00C6619B"/>
    <w:rsid w:val="00E30624"/>
    <w:rsid w:val="00E56520"/>
    <w:rsid w:val="00E624F4"/>
    <w:rsid w:val="00F810C9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B9DFE"/>
  <w14:defaultImageDpi w14:val="300"/>
  <w15:docId w15:val="{22BFA5AC-98D3-4B68-863A-344F0037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link w:val="Title"/>
    <w:uiPriority w:val="6"/>
    <w:rsid w:val="000E7797"/>
    <w:rPr>
      <w:rFonts w:ascii="Calibri" w:eastAsia="Times New Roman" w:hAnsi="Calibri" w:cs="Times New Roman"/>
      <w:color w:val="4F81BD"/>
      <w:kern w:val="28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FormPayment.dotx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David Tegarden</dc:creator>
  <cp:keywords/>
  <cp:lastModifiedBy>Louis Ries</cp:lastModifiedBy>
  <cp:revision>2</cp:revision>
  <dcterms:created xsi:type="dcterms:W3CDTF">2017-03-01T13:11:00Z</dcterms:created>
  <dcterms:modified xsi:type="dcterms:W3CDTF">2017-03-01T13:11:00Z</dcterms:modified>
</cp:coreProperties>
</file>