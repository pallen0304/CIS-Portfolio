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15AA1" w14:textId="77777777" w:rsidR="00203801" w:rsidRDefault="00203801" w:rsidP="00E56520">
      <w:pPr>
        <w:pStyle w:val="Title"/>
      </w:pPr>
      <w:r>
        <w:t>Use Case D</w:t>
      </w:r>
      <w:bookmarkStart w:id="0" w:name="_GoBack"/>
      <w:bookmarkEnd w:id="0"/>
      <w:r>
        <w:t>escription</w:t>
      </w:r>
    </w:p>
    <w:p w14:paraId="553EB1B9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20CA0009" w14:textId="77777777">
        <w:trPr>
          <w:trHeight w:val="323"/>
        </w:trPr>
        <w:tc>
          <w:tcPr>
            <w:tcW w:w="5160" w:type="dxa"/>
            <w:gridSpan w:val="2"/>
          </w:tcPr>
          <w:p w14:paraId="6134DAE0" w14:textId="5B3C029A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6158CD">
              <w:rPr>
                <w:sz w:val="20"/>
              </w:rPr>
              <w:t>View Page on Mobile</w:t>
            </w:r>
          </w:p>
          <w:p w14:paraId="43BDA6F4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5DBAC7D7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61915DD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7477E762" w14:textId="77777777">
        <w:trPr>
          <w:trHeight w:val="260"/>
        </w:trPr>
        <w:tc>
          <w:tcPr>
            <w:tcW w:w="4476" w:type="dxa"/>
          </w:tcPr>
          <w:p w14:paraId="00702793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69AADEC2" w14:textId="6B6AC60D" w:rsidR="00E56520" w:rsidRDefault="006158CD" w:rsidP="00E56520">
            <w:pPr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4656" w:type="dxa"/>
            <w:gridSpan w:val="3"/>
          </w:tcPr>
          <w:p w14:paraId="5B30A6B2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2C00DCF6" w14:textId="77777777">
        <w:trPr>
          <w:trHeight w:val="539"/>
        </w:trPr>
        <w:tc>
          <w:tcPr>
            <w:tcW w:w="9132" w:type="dxa"/>
            <w:gridSpan w:val="4"/>
          </w:tcPr>
          <w:p w14:paraId="36F489F2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5E5CDFC1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2C4AE943" w14:textId="77777777">
        <w:trPr>
          <w:trHeight w:val="431"/>
        </w:trPr>
        <w:tc>
          <w:tcPr>
            <w:tcW w:w="9132" w:type="dxa"/>
            <w:gridSpan w:val="4"/>
          </w:tcPr>
          <w:p w14:paraId="382987C9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3A28F6EA" w14:textId="77777777">
        <w:trPr>
          <w:trHeight w:val="530"/>
        </w:trPr>
        <w:tc>
          <w:tcPr>
            <w:tcW w:w="9132" w:type="dxa"/>
            <w:gridSpan w:val="4"/>
          </w:tcPr>
          <w:p w14:paraId="50E36E81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4013296C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2AB14A54" w14:textId="77777777">
        <w:trPr>
          <w:trHeight w:val="1250"/>
        </w:trPr>
        <w:tc>
          <w:tcPr>
            <w:tcW w:w="9132" w:type="dxa"/>
            <w:gridSpan w:val="4"/>
          </w:tcPr>
          <w:p w14:paraId="50955150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0B5D4FE5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15CEB1E7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358B96C1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4723278E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6CD71C20" w14:textId="77777777">
        <w:trPr>
          <w:trHeight w:val="732"/>
        </w:trPr>
        <w:tc>
          <w:tcPr>
            <w:tcW w:w="9132" w:type="dxa"/>
            <w:gridSpan w:val="4"/>
          </w:tcPr>
          <w:p w14:paraId="6E7D46E3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57157284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02E45AC6" w14:textId="77777777" w:rsidTr="007A1537">
        <w:trPr>
          <w:trHeight w:val="728"/>
        </w:trPr>
        <w:tc>
          <w:tcPr>
            <w:tcW w:w="9132" w:type="dxa"/>
            <w:gridSpan w:val="4"/>
          </w:tcPr>
          <w:p w14:paraId="135EE03A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39CCDA6D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3A8AD7BF" w14:textId="77777777">
        <w:trPr>
          <w:trHeight w:val="876"/>
        </w:trPr>
        <w:tc>
          <w:tcPr>
            <w:tcW w:w="9132" w:type="dxa"/>
            <w:gridSpan w:val="4"/>
          </w:tcPr>
          <w:p w14:paraId="0D7B02DF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4329ED8B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7B838397" w14:textId="77777777" w:rsidR="00E56520" w:rsidRDefault="00E56520"/>
    <w:p w14:paraId="7F5C2373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4A"/>
    <w:rsid w:val="00203801"/>
    <w:rsid w:val="002F0626"/>
    <w:rsid w:val="00346B4A"/>
    <w:rsid w:val="00554153"/>
    <w:rsid w:val="006158CD"/>
    <w:rsid w:val="00731EE5"/>
    <w:rsid w:val="007A1537"/>
    <w:rsid w:val="00B9410D"/>
    <w:rsid w:val="00C36A1C"/>
    <w:rsid w:val="00C6619B"/>
    <w:rsid w:val="00E30624"/>
    <w:rsid w:val="00E56520"/>
    <w:rsid w:val="00E624F4"/>
    <w:rsid w:val="00EA2CC2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BC401"/>
  <w14:defaultImageDpi w14:val="300"/>
  <w15:docId w15:val="{5A7A3D17-0D73-4DD8-A047-59E4FDD8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gk\OneDrive\UofL%20stuff\UL%2016-17%20Spring\CIS320\Essential%20Systems\Assignments\Assignment%203\LR\Dona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Donations.dotx</Template>
  <TotalTime>34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Louis Ries</dc:creator>
  <cp:keywords/>
  <cp:lastModifiedBy>Louis Ries</cp:lastModifiedBy>
  <cp:revision>2</cp:revision>
  <dcterms:created xsi:type="dcterms:W3CDTF">2017-03-01T13:12:00Z</dcterms:created>
  <dcterms:modified xsi:type="dcterms:W3CDTF">2017-03-01T15:49:00Z</dcterms:modified>
</cp:coreProperties>
</file>