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C79BC" w14:textId="147D95C2" w:rsidR="008A319D" w:rsidRDefault="00F84C2D">
      <w:pPr>
        <w:pStyle w:val="Title"/>
        <w:jc w:val="right"/>
      </w:pPr>
      <w:fldSimple w:instr=" SUBJECT  \* MERGEFORMAT ">
        <w:r w:rsidR="00C56EDE">
          <w:t>The Race to A New System</w:t>
        </w:r>
      </w:fldSimple>
    </w:p>
    <w:p w14:paraId="497C79BD" w14:textId="241D3CFD" w:rsidR="008A319D" w:rsidRDefault="00F84C2D">
      <w:pPr>
        <w:pStyle w:val="Title"/>
        <w:jc w:val="right"/>
      </w:pPr>
      <w:fldSimple w:instr="title  \* Mergeformat ">
        <w:r w:rsidR="00C56EDE">
          <w:t>Use Case Specification: LoginToMemberAccount</w:t>
        </w:r>
      </w:fldSimple>
    </w:p>
    <w:p w14:paraId="497C79BE" w14:textId="77777777" w:rsidR="008A319D" w:rsidRDefault="008A319D">
      <w:pPr>
        <w:pStyle w:val="Title"/>
        <w:jc w:val="right"/>
      </w:pPr>
    </w:p>
    <w:p w14:paraId="497C79BF" w14:textId="77777777" w:rsidR="008A319D" w:rsidRDefault="434E3AA5" w:rsidP="434E3AA5">
      <w:pPr>
        <w:pStyle w:val="Title"/>
        <w:jc w:val="right"/>
        <w:rPr>
          <w:sz w:val="28"/>
          <w:szCs w:val="28"/>
        </w:rPr>
      </w:pPr>
      <w:r w:rsidRPr="434E3AA5">
        <w:rPr>
          <w:sz w:val="28"/>
          <w:szCs w:val="28"/>
        </w:rPr>
        <w:t>Version &lt;1.0&gt;</w:t>
      </w:r>
    </w:p>
    <w:p w14:paraId="497C79C0" w14:textId="77777777" w:rsidR="008A319D" w:rsidRDefault="008A319D"/>
    <w:p w14:paraId="497C79C3" w14:textId="77777777" w:rsidR="008A319D" w:rsidRDefault="008A319D"/>
    <w:p w14:paraId="497C79C4" w14:textId="77777777" w:rsidR="008A319D" w:rsidRDefault="008A319D">
      <w:pPr>
        <w:pStyle w:val="BodyText"/>
      </w:pPr>
    </w:p>
    <w:p w14:paraId="497C79C5" w14:textId="77777777" w:rsidR="008A319D" w:rsidRDefault="008A319D">
      <w:pPr>
        <w:pStyle w:val="BodyText"/>
      </w:pPr>
    </w:p>
    <w:p w14:paraId="497C79C6" w14:textId="77777777" w:rsidR="008A319D" w:rsidRDefault="008A319D">
      <w:pPr>
        <w:sectPr w:rsidR="008A31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7C79C7" w14:textId="77777777" w:rsidR="008A319D" w:rsidRDefault="434E3A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14:paraId="497C79CC" w14:textId="77777777" w:rsidTr="434E3AA5">
        <w:tc>
          <w:tcPr>
            <w:tcW w:w="2304" w:type="dxa"/>
          </w:tcPr>
          <w:p w14:paraId="497C79C8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497C79C9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97C79CA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497C79CB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Author</w:t>
            </w:r>
          </w:p>
        </w:tc>
      </w:tr>
      <w:tr w:rsidR="008A319D" w14:paraId="497C79D1" w14:textId="77777777" w:rsidTr="434E3AA5">
        <w:tc>
          <w:tcPr>
            <w:tcW w:w="2304" w:type="dxa"/>
          </w:tcPr>
          <w:p w14:paraId="497C79CD" w14:textId="6055F8B8" w:rsidR="008A319D" w:rsidRDefault="434E3AA5">
            <w:pPr>
              <w:pStyle w:val="Tabletext"/>
            </w:pPr>
            <w:r>
              <w:t>&lt;01/MAR/17&gt;</w:t>
            </w:r>
          </w:p>
        </w:tc>
        <w:tc>
          <w:tcPr>
            <w:tcW w:w="1152" w:type="dxa"/>
          </w:tcPr>
          <w:p w14:paraId="497C79CE" w14:textId="36244FE0" w:rsidR="008A319D" w:rsidRDefault="434E3AA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97C79CF" w14:textId="487D105C" w:rsidR="008A319D" w:rsidRDefault="434E3AA5">
            <w:pPr>
              <w:pStyle w:val="Tabletext"/>
            </w:pPr>
            <w:r>
              <w:t xml:space="preserve">Use Case for </w:t>
            </w:r>
            <w:r w:rsidR="00C56EDE">
              <w:t>Member Account Login</w:t>
            </w:r>
          </w:p>
        </w:tc>
        <w:tc>
          <w:tcPr>
            <w:tcW w:w="2304" w:type="dxa"/>
          </w:tcPr>
          <w:p w14:paraId="497C79D0" w14:textId="2B4105C6" w:rsidR="008A319D" w:rsidRDefault="0070529A">
            <w:pPr>
              <w:pStyle w:val="Tabletext"/>
            </w:pPr>
            <w:r>
              <w:t>Louis Ries</w:t>
            </w:r>
          </w:p>
        </w:tc>
      </w:tr>
      <w:tr w:rsidR="008A319D" w14:paraId="497C79D6" w14:textId="77777777" w:rsidTr="434E3AA5">
        <w:tc>
          <w:tcPr>
            <w:tcW w:w="2304" w:type="dxa"/>
          </w:tcPr>
          <w:p w14:paraId="497C79D2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3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4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5" w14:textId="77777777" w:rsidR="008A319D" w:rsidRDefault="008A319D">
            <w:pPr>
              <w:pStyle w:val="Tabletext"/>
            </w:pPr>
          </w:p>
        </w:tc>
      </w:tr>
      <w:tr w:rsidR="008A319D" w14:paraId="497C79DB" w14:textId="77777777" w:rsidTr="434E3AA5">
        <w:tc>
          <w:tcPr>
            <w:tcW w:w="2304" w:type="dxa"/>
          </w:tcPr>
          <w:p w14:paraId="497C79D7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8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9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A" w14:textId="77777777" w:rsidR="008A319D" w:rsidRDefault="008A319D">
            <w:pPr>
              <w:pStyle w:val="Tabletext"/>
            </w:pPr>
          </w:p>
        </w:tc>
      </w:tr>
      <w:tr w:rsidR="008A319D" w14:paraId="497C79E0" w14:textId="77777777" w:rsidTr="434E3AA5">
        <w:tc>
          <w:tcPr>
            <w:tcW w:w="2304" w:type="dxa"/>
          </w:tcPr>
          <w:p w14:paraId="497C79DC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D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E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F" w14:textId="77777777" w:rsidR="008A319D" w:rsidRDefault="008A319D">
            <w:pPr>
              <w:pStyle w:val="Tabletext"/>
            </w:pPr>
          </w:p>
        </w:tc>
      </w:tr>
    </w:tbl>
    <w:p w14:paraId="497C79E1" w14:textId="77777777" w:rsidR="008A319D" w:rsidRDefault="008A319D"/>
    <w:p w14:paraId="497C79E2" w14:textId="77777777" w:rsidR="008A319D" w:rsidRDefault="00AE19B8">
      <w:pPr>
        <w:pStyle w:val="Title"/>
      </w:pPr>
      <w:r>
        <w:br w:type="page"/>
      </w:r>
      <w:r w:rsidR="434E3AA5">
        <w:lastRenderedPageBreak/>
        <w:t>Table of Contents</w:t>
      </w:r>
    </w:p>
    <w:p w14:paraId="3C066900" w14:textId="1DE59706" w:rsidR="00304A8F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304A8F">
        <w:rPr>
          <w:noProof/>
        </w:rPr>
        <w:t>1.</w:t>
      </w:r>
      <w:r w:rsidR="00304A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04A8F">
        <w:rPr>
          <w:noProof/>
        </w:rPr>
        <w:t>Use-Case Name</w:t>
      </w:r>
      <w:r w:rsidR="00304A8F">
        <w:rPr>
          <w:noProof/>
        </w:rPr>
        <w:tab/>
      </w:r>
      <w:r w:rsidR="00304A8F">
        <w:rPr>
          <w:noProof/>
        </w:rPr>
        <w:fldChar w:fldCharType="begin"/>
      </w:r>
      <w:r w:rsidR="00304A8F">
        <w:rPr>
          <w:noProof/>
        </w:rPr>
        <w:instrText xml:space="preserve"> PAGEREF _Toc476726395 \h </w:instrText>
      </w:r>
      <w:r w:rsidR="00304A8F">
        <w:rPr>
          <w:noProof/>
        </w:rPr>
      </w:r>
      <w:r w:rsidR="00304A8F">
        <w:rPr>
          <w:noProof/>
        </w:rPr>
        <w:fldChar w:fldCharType="separate"/>
      </w:r>
      <w:r w:rsidR="00304A8F">
        <w:rPr>
          <w:noProof/>
        </w:rPr>
        <w:t>4</w:t>
      </w:r>
      <w:r w:rsidR="00304A8F">
        <w:rPr>
          <w:noProof/>
        </w:rPr>
        <w:fldChar w:fldCharType="end"/>
      </w:r>
    </w:p>
    <w:p w14:paraId="5CF6ED3B" w14:textId="436633C0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F7CE2C" w14:textId="69765A3B" w:rsidR="00304A8F" w:rsidRDefault="00304A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AD2A60" w14:textId="371A2CEE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3F8E26" w14:textId="1A1530DA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3D2983" w14:textId="1C62F32C" w:rsidR="00304A8F" w:rsidRDefault="00304A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Invalid Email Address /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E5B09" w14:textId="7CB00EBA" w:rsidR="00304A8F" w:rsidRDefault="00304A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A736F2" w14:textId="373D7BF4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F3B11D" w14:textId="4A59D42A" w:rsidR="00304A8F" w:rsidRDefault="00304A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E7F27" w14:textId="77B3431E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clicks on the login button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0B7EF" w14:textId="5682EACB" w:rsidR="00304A8F" w:rsidRDefault="00304A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5D3193" w14:textId="1BA11231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is logged into their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43C7DD" w14:textId="1A9E5C3F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receives a bad e-mail/password message.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79F2" w14:textId="4ED0D19E" w:rsidR="008A319D" w:rsidRDefault="00AE19B8">
      <w:pPr>
        <w:pStyle w:val="Title"/>
      </w:pPr>
      <w:r w:rsidRPr="434E3AA5">
        <w:fldChar w:fldCharType="end"/>
      </w:r>
      <w:r>
        <w:br w:type="page"/>
      </w:r>
      <w:fldSimple w:instr="title  \* Mergeformat ">
        <w:r w:rsidR="00C56EDE">
          <w:t>Use Case Specification: LoginToMemberAccount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97C79F3" w14:textId="77777777" w:rsidR="008A319D" w:rsidRDefault="008A319D">
      <w:pPr>
        <w:pStyle w:val="InfoBlue"/>
      </w:pPr>
    </w:p>
    <w:p w14:paraId="497C79F6" w14:textId="77777777" w:rsidR="008A319D" w:rsidRDefault="00AE19B8">
      <w:pPr>
        <w:pStyle w:val="Heading1"/>
      </w:pPr>
      <w:bookmarkStart w:id="2" w:name="_Toc4767263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497C79F7" w14:textId="1A8014CE" w:rsidR="008A319D" w:rsidRDefault="00AE19B8">
      <w:pPr>
        <w:pStyle w:val="Heading2"/>
      </w:pPr>
      <w:bookmarkStart w:id="5" w:name="_Toc476726396"/>
      <w:r>
        <w:t>Brief Description</w:t>
      </w:r>
      <w:bookmarkEnd w:id="3"/>
      <w:bookmarkEnd w:id="4"/>
      <w:bookmarkEnd w:id="5"/>
    </w:p>
    <w:p w14:paraId="3EAAEAEB" w14:textId="108DB6D2" w:rsidR="003F7E3C" w:rsidRPr="003F7E3C" w:rsidRDefault="00C56EDE" w:rsidP="003F7E3C">
      <w:pPr>
        <w:ind w:left="720"/>
      </w:pPr>
      <w:r>
        <w:t xml:space="preserve">The user will enter their credentials into the login page.  The system will then verify that the user has an account and logs them into their account. </w:t>
      </w:r>
    </w:p>
    <w:p w14:paraId="497C79F8" w14:textId="73107458" w:rsidR="008A319D" w:rsidRDefault="008A319D" w:rsidP="003F7E3C">
      <w:pPr>
        <w:pStyle w:val="InfoBlue"/>
        <w:ind w:left="0"/>
      </w:pPr>
    </w:p>
    <w:p w14:paraId="497C79F9" w14:textId="77777777" w:rsidR="008A319D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76726397"/>
      <w:r>
        <w:t>Flow of Events</w:t>
      </w:r>
      <w:bookmarkEnd w:id="6"/>
      <w:bookmarkEnd w:id="7"/>
      <w:bookmarkEnd w:id="8"/>
    </w:p>
    <w:p w14:paraId="497C79FA" w14:textId="77777777" w:rsidR="008A319D" w:rsidRDefault="00AE19B8" w:rsidP="002E2985">
      <w:pPr>
        <w:pStyle w:val="Heading2"/>
      </w:pPr>
      <w:bookmarkStart w:id="9" w:name="_Toc423410240"/>
      <w:bookmarkStart w:id="10" w:name="_Toc425054506"/>
      <w:bookmarkStart w:id="11" w:name="_Toc476726398"/>
      <w:r>
        <w:t>Basic Flow</w:t>
      </w:r>
      <w:bookmarkEnd w:id="9"/>
      <w:bookmarkEnd w:id="10"/>
      <w:bookmarkEnd w:id="11"/>
      <w:r>
        <w:t xml:space="preserve"> </w:t>
      </w:r>
    </w:p>
    <w:p w14:paraId="455F26C4" w14:textId="46CEA92A" w:rsidR="00616E52" w:rsidRDefault="434E3AA5" w:rsidP="434E3AA5">
      <w:pPr>
        <w:pStyle w:val="InfoBlue"/>
        <w:numPr>
          <w:ilvl w:val="0"/>
          <w:numId w:val="23"/>
        </w:numPr>
        <w:rPr>
          <w:color w:val="auto"/>
        </w:rPr>
      </w:pPr>
      <w:r w:rsidRPr="434E3AA5">
        <w:rPr>
          <w:i w:val="0"/>
          <w:color w:val="auto"/>
        </w:rPr>
        <w:t>The use case begins when the member selects “</w:t>
      </w:r>
      <w:r w:rsidR="00304A8F">
        <w:rPr>
          <w:i w:val="0"/>
          <w:color w:val="auto"/>
        </w:rPr>
        <w:t>Login</w:t>
      </w:r>
      <w:r w:rsidRPr="434E3AA5">
        <w:rPr>
          <w:i w:val="0"/>
          <w:color w:val="auto"/>
        </w:rPr>
        <w:t>”.</w:t>
      </w:r>
    </w:p>
    <w:p w14:paraId="35E6FD91" w14:textId="2871B8DA" w:rsidR="00616E52" w:rsidRDefault="00304A8F" w:rsidP="00616E52">
      <w:pPr>
        <w:pStyle w:val="BodyText"/>
        <w:numPr>
          <w:ilvl w:val="0"/>
          <w:numId w:val="23"/>
        </w:numPr>
      </w:pPr>
      <w:r>
        <w:t>The member logs in using their e-mail address and password.</w:t>
      </w:r>
    </w:p>
    <w:p w14:paraId="54F03B09" w14:textId="3FABBE15" w:rsidR="00616E52" w:rsidRDefault="00304A8F" w:rsidP="00616E52">
      <w:pPr>
        <w:pStyle w:val="BodyText"/>
        <w:numPr>
          <w:ilvl w:val="1"/>
          <w:numId w:val="23"/>
        </w:numPr>
      </w:pPr>
      <w:r>
        <w:t xml:space="preserve">If the e-mail and password are found in the system database, the member is logged in. </w:t>
      </w:r>
    </w:p>
    <w:p w14:paraId="3AA80A90" w14:textId="462DA3D8" w:rsidR="00304A8F" w:rsidRDefault="00304A8F" w:rsidP="00616E52">
      <w:pPr>
        <w:pStyle w:val="BodyText"/>
        <w:numPr>
          <w:ilvl w:val="1"/>
          <w:numId w:val="23"/>
        </w:numPr>
      </w:pPr>
      <w:r>
        <w:t>The member is redirected to their member page.</w:t>
      </w:r>
    </w:p>
    <w:p w14:paraId="2997AE52" w14:textId="34E667CD" w:rsidR="00741BD2" w:rsidRDefault="00304A8F" w:rsidP="00616E52">
      <w:pPr>
        <w:pStyle w:val="BodyText"/>
        <w:numPr>
          <w:ilvl w:val="1"/>
          <w:numId w:val="23"/>
        </w:numPr>
      </w:pPr>
      <w:r>
        <w:t xml:space="preserve">Else the system returns a bad e-mail/password message to the user. </w:t>
      </w:r>
    </w:p>
    <w:p w14:paraId="45604A0A" w14:textId="791DA6A6" w:rsidR="00741BD2" w:rsidRPr="00616E52" w:rsidRDefault="00741BD2" w:rsidP="00304A8F">
      <w:pPr>
        <w:pStyle w:val="BodyText"/>
        <w:ind w:left="360"/>
      </w:pPr>
    </w:p>
    <w:p w14:paraId="497C79FF" w14:textId="77777777" w:rsidR="008A319D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76726399"/>
      <w:r>
        <w:t>Alternative Flows</w:t>
      </w:r>
      <w:bookmarkEnd w:id="12"/>
      <w:bookmarkEnd w:id="13"/>
      <w:bookmarkEnd w:id="14"/>
    </w:p>
    <w:p w14:paraId="313308FF" w14:textId="0593AEAA" w:rsidR="00616E52" w:rsidRDefault="00616E52" w:rsidP="002E2985">
      <w:pPr>
        <w:pStyle w:val="Heading3"/>
      </w:pPr>
      <w:bookmarkStart w:id="15" w:name="_Toc476726400"/>
      <w:r w:rsidRPr="004C5321">
        <w:t>Invalid Email Address</w:t>
      </w:r>
      <w:r w:rsidR="00304A8F">
        <w:t xml:space="preserve"> / Password</w:t>
      </w:r>
      <w:bookmarkEnd w:id="15"/>
    </w:p>
    <w:p w14:paraId="112D7B81" w14:textId="551DBBF8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alt</w:t>
      </w:r>
      <w:r w:rsidR="00304A8F">
        <w:rPr>
          <w:rFonts w:ascii="Times New Roman" w:hAnsi="Times New Roman"/>
        </w:rPr>
        <w:t>ernative flow begins in step 2</w:t>
      </w:r>
      <w:r w:rsidRPr="434E3AA5">
        <w:rPr>
          <w:rFonts w:ascii="Times New Roman" w:hAnsi="Times New Roman"/>
        </w:rPr>
        <w:t xml:space="preserve"> of the main flow.</w:t>
      </w:r>
    </w:p>
    <w:p w14:paraId="3FA826A1" w14:textId="322307B4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system informs the member that he or she ent</w:t>
      </w:r>
      <w:r w:rsidR="00304A8F">
        <w:rPr>
          <w:rFonts w:ascii="Times New Roman" w:hAnsi="Times New Roman"/>
        </w:rPr>
        <w:t>ered an invalid e-mail address or password.</w:t>
      </w:r>
    </w:p>
    <w:p w14:paraId="4855D36B" w14:textId="477726DD" w:rsidR="00616E52" w:rsidRDefault="00616E52" w:rsidP="00616E52"/>
    <w:p w14:paraId="0B061901" w14:textId="77777777" w:rsidR="00616E52" w:rsidRPr="00616E52" w:rsidRDefault="00616E52" w:rsidP="00616E52"/>
    <w:p w14:paraId="497C7A06" w14:textId="476ACF1E" w:rsidR="008A319D" w:rsidRDefault="00AE19B8">
      <w:pPr>
        <w:pStyle w:val="Heading1"/>
      </w:pPr>
      <w:bookmarkStart w:id="16" w:name="_Toc423410251"/>
      <w:bookmarkStart w:id="17" w:name="_Toc425054510"/>
      <w:bookmarkStart w:id="18" w:name="_Toc476726401"/>
      <w:r>
        <w:t>Special Requirements</w:t>
      </w:r>
      <w:bookmarkEnd w:id="16"/>
      <w:bookmarkEnd w:id="17"/>
      <w:bookmarkEnd w:id="18"/>
    </w:p>
    <w:p w14:paraId="497C7A08" w14:textId="398EF3D6" w:rsidR="008A319D" w:rsidRDefault="00542900">
      <w:pPr>
        <w:pStyle w:val="Heading2"/>
        <w:widowControl/>
      </w:pPr>
      <w:bookmarkStart w:id="19" w:name="_Toc476726402"/>
      <w:r>
        <w:t>None</w:t>
      </w:r>
      <w:bookmarkEnd w:id="19"/>
    </w:p>
    <w:p w14:paraId="497C7A09" w14:textId="77777777" w:rsidR="008A319D" w:rsidRDefault="008A319D"/>
    <w:p w14:paraId="497C7A0A" w14:textId="77777777" w:rsidR="008A319D" w:rsidRDefault="00AE19B8">
      <w:pPr>
        <w:pStyle w:val="Heading1"/>
        <w:widowControl/>
      </w:pPr>
      <w:bookmarkStart w:id="20" w:name="_Toc423410253"/>
      <w:bookmarkStart w:id="21" w:name="_Toc425054512"/>
      <w:bookmarkStart w:id="22" w:name="_Toc476726403"/>
      <w:r>
        <w:t>Pre-conditions</w:t>
      </w:r>
      <w:bookmarkEnd w:id="20"/>
      <w:bookmarkEnd w:id="21"/>
      <w:bookmarkEnd w:id="22"/>
    </w:p>
    <w:p w14:paraId="497C7A0C" w14:textId="52DC4470" w:rsidR="008A319D" w:rsidRDefault="00542900">
      <w:pPr>
        <w:pStyle w:val="Heading2"/>
        <w:widowControl/>
      </w:pPr>
      <w:bookmarkStart w:id="23" w:name="_Toc476726404"/>
      <w:r>
        <w:t xml:space="preserve">A member clicks on </w:t>
      </w:r>
      <w:r w:rsidR="00304A8F">
        <w:t>the login</w:t>
      </w:r>
      <w:r>
        <w:t xml:space="preserve"> button on the KY HBPA homepage.</w:t>
      </w:r>
      <w:bookmarkEnd w:id="23"/>
    </w:p>
    <w:p w14:paraId="322607DC" w14:textId="29C75432" w:rsidR="434E3AA5" w:rsidRDefault="434E3AA5" w:rsidP="434E3AA5"/>
    <w:p w14:paraId="497C7A0D" w14:textId="77777777" w:rsidR="008A319D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76726405"/>
      <w:r>
        <w:t>Post-conditions</w:t>
      </w:r>
      <w:bookmarkEnd w:id="24"/>
      <w:bookmarkEnd w:id="25"/>
      <w:bookmarkEnd w:id="26"/>
    </w:p>
    <w:p w14:paraId="6D62A0D4" w14:textId="7A74191C" w:rsidR="00432F4C" w:rsidRDefault="00432F4C" w:rsidP="00432F4C">
      <w:pPr>
        <w:pStyle w:val="Heading2"/>
        <w:widowControl/>
      </w:pPr>
      <w:bookmarkStart w:id="27" w:name="_Toc476726406"/>
      <w:r>
        <w:t xml:space="preserve">A member </w:t>
      </w:r>
      <w:r w:rsidR="00304A8F">
        <w:t>is logged into their account.</w:t>
      </w:r>
      <w:bookmarkEnd w:id="27"/>
    </w:p>
    <w:p w14:paraId="497C7A0F" w14:textId="3AD64360" w:rsidR="008A319D" w:rsidRDefault="00BD2B08" w:rsidP="00432F4C">
      <w:pPr>
        <w:pStyle w:val="Heading2"/>
        <w:widowControl/>
      </w:pPr>
      <w:bookmarkStart w:id="28" w:name="_Toc476726407"/>
      <w:r>
        <w:t>A</w:t>
      </w:r>
      <w:r w:rsidR="00542900">
        <w:t xml:space="preserve"> member </w:t>
      </w:r>
      <w:r w:rsidR="00304A8F">
        <w:t>receives a bad e-mail/password message.</w:t>
      </w:r>
      <w:bookmarkEnd w:id="28"/>
    </w:p>
    <w:p w14:paraId="06ECF950" w14:textId="77777777" w:rsidR="00432F4C" w:rsidRPr="00432F4C" w:rsidRDefault="00432F4C" w:rsidP="00432F4C"/>
    <w:p w14:paraId="751CE88F" w14:textId="77777777" w:rsidR="00432F4C" w:rsidRPr="00432F4C" w:rsidRDefault="00432F4C" w:rsidP="00432F4C"/>
    <w:p w14:paraId="497C7A13" w14:textId="005D939F" w:rsidR="00CA0558" w:rsidRDefault="00CA0558">
      <w:pPr>
        <w:pStyle w:val="InfoBlue"/>
      </w:pPr>
    </w:p>
    <w:sectPr w:rsidR="00CA055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8B4BA" w14:textId="77777777" w:rsidR="006F5911" w:rsidRDefault="006F5911">
      <w:pPr>
        <w:spacing w:line="240" w:lineRule="auto"/>
      </w:pPr>
      <w:r>
        <w:separator/>
      </w:r>
    </w:p>
  </w:endnote>
  <w:endnote w:type="continuationSeparator" w:id="0">
    <w:p w14:paraId="40C9D594" w14:textId="77777777" w:rsidR="006F5911" w:rsidRDefault="006F5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3266D" w14:textId="77777777" w:rsidR="008A3070" w:rsidRDefault="008A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CACDC" w14:textId="77777777" w:rsidR="008A3070" w:rsidRDefault="008A3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74F69" w14:textId="77777777" w:rsidR="008A3070" w:rsidRDefault="008A30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14:paraId="497C7A29" w14:textId="77777777" w:rsidTr="434E3A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6" w14:textId="1AA388F4" w:rsidR="008A319D" w:rsidRDefault="434E3AA5" w:rsidP="434E3AA5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7" w14:textId="03F6AFA4" w:rsidR="008A319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eastAsia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 w:rsidR="00C01DC4">
              <w:t>Essential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529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8" w14:textId="200572EB" w:rsidR="008A319D" w:rsidRDefault="434E3AA5">
          <w:pPr>
            <w:jc w:val="right"/>
          </w:pPr>
          <w:r>
            <w:t xml:space="preserve">Page </w:t>
          </w:r>
          <w:r w:rsidR="00AE19B8" w:rsidRPr="434E3AA5">
            <w:rPr>
              <w:rStyle w:val="PageNumber"/>
              <w:noProof/>
            </w:rPr>
            <w:fldChar w:fldCharType="begin"/>
          </w:r>
          <w:r w:rsidR="00AE19B8" w:rsidRPr="434E3AA5">
            <w:rPr>
              <w:rStyle w:val="PageNumber"/>
              <w:noProof/>
            </w:rPr>
            <w:instrText xml:space="preserve">page </w:instrText>
          </w:r>
          <w:r w:rsidR="00AE19B8" w:rsidRPr="434E3AA5">
            <w:rPr>
              <w:rStyle w:val="PageNumber"/>
              <w:noProof/>
            </w:rPr>
            <w:fldChar w:fldCharType="separate"/>
          </w:r>
          <w:r w:rsidR="008A3070">
            <w:rPr>
              <w:rStyle w:val="PageNumber"/>
              <w:noProof/>
            </w:rPr>
            <w:t>4</w:t>
          </w:r>
          <w:r w:rsidR="00AE19B8" w:rsidRPr="434E3AA5">
            <w:rPr>
              <w:rStyle w:val="PageNumber"/>
              <w:noProof/>
            </w:rPr>
            <w:fldChar w:fldCharType="end"/>
          </w:r>
        </w:p>
      </w:tc>
    </w:tr>
  </w:tbl>
  <w:p w14:paraId="497C7A2A" w14:textId="77777777" w:rsidR="008A319D" w:rsidRDefault="008A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49B6E" w14:textId="77777777" w:rsidR="006F5911" w:rsidRDefault="006F5911">
      <w:pPr>
        <w:spacing w:line="240" w:lineRule="auto"/>
      </w:pPr>
      <w:r>
        <w:separator/>
      </w:r>
    </w:p>
  </w:footnote>
  <w:footnote w:type="continuationSeparator" w:id="0">
    <w:p w14:paraId="6A8F7853" w14:textId="77777777" w:rsidR="006F5911" w:rsidRDefault="006F59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75C99" w14:textId="77777777" w:rsidR="008A3070" w:rsidRDefault="008A3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C7A18" w14:textId="77777777" w:rsidR="008A319D" w:rsidRDefault="008A319D">
    <w:pPr>
      <w:rPr>
        <w:sz w:val="24"/>
      </w:rPr>
    </w:pPr>
  </w:p>
  <w:p w14:paraId="497C7A19" w14:textId="77777777" w:rsidR="008A319D" w:rsidRDefault="008A319D">
    <w:pPr>
      <w:pBdr>
        <w:top w:val="single" w:sz="6" w:space="1" w:color="auto"/>
      </w:pBdr>
      <w:rPr>
        <w:sz w:val="24"/>
      </w:rPr>
    </w:pPr>
  </w:p>
  <w:p w14:paraId="497C7A1A" w14:textId="699FCC22" w:rsidR="008A319D" w:rsidRDefault="00F84C2D" w:rsidP="434E3AA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fldSimple w:instr=" DOCPROPERTY &quot;Company&quot;  \* MERGEFORMAT ">
      <w:r w:rsidR="00616E52" w:rsidRPr="434E3AA5">
        <w:t>Essential Systems</w:t>
      </w:r>
    </w:fldSimple>
  </w:p>
  <w:p w14:paraId="497C7A1B" w14:textId="77777777" w:rsidR="008A319D" w:rsidRDefault="008A319D">
    <w:pPr>
      <w:pBdr>
        <w:bottom w:val="single" w:sz="6" w:space="1" w:color="auto"/>
      </w:pBdr>
      <w:jc w:val="right"/>
      <w:rPr>
        <w:sz w:val="24"/>
      </w:rPr>
    </w:pPr>
  </w:p>
  <w:p w14:paraId="497C7A1C" w14:textId="77777777" w:rsidR="008A319D" w:rsidRDefault="008A31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93212" w14:textId="77777777" w:rsidR="008A3070" w:rsidRDefault="008A30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14:paraId="497C7A1F" w14:textId="77777777" w:rsidTr="008A3070">
      <w:tc>
        <w:tcPr>
          <w:tcW w:w="6379" w:type="dxa"/>
        </w:tcPr>
        <w:p w14:paraId="497C7A1D" w14:textId="1B29D684" w:rsidR="008A319D" w:rsidRDefault="00F84C2D">
          <w:fldSimple w:instr="subject  \* Mergeformat ">
            <w:r w:rsidR="00C56EDE">
              <w:t>The Race to A New System</w:t>
            </w:r>
          </w:fldSimple>
        </w:p>
      </w:tc>
      <w:tc>
        <w:tcPr>
          <w:tcW w:w="3179" w:type="dxa"/>
        </w:tcPr>
        <w:p w14:paraId="497C7A1E" w14:textId="77777777" w:rsidR="008A319D" w:rsidRDefault="434E3A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19D" w14:paraId="497C7A22" w14:textId="77777777" w:rsidTr="008A3070">
      <w:tc>
        <w:tcPr>
          <w:tcW w:w="6379" w:type="dxa"/>
        </w:tcPr>
        <w:p w14:paraId="497C7A20" w14:textId="2DC2EBEE" w:rsidR="008A319D" w:rsidRDefault="00F84C2D">
          <w:fldSimple w:instr="title  \* Mergeformat ">
            <w:r w:rsidR="00C56EDE">
              <w:t>Use Case Specification: LoginToMemberAccount</w:t>
            </w:r>
          </w:fldSimple>
        </w:p>
      </w:tc>
      <w:tc>
        <w:tcPr>
          <w:tcW w:w="3179" w:type="dxa"/>
        </w:tcPr>
        <w:p w14:paraId="497C7A21" w14:textId="54443A08" w:rsidR="008A319D" w:rsidRDefault="434E3AA5">
          <w:r>
            <w:t xml:space="preserve">  Date:  &lt;01/MAR/17&gt;</w:t>
          </w:r>
        </w:p>
      </w:tc>
    </w:tr>
  </w:tbl>
  <w:p w14:paraId="497C7A25" w14:textId="77777777" w:rsidR="008A319D" w:rsidRDefault="008A319D">
    <w:pPr>
      <w:pStyle w:val="Header"/>
    </w:pPr>
    <w:bookmarkStart w:id="29" w:name="_GoBack"/>
    <w:bookmarkEnd w:id="2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01030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106CD5"/>
    <w:rsid w:val="002E2985"/>
    <w:rsid w:val="00304A8F"/>
    <w:rsid w:val="003A5E1D"/>
    <w:rsid w:val="003F7E3C"/>
    <w:rsid w:val="00432F4C"/>
    <w:rsid w:val="004C5321"/>
    <w:rsid w:val="00542900"/>
    <w:rsid w:val="005E7DFC"/>
    <w:rsid w:val="00616E52"/>
    <w:rsid w:val="00651908"/>
    <w:rsid w:val="00661A5F"/>
    <w:rsid w:val="006F3484"/>
    <w:rsid w:val="006F5911"/>
    <w:rsid w:val="0070529A"/>
    <w:rsid w:val="00741BD2"/>
    <w:rsid w:val="008A3070"/>
    <w:rsid w:val="008A319D"/>
    <w:rsid w:val="009A3B32"/>
    <w:rsid w:val="009E3476"/>
    <w:rsid w:val="00A02115"/>
    <w:rsid w:val="00A46044"/>
    <w:rsid w:val="00AE19B8"/>
    <w:rsid w:val="00B47590"/>
    <w:rsid w:val="00BD2B08"/>
    <w:rsid w:val="00C01DC4"/>
    <w:rsid w:val="00C56EDE"/>
    <w:rsid w:val="00CA0558"/>
    <w:rsid w:val="00CD768D"/>
    <w:rsid w:val="00DD75B8"/>
    <w:rsid w:val="00EA115F"/>
    <w:rsid w:val="00F84C2D"/>
    <w:rsid w:val="00F97469"/>
    <w:rsid w:val="434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9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LoginToMemberAccount</vt:lpstr>
    </vt:vector>
  </TitlesOfParts>
  <Company>Essential Systems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LoginToMemberAccount</dc:title>
  <dc:subject>The Race to A New System</dc:subject>
  <dc:creator>rmbark01</dc:creator>
  <cp:lastModifiedBy>Louis Ries</cp:lastModifiedBy>
  <cp:revision>9</cp:revision>
  <cp:lastPrinted>1900-01-01T05:00:00Z</cp:lastPrinted>
  <dcterms:created xsi:type="dcterms:W3CDTF">2017-03-08T13:46:00Z</dcterms:created>
  <dcterms:modified xsi:type="dcterms:W3CDTF">2017-03-22T13:06:00Z</dcterms:modified>
</cp:coreProperties>
</file>