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C79BC" w14:textId="184121F8" w:rsidR="008A319D" w:rsidRDefault="0071068F">
      <w:pPr>
        <w:pStyle w:val="Title"/>
        <w:jc w:val="right"/>
      </w:pPr>
      <w:fldSimple w:instr=" SUBJECT  \* MERGEFORMAT ">
        <w:r w:rsidR="00922539">
          <w:t>The Race to A New System</w:t>
        </w:r>
      </w:fldSimple>
    </w:p>
    <w:p w14:paraId="497C79BD" w14:textId="1B30083E" w:rsidR="008A319D" w:rsidRDefault="0071068F">
      <w:pPr>
        <w:pStyle w:val="Title"/>
        <w:jc w:val="right"/>
      </w:pPr>
      <w:fldSimple w:instr="title  \* Mergeformat ">
        <w:r w:rsidR="00922539">
          <w:t xml:space="preserve">Use Case Specification: </w:t>
        </w:r>
        <w:r w:rsidR="005656A4">
          <w:t>FormPayment</w:t>
        </w:r>
      </w:fldSimple>
    </w:p>
    <w:p w14:paraId="497C79BE" w14:textId="77777777" w:rsidR="008A319D" w:rsidRDefault="008A319D">
      <w:pPr>
        <w:pStyle w:val="Title"/>
        <w:jc w:val="right"/>
      </w:pPr>
    </w:p>
    <w:p w14:paraId="497C79BF" w14:textId="77777777" w:rsidR="008A319D" w:rsidRDefault="434E3AA5" w:rsidP="434E3AA5">
      <w:pPr>
        <w:pStyle w:val="Title"/>
        <w:jc w:val="right"/>
        <w:rPr>
          <w:sz w:val="28"/>
          <w:szCs w:val="28"/>
        </w:rPr>
      </w:pPr>
      <w:r w:rsidRPr="434E3AA5">
        <w:rPr>
          <w:sz w:val="28"/>
          <w:szCs w:val="28"/>
        </w:rPr>
        <w:t>Version &lt;1.0&gt;</w:t>
      </w:r>
    </w:p>
    <w:p w14:paraId="497C79C0" w14:textId="77777777" w:rsidR="008A319D" w:rsidRDefault="008A319D"/>
    <w:p w14:paraId="497C79C3" w14:textId="77777777" w:rsidR="008A319D" w:rsidRDefault="008A319D"/>
    <w:p w14:paraId="497C79C4" w14:textId="77777777" w:rsidR="008A319D" w:rsidRDefault="008A319D">
      <w:pPr>
        <w:pStyle w:val="BodyText"/>
      </w:pPr>
    </w:p>
    <w:p w14:paraId="497C79C5" w14:textId="77777777" w:rsidR="008A319D" w:rsidRDefault="008A319D">
      <w:pPr>
        <w:pStyle w:val="BodyText"/>
      </w:pPr>
    </w:p>
    <w:p w14:paraId="497C79C6" w14:textId="77777777" w:rsidR="008A319D" w:rsidRDefault="008A319D">
      <w:pPr>
        <w:sectPr w:rsidR="008A319D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97C79C7" w14:textId="77777777" w:rsidR="008A319D" w:rsidRDefault="434E3AA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A319D" w14:paraId="497C79CC" w14:textId="77777777" w:rsidTr="434E3AA5">
        <w:tc>
          <w:tcPr>
            <w:tcW w:w="2304" w:type="dxa"/>
          </w:tcPr>
          <w:p w14:paraId="497C79C8" w14:textId="77777777" w:rsidR="008A319D" w:rsidRDefault="434E3AA5" w:rsidP="434E3AA5">
            <w:pPr>
              <w:pStyle w:val="Tabletext"/>
              <w:jc w:val="center"/>
              <w:rPr>
                <w:b/>
                <w:bCs/>
              </w:rPr>
            </w:pPr>
            <w:r w:rsidRPr="434E3AA5">
              <w:rPr>
                <w:b/>
                <w:bCs/>
              </w:rPr>
              <w:t>Date</w:t>
            </w:r>
          </w:p>
        </w:tc>
        <w:tc>
          <w:tcPr>
            <w:tcW w:w="1152" w:type="dxa"/>
          </w:tcPr>
          <w:p w14:paraId="497C79C9" w14:textId="77777777" w:rsidR="008A319D" w:rsidRDefault="434E3AA5" w:rsidP="434E3AA5">
            <w:pPr>
              <w:pStyle w:val="Tabletext"/>
              <w:jc w:val="center"/>
              <w:rPr>
                <w:b/>
                <w:bCs/>
              </w:rPr>
            </w:pPr>
            <w:r w:rsidRPr="434E3AA5">
              <w:rPr>
                <w:b/>
                <w:bCs/>
              </w:rPr>
              <w:t>Version</w:t>
            </w:r>
          </w:p>
        </w:tc>
        <w:tc>
          <w:tcPr>
            <w:tcW w:w="3744" w:type="dxa"/>
          </w:tcPr>
          <w:p w14:paraId="497C79CA" w14:textId="77777777" w:rsidR="008A319D" w:rsidRDefault="434E3AA5" w:rsidP="434E3AA5">
            <w:pPr>
              <w:pStyle w:val="Tabletext"/>
              <w:jc w:val="center"/>
              <w:rPr>
                <w:b/>
                <w:bCs/>
              </w:rPr>
            </w:pPr>
            <w:r w:rsidRPr="434E3AA5">
              <w:rPr>
                <w:b/>
                <w:bCs/>
              </w:rPr>
              <w:t>Description</w:t>
            </w:r>
          </w:p>
        </w:tc>
        <w:tc>
          <w:tcPr>
            <w:tcW w:w="2304" w:type="dxa"/>
          </w:tcPr>
          <w:p w14:paraId="497C79CB" w14:textId="77777777" w:rsidR="008A319D" w:rsidRDefault="434E3AA5" w:rsidP="434E3AA5">
            <w:pPr>
              <w:pStyle w:val="Tabletext"/>
              <w:jc w:val="center"/>
              <w:rPr>
                <w:b/>
                <w:bCs/>
              </w:rPr>
            </w:pPr>
            <w:r w:rsidRPr="434E3AA5">
              <w:rPr>
                <w:b/>
                <w:bCs/>
              </w:rPr>
              <w:t>Author</w:t>
            </w:r>
          </w:p>
        </w:tc>
      </w:tr>
      <w:tr w:rsidR="008A319D" w14:paraId="497C79D1" w14:textId="77777777" w:rsidTr="434E3AA5">
        <w:tc>
          <w:tcPr>
            <w:tcW w:w="2304" w:type="dxa"/>
          </w:tcPr>
          <w:p w14:paraId="497C79CD" w14:textId="5526341C" w:rsidR="008A319D" w:rsidRDefault="005656A4">
            <w:pPr>
              <w:pStyle w:val="Tabletext"/>
            </w:pPr>
            <w:r>
              <w:t>&lt;01/MAR/17</w:t>
            </w:r>
            <w:r w:rsidR="434E3AA5">
              <w:t>&gt;</w:t>
            </w:r>
          </w:p>
        </w:tc>
        <w:tc>
          <w:tcPr>
            <w:tcW w:w="1152" w:type="dxa"/>
          </w:tcPr>
          <w:p w14:paraId="497C79CE" w14:textId="36244FE0" w:rsidR="008A319D" w:rsidRDefault="434E3AA5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14:paraId="497C79CF" w14:textId="1EB17EA6" w:rsidR="008A319D" w:rsidRDefault="434E3AA5">
            <w:pPr>
              <w:pStyle w:val="Tabletext"/>
            </w:pPr>
            <w:r>
              <w:t xml:space="preserve">Use Case </w:t>
            </w:r>
            <w:r w:rsidR="00922539">
              <w:t xml:space="preserve">for </w:t>
            </w:r>
            <w:r w:rsidR="005656A4">
              <w:t>F</w:t>
            </w:r>
            <w:r w:rsidR="00893ED8">
              <w:t>orm</w:t>
            </w:r>
            <w:r w:rsidR="005656A4">
              <w:t>Payment</w:t>
            </w:r>
          </w:p>
        </w:tc>
        <w:tc>
          <w:tcPr>
            <w:tcW w:w="2304" w:type="dxa"/>
          </w:tcPr>
          <w:p w14:paraId="497C79D0" w14:textId="08EB5B77" w:rsidR="008A319D" w:rsidRDefault="003366B5">
            <w:pPr>
              <w:pStyle w:val="Tabletext"/>
            </w:pPr>
            <w:r>
              <w:t>Louis Ries</w:t>
            </w:r>
          </w:p>
        </w:tc>
      </w:tr>
      <w:tr w:rsidR="008A319D" w14:paraId="497C79D6" w14:textId="77777777" w:rsidTr="434E3AA5">
        <w:tc>
          <w:tcPr>
            <w:tcW w:w="2304" w:type="dxa"/>
          </w:tcPr>
          <w:p w14:paraId="497C79D2" w14:textId="77777777" w:rsidR="008A319D" w:rsidRDefault="008A319D">
            <w:pPr>
              <w:pStyle w:val="Tabletext"/>
            </w:pPr>
          </w:p>
        </w:tc>
        <w:tc>
          <w:tcPr>
            <w:tcW w:w="1152" w:type="dxa"/>
          </w:tcPr>
          <w:p w14:paraId="497C79D3" w14:textId="77777777" w:rsidR="008A319D" w:rsidRDefault="008A319D">
            <w:pPr>
              <w:pStyle w:val="Tabletext"/>
            </w:pPr>
          </w:p>
        </w:tc>
        <w:tc>
          <w:tcPr>
            <w:tcW w:w="3744" w:type="dxa"/>
          </w:tcPr>
          <w:p w14:paraId="497C79D4" w14:textId="77777777" w:rsidR="008A319D" w:rsidRDefault="008A319D">
            <w:pPr>
              <w:pStyle w:val="Tabletext"/>
            </w:pPr>
          </w:p>
        </w:tc>
        <w:tc>
          <w:tcPr>
            <w:tcW w:w="2304" w:type="dxa"/>
          </w:tcPr>
          <w:p w14:paraId="497C79D5" w14:textId="77777777" w:rsidR="008A319D" w:rsidRDefault="008A319D">
            <w:pPr>
              <w:pStyle w:val="Tabletext"/>
            </w:pPr>
          </w:p>
        </w:tc>
      </w:tr>
      <w:tr w:rsidR="008A319D" w14:paraId="497C79DB" w14:textId="77777777" w:rsidTr="434E3AA5">
        <w:tc>
          <w:tcPr>
            <w:tcW w:w="2304" w:type="dxa"/>
          </w:tcPr>
          <w:p w14:paraId="497C79D7" w14:textId="77777777" w:rsidR="008A319D" w:rsidRDefault="008A319D">
            <w:pPr>
              <w:pStyle w:val="Tabletext"/>
            </w:pPr>
          </w:p>
        </w:tc>
        <w:tc>
          <w:tcPr>
            <w:tcW w:w="1152" w:type="dxa"/>
          </w:tcPr>
          <w:p w14:paraId="497C79D8" w14:textId="77777777" w:rsidR="008A319D" w:rsidRDefault="008A319D">
            <w:pPr>
              <w:pStyle w:val="Tabletext"/>
            </w:pPr>
          </w:p>
        </w:tc>
        <w:tc>
          <w:tcPr>
            <w:tcW w:w="3744" w:type="dxa"/>
          </w:tcPr>
          <w:p w14:paraId="497C79D9" w14:textId="77777777" w:rsidR="008A319D" w:rsidRDefault="008A319D">
            <w:pPr>
              <w:pStyle w:val="Tabletext"/>
            </w:pPr>
          </w:p>
        </w:tc>
        <w:tc>
          <w:tcPr>
            <w:tcW w:w="2304" w:type="dxa"/>
          </w:tcPr>
          <w:p w14:paraId="497C79DA" w14:textId="77777777" w:rsidR="008A319D" w:rsidRDefault="008A319D">
            <w:pPr>
              <w:pStyle w:val="Tabletext"/>
            </w:pPr>
          </w:p>
        </w:tc>
      </w:tr>
      <w:tr w:rsidR="008A319D" w14:paraId="497C79E0" w14:textId="77777777" w:rsidTr="434E3AA5">
        <w:tc>
          <w:tcPr>
            <w:tcW w:w="2304" w:type="dxa"/>
          </w:tcPr>
          <w:p w14:paraId="497C79DC" w14:textId="77777777" w:rsidR="008A319D" w:rsidRDefault="008A319D">
            <w:pPr>
              <w:pStyle w:val="Tabletext"/>
            </w:pPr>
          </w:p>
        </w:tc>
        <w:tc>
          <w:tcPr>
            <w:tcW w:w="1152" w:type="dxa"/>
          </w:tcPr>
          <w:p w14:paraId="497C79DD" w14:textId="77777777" w:rsidR="008A319D" w:rsidRDefault="008A319D">
            <w:pPr>
              <w:pStyle w:val="Tabletext"/>
            </w:pPr>
          </w:p>
        </w:tc>
        <w:tc>
          <w:tcPr>
            <w:tcW w:w="3744" w:type="dxa"/>
          </w:tcPr>
          <w:p w14:paraId="497C79DE" w14:textId="77777777" w:rsidR="008A319D" w:rsidRDefault="008A319D">
            <w:pPr>
              <w:pStyle w:val="Tabletext"/>
            </w:pPr>
          </w:p>
        </w:tc>
        <w:tc>
          <w:tcPr>
            <w:tcW w:w="2304" w:type="dxa"/>
          </w:tcPr>
          <w:p w14:paraId="497C79DF" w14:textId="77777777" w:rsidR="008A319D" w:rsidRDefault="008A319D">
            <w:pPr>
              <w:pStyle w:val="Tabletext"/>
            </w:pPr>
          </w:p>
        </w:tc>
      </w:tr>
    </w:tbl>
    <w:p w14:paraId="497C79E1" w14:textId="77777777" w:rsidR="008A319D" w:rsidRDefault="008A319D"/>
    <w:p w14:paraId="497C79E2" w14:textId="77777777" w:rsidR="008A319D" w:rsidRDefault="00AE19B8">
      <w:pPr>
        <w:pStyle w:val="Title"/>
      </w:pPr>
      <w:r>
        <w:br w:type="page"/>
      </w:r>
      <w:r w:rsidR="434E3AA5">
        <w:lastRenderedPageBreak/>
        <w:t>Table of Contents</w:t>
      </w:r>
    </w:p>
    <w:p w14:paraId="6969F540" w14:textId="4379FEE9" w:rsidR="00442D49" w:rsidRDefault="00AE19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434E3AA5">
        <w:fldChar w:fldCharType="begin"/>
      </w:r>
      <w:r>
        <w:instrText xml:space="preserve"> TOC \o "1-3" </w:instrText>
      </w:r>
      <w:r w:rsidRPr="434E3AA5">
        <w:fldChar w:fldCharType="separate"/>
      </w:r>
      <w:r w:rsidR="00442D49">
        <w:rPr>
          <w:noProof/>
        </w:rPr>
        <w:t>1.</w:t>
      </w:r>
      <w:r w:rsidR="00442D49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42D49">
        <w:rPr>
          <w:noProof/>
        </w:rPr>
        <w:t>Use-Case Name</w:t>
      </w:r>
      <w:r w:rsidR="00442D49">
        <w:rPr>
          <w:noProof/>
        </w:rPr>
        <w:tab/>
      </w:r>
      <w:r w:rsidR="00442D49">
        <w:rPr>
          <w:noProof/>
        </w:rPr>
        <w:fldChar w:fldCharType="begin"/>
      </w:r>
      <w:r w:rsidR="00442D49">
        <w:rPr>
          <w:noProof/>
        </w:rPr>
        <w:instrText xml:space="preserve"> PAGEREF _Toc477937023 \h </w:instrText>
      </w:r>
      <w:r w:rsidR="00442D49">
        <w:rPr>
          <w:noProof/>
        </w:rPr>
      </w:r>
      <w:r w:rsidR="00442D49">
        <w:rPr>
          <w:noProof/>
        </w:rPr>
        <w:fldChar w:fldCharType="separate"/>
      </w:r>
      <w:r w:rsidR="00442D49">
        <w:rPr>
          <w:noProof/>
        </w:rPr>
        <w:t>4</w:t>
      </w:r>
      <w:r w:rsidR="00442D49">
        <w:rPr>
          <w:noProof/>
        </w:rPr>
        <w:fldChar w:fldCharType="end"/>
      </w:r>
    </w:p>
    <w:p w14:paraId="20F280DA" w14:textId="74C75692" w:rsidR="00442D49" w:rsidRDefault="00442D4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_Toc477937024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45F48E" w14:textId="694C50F8" w:rsidR="00442D49" w:rsidRDefault="00442D4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_Toc477937025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C39865" w14:textId="7B909ADF" w:rsidR="00442D49" w:rsidRDefault="00442D4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_Toc477937026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BA25FF" w14:textId="466EF889" w:rsidR="00442D49" w:rsidRDefault="00442D4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_Toc477937027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50702B" w14:textId="6E9FCA85" w:rsidR="00442D49" w:rsidRDefault="00442D4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Pay via PayPal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_Toc477937028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EBF4DF" w14:textId="550B37FA" w:rsidR="00442D49" w:rsidRDefault="00442D4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Pay via Credit Card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_Toc477937029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1DBAEC" w14:textId="27EF5205" w:rsidR="00442D49" w:rsidRDefault="00442D4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Cancel Payment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_Toc477937030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98B425" w14:textId="0841B0FC" w:rsidR="00442D49" w:rsidRDefault="00442D4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_Toc477937031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43DA10" w14:textId="2D37FBA4" w:rsidR="00442D49" w:rsidRDefault="00442D4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_Toc477937032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1183DB" w14:textId="79E5400E" w:rsidR="00442D49" w:rsidRDefault="00442D4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_Toc477937033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FC65EB" w14:textId="111CC1F0" w:rsidR="00442D49" w:rsidRDefault="00442D4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 member clicks on the form submission button on the KY HBPA homepage.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_Toc477937034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DE9781" w14:textId="7F291598" w:rsidR="00442D49" w:rsidRDefault="00442D4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_Toc477937035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66ED02" w14:textId="388BFBAA" w:rsidR="00442D49" w:rsidRDefault="00442D4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 member has made a payment to the KY HBPA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_Toc477937036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9F2198" w14:textId="20AC2599" w:rsidR="00442D49" w:rsidRDefault="00442D4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The form or report is processed.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_Toc477937037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D8BA15" w14:textId="319EF898" w:rsidR="00442D49" w:rsidRDefault="00442D4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 member has not made a payment to the KY HBPA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_Toc477937038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7C79F2" w14:textId="0A2FDE25" w:rsidR="008A319D" w:rsidRDefault="00AE19B8">
      <w:pPr>
        <w:pStyle w:val="Title"/>
      </w:pPr>
      <w:r w:rsidRPr="434E3AA5">
        <w:fldChar w:fldCharType="end"/>
      </w:r>
      <w:r>
        <w:br w:type="page"/>
      </w:r>
      <w:fldSimple w:instr="title  \* Mergeformat ">
        <w:r w:rsidR="00922539">
          <w:t xml:space="preserve">Use Case Specification: </w:t>
        </w:r>
        <w:r w:rsidR="00321E70">
          <w:t>FormPayment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497C79F3" w14:textId="77777777" w:rsidR="008A319D" w:rsidRDefault="008A319D">
      <w:pPr>
        <w:pStyle w:val="InfoBlue"/>
      </w:pPr>
    </w:p>
    <w:p w14:paraId="497C79F6" w14:textId="77777777" w:rsidR="008A319D" w:rsidRDefault="00AE19B8">
      <w:pPr>
        <w:pStyle w:val="Heading1"/>
      </w:pPr>
      <w:bookmarkStart w:id="2" w:name="_Toc423410238"/>
      <w:bookmarkStart w:id="3" w:name="_Toc425054504"/>
      <w:bookmarkStart w:id="4" w:name="_Toc477937023"/>
      <w:r>
        <w:t>Use-Case Name</w:t>
      </w:r>
      <w:bookmarkEnd w:id="4"/>
      <w:r>
        <w:t xml:space="preserve"> </w:t>
      </w:r>
    </w:p>
    <w:p w14:paraId="497C79F7" w14:textId="1A8014CE" w:rsidR="008A319D" w:rsidRDefault="00AE19B8">
      <w:pPr>
        <w:pStyle w:val="Heading2"/>
      </w:pPr>
      <w:bookmarkStart w:id="5" w:name="_Toc477937024"/>
      <w:r>
        <w:t>Brief Description</w:t>
      </w:r>
      <w:bookmarkEnd w:id="2"/>
      <w:bookmarkEnd w:id="3"/>
      <w:bookmarkEnd w:id="5"/>
    </w:p>
    <w:p w14:paraId="3EAAEAEB" w14:textId="4933F5CE" w:rsidR="003F7E3C" w:rsidRPr="003F7E3C" w:rsidRDefault="00922539" w:rsidP="003F7E3C">
      <w:pPr>
        <w:ind w:left="720"/>
      </w:pPr>
      <w:r>
        <w:t xml:space="preserve">The </w:t>
      </w:r>
      <w:r w:rsidR="005A5CC9" w:rsidRPr="005A5CC9">
        <w:t xml:space="preserve">member </w:t>
      </w:r>
      <w:r>
        <w:t xml:space="preserve">will click on the </w:t>
      </w:r>
      <w:r w:rsidR="00CD6C99">
        <w:t>forms</w:t>
      </w:r>
      <w:r>
        <w:t xml:space="preserve"> page on the main page of the KY HBPA website.  </w:t>
      </w:r>
      <w:r w:rsidR="00CD6C99">
        <w:t>The member selects a form or report to have processed. The member pays for the form</w:t>
      </w:r>
      <w:r w:rsidR="004505BF">
        <w:t xml:space="preserve"> or report</w:t>
      </w:r>
      <w:r w:rsidR="00CD6C99">
        <w:t xml:space="preserve"> to be processed.</w:t>
      </w:r>
      <w:r w:rsidR="004505BF">
        <w:t xml:space="preserve"> The form is received by the KY HBPA or the report is delivered to the member.</w:t>
      </w:r>
    </w:p>
    <w:p w14:paraId="497C79F8" w14:textId="73107458" w:rsidR="008A319D" w:rsidRDefault="008A319D" w:rsidP="003F7E3C">
      <w:pPr>
        <w:pStyle w:val="InfoBlue"/>
        <w:ind w:left="0"/>
      </w:pPr>
    </w:p>
    <w:p w14:paraId="497C79F9" w14:textId="77777777" w:rsidR="008A319D" w:rsidRDefault="00AE19B8">
      <w:pPr>
        <w:pStyle w:val="Heading1"/>
        <w:widowControl/>
      </w:pPr>
      <w:bookmarkStart w:id="6" w:name="_Toc423410239"/>
      <w:bookmarkStart w:id="7" w:name="_Toc425054505"/>
      <w:bookmarkStart w:id="8" w:name="_Toc477937025"/>
      <w:r>
        <w:t>Flow of Events</w:t>
      </w:r>
      <w:bookmarkEnd w:id="6"/>
      <w:bookmarkEnd w:id="7"/>
      <w:bookmarkEnd w:id="8"/>
    </w:p>
    <w:p w14:paraId="497C79FA" w14:textId="77777777" w:rsidR="008A319D" w:rsidRDefault="00AE19B8" w:rsidP="002E2985">
      <w:pPr>
        <w:pStyle w:val="Heading2"/>
      </w:pPr>
      <w:bookmarkStart w:id="9" w:name="_Toc423410240"/>
      <w:bookmarkStart w:id="10" w:name="_Toc425054506"/>
      <w:bookmarkStart w:id="11" w:name="_Toc477937026"/>
      <w:r>
        <w:t>Basic Flow</w:t>
      </w:r>
      <w:bookmarkEnd w:id="9"/>
      <w:bookmarkEnd w:id="10"/>
      <w:bookmarkEnd w:id="11"/>
      <w:r>
        <w:t xml:space="preserve"> </w:t>
      </w:r>
    </w:p>
    <w:p w14:paraId="455F26C4" w14:textId="7DF4BF94" w:rsidR="00616E52" w:rsidRDefault="434E3AA5" w:rsidP="434E3AA5">
      <w:pPr>
        <w:pStyle w:val="InfoBlue"/>
        <w:numPr>
          <w:ilvl w:val="0"/>
          <w:numId w:val="23"/>
        </w:numPr>
        <w:rPr>
          <w:color w:val="auto"/>
        </w:rPr>
      </w:pPr>
      <w:r w:rsidRPr="434E3AA5">
        <w:rPr>
          <w:i w:val="0"/>
          <w:color w:val="auto"/>
        </w:rPr>
        <w:t>The use case begins when the member selects “</w:t>
      </w:r>
      <w:r w:rsidR="00CD6C99">
        <w:rPr>
          <w:i w:val="0"/>
          <w:color w:val="auto"/>
        </w:rPr>
        <w:t>Forms".</w:t>
      </w:r>
    </w:p>
    <w:p w14:paraId="39093EE6" w14:textId="44F6906E" w:rsidR="00CD6C99" w:rsidRDefault="00922539" w:rsidP="005A5CC9">
      <w:pPr>
        <w:pStyle w:val="BodyText"/>
        <w:numPr>
          <w:ilvl w:val="0"/>
          <w:numId w:val="23"/>
        </w:numPr>
      </w:pPr>
      <w:r>
        <w:t xml:space="preserve">The system brings the </w:t>
      </w:r>
      <w:r w:rsidR="005A5CC9" w:rsidRPr="005A5CC9">
        <w:t xml:space="preserve">member </w:t>
      </w:r>
      <w:r>
        <w:t xml:space="preserve">to the </w:t>
      </w:r>
      <w:r w:rsidR="00CD6C99">
        <w:t>form page.</w:t>
      </w:r>
    </w:p>
    <w:p w14:paraId="35E6FD91" w14:textId="41505465" w:rsidR="00616E52" w:rsidRDefault="00CD6C99" w:rsidP="005A5CC9">
      <w:pPr>
        <w:pStyle w:val="BodyText"/>
        <w:numPr>
          <w:ilvl w:val="0"/>
          <w:numId w:val="23"/>
        </w:numPr>
      </w:pPr>
      <w:r>
        <w:t xml:space="preserve">The </w:t>
      </w:r>
      <w:r w:rsidR="005A5CC9" w:rsidRPr="005A5CC9">
        <w:t xml:space="preserve">member </w:t>
      </w:r>
      <w:r>
        <w:t>selects a form or report.</w:t>
      </w:r>
      <w:r w:rsidR="00922539">
        <w:t xml:space="preserve"> </w:t>
      </w:r>
    </w:p>
    <w:p w14:paraId="3FA4566D" w14:textId="5599D82D" w:rsidR="00CD6C99" w:rsidRDefault="00CD6C99" w:rsidP="005A5CC9">
      <w:pPr>
        <w:pStyle w:val="BodyText"/>
        <w:numPr>
          <w:ilvl w:val="1"/>
          <w:numId w:val="23"/>
        </w:numPr>
      </w:pPr>
      <w:r>
        <w:t xml:space="preserve">The </w:t>
      </w:r>
      <w:r w:rsidR="005A5CC9" w:rsidRPr="005A5CC9">
        <w:t xml:space="preserve">member </w:t>
      </w:r>
      <w:r>
        <w:t>chooses to submit a form.</w:t>
      </w:r>
    </w:p>
    <w:p w14:paraId="1AFC133A" w14:textId="2FF637B8" w:rsidR="00CD6C99" w:rsidRDefault="00CD6C99" w:rsidP="005A5CC9">
      <w:pPr>
        <w:pStyle w:val="BodyText"/>
        <w:numPr>
          <w:ilvl w:val="1"/>
          <w:numId w:val="23"/>
        </w:numPr>
      </w:pPr>
      <w:r>
        <w:t xml:space="preserve">The </w:t>
      </w:r>
      <w:r w:rsidR="005A5CC9" w:rsidRPr="005A5CC9">
        <w:t xml:space="preserve">member </w:t>
      </w:r>
      <w:r>
        <w:t>chooses to receive a report.</w:t>
      </w:r>
    </w:p>
    <w:p w14:paraId="13C44B23" w14:textId="37526D1D" w:rsidR="005A5CC9" w:rsidRDefault="005A5CC9" w:rsidP="005A5CC9">
      <w:pPr>
        <w:pStyle w:val="BodyText"/>
        <w:numPr>
          <w:ilvl w:val="0"/>
          <w:numId w:val="23"/>
        </w:numPr>
      </w:pPr>
      <w:r>
        <w:t>The member uploads or fills out all fields required for their selection.</w:t>
      </w:r>
    </w:p>
    <w:p w14:paraId="5E5DBF69" w14:textId="0479081D" w:rsidR="00922539" w:rsidRDefault="00922539" w:rsidP="005A5CC9">
      <w:pPr>
        <w:pStyle w:val="BodyText"/>
        <w:numPr>
          <w:ilvl w:val="0"/>
          <w:numId w:val="23"/>
        </w:numPr>
      </w:pPr>
      <w:r>
        <w:t xml:space="preserve">The system gives the </w:t>
      </w:r>
      <w:r w:rsidR="005A5CC9" w:rsidRPr="005A5CC9">
        <w:t xml:space="preserve">member </w:t>
      </w:r>
      <w:r>
        <w:t xml:space="preserve">an option to </w:t>
      </w:r>
      <w:r w:rsidR="00CD6C99">
        <w:t>pay</w:t>
      </w:r>
      <w:r>
        <w:t xml:space="preserve"> via PayPal or Credit Card</w:t>
      </w:r>
    </w:p>
    <w:p w14:paraId="54F03B09" w14:textId="0FEB4699" w:rsidR="00616E52" w:rsidRDefault="00922539" w:rsidP="00616E52">
      <w:pPr>
        <w:pStyle w:val="BodyText"/>
        <w:numPr>
          <w:ilvl w:val="1"/>
          <w:numId w:val="23"/>
        </w:numPr>
      </w:pPr>
      <w:r>
        <w:t xml:space="preserve">If the </w:t>
      </w:r>
      <w:r w:rsidR="005A5CC9">
        <w:t>member</w:t>
      </w:r>
      <w:r>
        <w:t xml:space="preserve"> chooses </w:t>
      </w:r>
      <w:r w:rsidR="0081569B">
        <w:t>PayPal, the system will ask them to login using their PayPal credentials</w:t>
      </w:r>
    </w:p>
    <w:p w14:paraId="3AA80A90" w14:textId="4BA19FAF" w:rsidR="00304A8F" w:rsidRDefault="0081569B" w:rsidP="00616E52">
      <w:pPr>
        <w:pStyle w:val="BodyText"/>
        <w:numPr>
          <w:ilvl w:val="1"/>
          <w:numId w:val="23"/>
        </w:numPr>
      </w:pPr>
      <w:r>
        <w:t xml:space="preserve">If the </w:t>
      </w:r>
      <w:r w:rsidR="005A5CC9">
        <w:t>member</w:t>
      </w:r>
      <w:r>
        <w:t xml:space="preserve"> chooses Credit Card, the system will ask them to provide their credit card details. </w:t>
      </w:r>
    </w:p>
    <w:p w14:paraId="45604A0A" w14:textId="791DA6A6" w:rsidR="00741BD2" w:rsidRPr="00616E52" w:rsidRDefault="00741BD2" w:rsidP="00304A8F">
      <w:pPr>
        <w:pStyle w:val="BodyText"/>
        <w:ind w:left="360"/>
      </w:pPr>
    </w:p>
    <w:p w14:paraId="497C79FF" w14:textId="77777777" w:rsidR="008A319D" w:rsidRDefault="00AE19B8">
      <w:pPr>
        <w:pStyle w:val="Heading2"/>
        <w:widowControl/>
      </w:pPr>
      <w:bookmarkStart w:id="12" w:name="_Toc423410241"/>
      <w:bookmarkStart w:id="13" w:name="_Toc425054507"/>
      <w:bookmarkStart w:id="14" w:name="_Toc477937027"/>
      <w:r>
        <w:t>Alternative Flows</w:t>
      </w:r>
      <w:bookmarkEnd w:id="12"/>
      <w:bookmarkEnd w:id="13"/>
      <w:bookmarkEnd w:id="14"/>
    </w:p>
    <w:p w14:paraId="313308FF" w14:textId="55F4B783" w:rsidR="00616E52" w:rsidRDefault="00CD6C99" w:rsidP="002E2985">
      <w:pPr>
        <w:pStyle w:val="Heading3"/>
      </w:pPr>
      <w:bookmarkStart w:id="15" w:name="_Toc477937028"/>
      <w:r>
        <w:t>Pay</w:t>
      </w:r>
      <w:r w:rsidR="0081569B">
        <w:t xml:space="preserve"> via PayPal</w:t>
      </w:r>
      <w:bookmarkEnd w:id="15"/>
    </w:p>
    <w:p w14:paraId="112D7B81" w14:textId="6F280659" w:rsidR="00DD75B8" w:rsidRDefault="434E3AA5" w:rsidP="434E3AA5">
      <w:pPr>
        <w:pStyle w:val="Heading4"/>
        <w:rPr>
          <w:rFonts w:ascii="Times New Roman" w:hAnsi="Times New Roman"/>
        </w:rPr>
      </w:pPr>
      <w:r w:rsidRPr="434E3AA5">
        <w:rPr>
          <w:rFonts w:ascii="Times New Roman" w:hAnsi="Times New Roman"/>
        </w:rPr>
        <w:t>The alt</w:t>
      </w:r>
      <w:r w:rsidR="0081569B">
        <w:rPr>
          <w:rFonts w:ascii="Times New Roman" w:hAnsi="Times New Roman"/>
        </w:rPr>
        <w:t>ernative flow begins in step 3</w:t>
      </w:r>
      <w:r w:rsidRPr="434E3AA5">
        <w:rPr>
          <w:rFonts w:ascii="Times New Roman" w:hAnsi="Times New Roman"/>
        </w:rPr>
        <w:t xml:space="preserve"> of the main flow.</w:t>
      </w:r>
    </w:p>
    <w:p w14:paraId="6EA642A4" w14:textId="208119A4" w:rsidR="0081569B" w:rsidRPr="0081569B" w:rsidRDefault="0081569B" w:rsidP="0081569B">
      <w:pPr>
        <w:pStyle w:val="Heading4"/>
        <w:rPr>
          <w:rFonts w:ascii="Times New Roman" w:hAnsi="Times New Roman"/>
        </w:rPr>
      </w:pPr>
      <w:r w:rsidRPr="0081569B">
        <w:rPr>
          <w:rFonts w:ascii="Times New Roman" w:hAnsi="Times New Roman"/>
        </w:rPr>
        <w:t xml:space="preserve">If the </w:t>
      </w:r>
      <w:r w:rsidR="005A5CC9">
        <w:rPr>
          <w:rFonts w:ascii="Times New Roman" w:hAnsi="Times New Roman"/>
        </w:rPr>
        <w:t>member</w:t>
      </w:r>
      <w:r w:rsidRPr="0081569B">
        <w:rPr>
          <w:rFonts w:ascii="Times New Roman" w:hAnsi="Times New Roman"/>
        </w:rPr>
        <w:t xml:space="preserve"> chooses PayPal, the system will ask them to login using their PayPal credentials</w:t>
      </w:r>
    </w:p>
    <w:p w14:paraId="11EC1451" w14:textId="132287D8" w:rsidR="0081569B" w:rsidRDefault="0081569B" w:rsidP="0081569B">
      <w:pPr>
        <w:pStyle w:val="Heading3"/>
      </w:pPr>
      <w:r>
        <w:t xml:space="preserve"> </w:t>
      </w:r>
      <w:bookmarkStart w:id="16" w:name="_Toc477937029"/>
      <w:r w:rsidR="00CD6C99">
        <w:t>Pay</w:t>
      </w:r>
      <w:r>
        <w:t xml:space="preserve"> via Credit Card</w:t>
      </w:r>
      <w:bookmarkEnd w:id="16"/>
    </w:p>
    <w:p w14:paraId="0F3949F3" w14:textId="5D5133E9" w:rsidR="0081569B" w:rsidRPr="0081569B" w:rsidRDefault="0081569B" w:rsidP="0081569B">
      <w:pPr>
        <w:pStyle w:val="Heading4"/>
        <w:rPr>
          <w:rFonts w:ascii="Times New Roman" w:hAnsi="Times New Roman"/>
        </w:rPr>
      </w:pPr>
      <w:r w:rsidRPr="0081569B">
        <w:rPr>
          <w:rFonts w:ascii="Times New Roman" w:hAnsi="Times New Roman"/>
        </w:rPr>
        <w:t xml:space="preserve">The alternative flow begins in step 3 of the main flow. </w:t>
      </w:r>
    </w:p>
    <w:p w14:paraId="0F416304" w14:textId="7687FC21" w:rsidR="0081569B" w:rsidRDefault="0081569B" w:rsidP="0081569B">
      <w:pPr>
        <w:pStyle w:val="Heading4"/>
        <w:rPr>
          <w:rFonts w:ascii="Times New Roman" w:hAnsi="Times New Roman"/>
        </w:rPr>
      </w:pPr>
      <w:r w:rsidRPr="0081569B">
        <w:rPr>
          <w:rFonts w:ascii="Times New Roman" w:hAnsi="Times New Roman"/>
        </w:rPr>
        <w:t xml:space="preserve">If the </w:t>
      </w:r>
      <w:r w:rsidR="005A5CC9">
        <w:rPr>
          <w:rFonts w:ascii="Times New Roman" w:hAnsi="Times New Roman"/>
        </w:rPr>
        <w:t>member</w:t>
      </w:r>
      <w:r w:rsidRPr="0081569B">
        <w:rPr>
          <w:rFonts w:ascii="Times New Roman" w:hAnsi="Times New Roman"/>
        </w:rPr>
        <w:t xml:space="preserve"> chooses Credit Card, the system will ask them to provide their credit card details.</w:t>
      </w:r>
    </w:p>
    <w:p w14:paraId="502D6FF7" w14:textId="0040EAA4" w:rsidR="00061835" w:rsidRDefault="00061835" w:rsidP="00061835">
      <w:pPr>
        <w:pStyle w:val="Heading3"/>
      </w:pPr>
      <w:bookmarkStart w:id="17" w:name="_Toc477937030"/>
      <w:r>
        <w:t xml:space="preserve">Cancel </w:t>
      </w:r>
      <w:r w:rsidR="00CD6C99">
        <w:t>Payment</w:t>
      </w:r>
      <w:bookmarkEnd w:id="17"/>
    </w:p>
    <w:p w14:paraId="7041742F" w14:textId="564EBEB0" w:rsidR="00061835" w:rsidRPr="00061835" w:rsidRDefault="00061835" w:rsidP="00061835">
      <w:pPr>
        <w:pStyle w:val="Heading4"/>
        <w:rPr>
          <w:rFonts w:ascii="Times New Roman" w:hAnsi="Times New Roman"/>
        </w:rPr>
      </w:pPr>
      <w:r w:rsidRPr="00061835">
        <w:rPr>
          <w:rFonts w:ascii="Times New Roman" w:hAnsi="Times New Roman"/>
        </w:rPr>
        <w:t>The a</w:t>
      </w:r>
      <w:r w:rsidR="00CD6C99">
        <w:rPr>
          <w:rFonts w:ascii="Times New Roman" w:hAnsi="Times New Roman"/>
        </w:rPr>
        <w:t>lternative flow begins in step 4</w:t>
      </w:r>
      <w:r w:rsidRPr="00061835">
        <w:rPr>
          <w:rFonts w:ascii="Times New Roman" w:hAnsi="Times New Roman"/>
        </w:rPr>
        <w:t xml:space="preserve"> of the main flow. </w:t>
      </w:r>
    </w:p>
    <w:p w14:paraId="55C88DB6" w14:textId="54D9D9C4" w:rsidR="00061835" w:rsidRPr="00061835" w:rsidRDefault="00061835" w:rsidP="00061835">
      <w:pPr>
        <w:pStyle w:val="Heading4"/>
        <w:rPr>
          <w:rFonts w:ascii="Times New Roman" w:hAnsi="Times New Roman"/>
        </w:rPr>
      </w:pPr>
      <w:r w:rsidRPr="00061835">
        <w:rPr>
          <w:rFonts w:ascii="Times New Roman" w:hAnsi="Times New Roman"/>
        </w:rPr>
        <w:t xml:space="preserve">If the </w:t>
      </w:r>
      <w:r w:rsidR="005A5CC9">
        <w:rPr>
          <w:rFonts w:ascii="Times New Roman" w:hAnsi="Times New Roman"/>
        </w:rPr>
        <w:t>member</w:t>
      </w:r>
      <w:r w:rsidRPr="00061835">
        <w:rPr>
          <w:rFonts w:ascii="Times New Roman" w:hAnsi="Times New Roman"/>
        </w:rPr>
        <w:t xml:space="preserve"> chooses, they can back out of the </w:t>
      </w:r>
      <w:r w:rsidR="00CD6C99">
        <w:rPr>
          <w:rFonts w:ascii="Times New Roman" w:hAnsi="Times New Roman"/>
        </w:rPr>
        <w:t>payment</w:t>
      </w:r>
      <w:r w:rsidRPr="00061835">
        <w:rPr>
          <w:rFonts w:ascii="Times New Roman" w:hAnsi="Times New Roman"/>
        </w:rPr>
        <w:t xml:space="preserve"> process by clicking on any link to go back to the KY HBPA website.</w:t>
      </w:r>
    </w:p>
    <w:p w14:paraId="12A096D7" w14:textId="77777777" w:rsidR="0081569B" w:rsidRPr="0081569B" w:rsidRDefault="0081569B" w:rsidP="0081569B"/>
    <w:p w14:paraId="0B061901" w14:textId="77777777" w:rsidR="00616E52" w:rsidRPr="00616E52" w:rsidRDefault="00616E52" w:rsidP="00616E52"/>
    <w:p w14:paraId="497C7A06" w14:textId="476ACF1E" w:rsidR="008A319D" w:rsidRDefault="00AE19B8">
      <w:pPr>
        <w:pStyle w:val="Heading1"/>
      </w:pPr>
      <w:bookmarkStart w:id="18" w:name="_Toc423410251"/>
      <w:bookmarkStart w:id="19" w:name="_Toc425054510"/>
      <w:bookmarkStart w:id="20" w:name="_Toc477937031"/>
      <w:r>
        <w:lastRenderedPageBreak/>
        <w:t>Special Requirements</w:t>
      </w:r>
      <w:bookmarkEnd w:id="18"/>
      <w:bookmarkEnd w:id="19"/>
      <w:bookmarkEnd w:id="20"/>
    </w:p>
    <w:p w14:paraId="497C7A08" w14:textId="398EF3D6" w:rsidR="008A319D" w:rsidRDefault="00542900">
      <w:pPr>
        <w:pStyle w:val="Heading2"/>
        <w:widowControl/>
      </w:pPr>
      <w:bookmarkStart w:id="21" w:name="_Toc477937032"/>
      <w:r>
        <w:t>None</w:t>
      </w:r>
      <w:bookmarkEnd w:id="21"/>
    </w:p>
    <w:p w14:paraId="497C7A09" w14:textId="77777777" w:rsidR="008A319D" w:rsidRDefault="008A319D"/>
    <w:p w14:paraId="497C7A0A" w14:textId="77777777" w:rsidR="008A319D" w:rsidRDefault="00AE19B8">
      <w:pPr>
        <w:pStyle w:val="Heading1"/>
        <w:widowControl/>
      </w:pPr>
      <w:bookmarkStart w:id="22" w:name="_Toc423410253"/>
      <w:bookmarkStart w:id="23" w:name="_Toc425054512"/>
      <w:bookmarkStart w:id="24" w:name="_Toc477937033"/>
      <w:r>
        <w:t>Pre-conditions</w:t>
      </w:r>
      <w:bookmarkEnd w:id="22"/>
      <w:bookmarkEnd w:id="23"/>
      <w:bookmarkEnd w:id="24"/>
    </w:p>
    <w:p w14:paraId="497C7A0C" w14:textId="4CD9D20A" w:rsidR="008A319D" w:rsidRDefault="00542900">
      <w:pPr>
        <w:pStyle w:val="Heading2"/>
        <w:widowControl/>
      </w:pPr>
      <w:bookmarkStart w:id="25" w:name="_Toc477937034"/>
      <w:r>
        <w:t xml:space="preserve">A </w:t>
      </w:r>
      <w:r w:rsidR="005A5CC9">
        <w:t>member</w:t>
      </w:r>
      <w:r>
        <w:t xml:space="preserve"> clicks on </w:t>
      </w:r>
      <w:r w:rsidR="00304A8F">
        <w:t xml:space="preserve">the </w:t>
      </w:r>
      <w:r w:rsidR="00CD6C99">
        <w:t>form submission</w:t>
      </w:r>
      <w:r>
        <w:t xml:space="preserve"> button on the KY HBPA homepage.</w:t>
      </w:r>
      <w:bookmarkEnd w:id="25"/>
    </w:p>
    <w:p w14:paraId="322607DC" w14:textId="29C75432" w:rsidR="434E3AA5" w:rsidRDefault="434E3AA5" w:rsidP="434E3AA5"/>
    <w:p w14:paraId="497C7A0D" w14:textId="77777777" w:rsidR="008A319D" w:rsidRDefault="00AE19B8">
      <w:pPr>
        <w:pStyle w:val="Heading1"/>
        <w:widowControl/>
      </w:pPr>
      <w:bookmarkStart w:id="26" w:name="_Toc423410255"/>
      <w:bookmarkStart w:id="27" w:name="_Toc425054514"/>
      <w:bookmarkStart w:id="28" w:name="_Toc477937035"/>
      <w:r>
        <w:t>Post-conditions</w:t>
      </w:r>
      <w:bookmarkEnd w:id="26"/>
      <w:bookmarkEnd w:id="27"/>
      <w:bookmarkEnd w:id="28"/>
    </w:p>
    <w:p w14:paraId="3F4D61C0" w14:textId="54632049" w:rsidR="00CD6C99" w:rsidRDefault="00432F4C" w:rsidP="00CD6C99">
      <w:pPr>
        <w:pStyle w:val="Heading2"/>
        <w:widowControl/>
      </w:pPr>
      <w:bookmarkStart w:id="29" w:name="_Toc477937036"/>
      <w:r>
        <w:t xml:space="preserve">A </w:t>
      </w:r>
      <w:r w:rsidR="005A5CC9">
        <w:t>member</w:t>
      </w:r>
      <w:r w:rsidR="00061835">
        <w:t xml:space="preserve"> has made a </w:t>
      </w:r>
      <w:r w:rsidR="00CD6C99">
        <w:t>payment</w:t>
      </w:r>
      <w:r w:rsidR="00061835">
        <w:t xml:space="preserve"> to the KY HBPA</w:t>
      </w:r>
      <w:bookmarkEnd w:id="29"/>
    </w:p>
    <w:p w14:paraId="401DF73C" w14:textId="77777777" w:rsidR="00CD6C99" w:rsidRDefault="00CD6C99" w:rsidP="00CD6C99">
      <w:pPr>
        <w:pStyle w:val="Heading3"/>
      </w:pPr>
      <w:bookmarkStart w:id="30" w:name="_Toc477937037"/>
      <w:r>
        <w:t>The form or report is processed.</w:t>
      </w:r>
      <w:bookmarkEnd w:id="30"/>
    </w:p>
    <w:p w14:paraId="7CA2BD88" w14:textId="77777777" w:rsidR="00CD6C99" w:rsidRDefault="00CD6C99" w:rsidP="00CD6C99">
      <w:pPr>
        <w:pStyle w:val="Heading4"/>
      </w:pPr>
      <w:r>
        <w:t>The form is submitted to the KY HBPA.</w:t>
      </w:r>
    </w:p>
    <w:p w14:paraId="417ACFA4" w14:textId="61C7F896" w:rsidR="00CD6C99" w:rsidRPr="00CD6C99" w:rsidRDefault="00CD6C99" w:rsidP="00CD6C99">
      <w:pPr>
        <w:pStyle w:val="Heading4"/>
      </w:pPr>
      <w:r>
        <w:t xml:space="preserve">The report is displayed to the </w:t>
      </w:r>
      <w:r w:rsidR="005A5CC9">
        <w:t>member</w:t>
      </w:r>
      <w:r>
        <w:t>.</w:t>
      </w:r>
    </w:p>
    <w:p w14:paraId="4B52F00F" w14:textId="62A7D9DD" w:rsidR="00061835" w:rsidRPr="00061835" w:rsidRDefault="00061835" w:rsidP="00061835">
      <w:pPr>
        <w:pStyle w:val="Heading2"/>
      </w:pPr>
      <w:bookmarkStart w:id="31" w:name="_Toc477937038"/>
      <w:r>
        <w:t xml:space="preserve">A </w:t>
      </w:r>
      <w:r w:rsidR="005A5CC9">
        <w:t>member</w:t>
      </w:r>
      <w:r>
        <w:t xml:space="preserve"> has not made a </w:t>
      </w:r>
      <w:r w:rsidR="00CD6C99">
        <w:t>payment</w:t>
      </w:r>
      <w:r>
        <w:t xml:space="preserve"> to the KY HBPA</w:t>
      </w:r>
      <w:bookmarkStart w:id="32" w:name="_GoBack"/>
      <w:bookmarkEnd w:id="31"/>
      <w:bookmarkEnd w:id="32"/>
    </w:p>
    <w:sectPr w:rsidR="00061835" w:rsidRPr="00061835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19C224" w14:textId="77777777" w:rsidR="009667D0" w:rsidRDefault="009667D0">
      <w:pPr>
        <w:spacing w:line="240" w:lineRule="auto"/>
      </w:pPr>
      <w:r>
        <w:separator/>
      </w:r>
    </w:p>
  </w:endnote>
  <w:endnote w:type="continuationSeparator" w:id="0">
    <w:p w14:paraId="608FB98F" w14:textId="77777777" w:rsidR="009667D0" w:rsidRDefault="009667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A319D" w14:paraId="497C7A29" w14:textId="77777777" w:rsidTr="434E3AA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7C7A26" w14:textId="77777777" w:rsidR="008A319D" w:rsidRDefault="434E3AA5" w:rsidP="434E3AA5">
          <w:pPr>
            <w:ind w:right="360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7C7A27" w14:textId="184977AD" w:rsidR="008A319D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Pr="434E3AA5">
            <w:rPr>
              <w:rFonts w:ascii="Symbol" w:eastAsia="Symbol" w:hAnsi="Symbol" w:cs="Symbol"/>
            </w:rPr>
            <w:t>Ó</w:t>
          </w:r>
          <w:r>
            <w:fldChar w:fldCharType="end"/>
          </w:r>
          <w:fldSimple w:instr=" DOCPROPERTY &quot;Company&quot;  \* MERGEFORMAT ">
            <w:r w:rsidR="00C01DC4">
              <w:t>Essential Systems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42D49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7C7A28" w14:textId="0C2018A6" w:rsidR="008A319D" w:rsidRDefault="434E3AA5">
          <w:pPr>
            <w:jc w:val="right"/>
          </w:pPr>
          <w:r>
            <w:t xml:space="preserve">Page </w:t>
          </w:r>
          <w:r w:rsidR="00AE19B8" w:rsidRPr="434E3AA5">
            <w:rPr>
              <w:rStyle w:val="PageNumber"/>
              <w:noProof/>
            </w:rPr>
            <w:fldChar w:fldCharType="begin"/>
          </w:r>
          <w:r w:rsidR="00AE19B8" w:rsidRPr="434E3AA5">
            <w:rPr>
              <w:rStyle w:val="PageNumber"/>
              <w:noProof/>
            </w:rPr>
            <w:instrText xml:space="preserve">page </w:instrText>
          </w:r>
          <w:r w:rsidR="00AE19B8" w:rsidRPr="434E3AA5">
            <w:rPr>
              <w:rStyle w:val="PageNumber"/>
              <w:noProof/>
            </w:rPr>
            <w:fldChar w:fldCharType="separate"/>
          </w:r>
          <w:r w:rsidR="00442D49">
            <w:rPr>
              <w:rStyle w:val="PageNumber"/>
              <w:noProof/>
            </w:rPr>
            <w:t>5</w:t>
          </w:r>
          <w:r w:rsidR="00AE19B8" w:rsidRPr="434E3AA5">
            <w:rPr>
              <w:rStyle w:val="PageNumber"/>
              <w:noProof/>
            </w:rPr>
            <w:fldChar w:fldCharType="end"/>
          </w:r>
        </w:p>
      </w:tc>
    </w:tr>
  </w:tbl>
  <w:p w14:paraId="497C7A2A" w14:textId="77777777" w:rsidR="008A319D" w:rsidRDefault="008A31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7BB658" w14:textId="77777777" w:rsidR="009667D0" w:rsidRDefault="009667D0">
      <w:pPr>
        <w:spacing w:line="240" w:lineRule="auto"/>
      </w:pPr>
      <w:r>
        <w:separator/>
      </w:r>
    </w:p>
  </w:footnote>
  <w:footnote w:type="continuationSeparator" w:id="0">
    <w:p w14:paraId="7999295F" w14:textId="77777777" w:rsidR="009667D0" w:rsidRDefault="009667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C7A18" w14:textId="77777777" w:rsidR="008A319D" w:rsidRDefault="008A319D">
    <w:pPr>
      <w:rPr>
        <w:sz w:val="24"/>
      </w:rPr>
    </w:pPr>
  </w:p>
  <w:p w14:paraId="497C7A19" w14:textId="77777777" w:rsidR="008A319D" w:rsidRDefault="008A319D">
    <w:pPr>
      <w:pBdr>
        <w:top w:val="single" w:sz="6" w:space="1" w:color="auto"/>
      </w:pBdr>
      <w:rPr>
        <w:sz w:val="24"/>
      </w:rPr>
    </w:pPr>
  </w:p>
  <w:p w14:paraId="497C7A1A" w14:textId="699FCC22" w:rsidR="008A319D" w:rsidRDefault="0071068F" w:rsidP="434E3AA5">
    <w:pPr>
      <w:pBdr>
        <w:bottom w:val="single" w:sz="6" w:space="1" w:color="auto"/>
      </w:pBdr>
      <w:jc w:val="right"/>
      <w:rPr>
        <w:rFonts w:ascii="Arial" w:eastAsia="Arial" w:hAnsi="Arial" w:cs="Arial"/>
        <w:b/>
        <w:bCs/>
        <w:sz w:val="36"/>
        <w:szCs w:val="36"/>
      </w:rPr>
    </w:pPr>
    <w:fldSimple w:instr=" DOCPROPERTY &quot;Company&quot;  \* MERGEFORMAT ">
      <w:r w:rsidR="00616E52" w:rsidRPr="434E3AA5">
        <w:t>Essential Systems</w:t>
      </w:r>
    </w:fldSimple>
  </w:p>
  <w:p w14:paraId="497C7A1B" w14:textId="77777777" w:rsidR="008A319D" w:rsidRDefault="008A319D">
    <w:pPr>
      <w:pBdr>
        <w:bottom w:val="single" w:sz="6" w:space="1" w:color="auto"/>
      </w:pBdr>
      <w:jc w:val="right"/>
      <w:rPr>
        <w:sz w:val="24"/>
      </w:rPr>
    </w:pPr>
  </w:p>
  <w:p w14:paraId="497C7A1C" w14:textId="77777777" w:rsidR="008A319D" w:rsidRDefault="008A31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A319D" w14:paraId="497C7A1F" w14:textId="77777777" w:rsidTr="005656A4">
      <w:tc>
        <w:tcPr>
          <w:tcW w:w="6379" w:type="dxa"/>
        </w:tcPr>
        <w:p w14:paraId="497C7A1D" w14:textId="1B29D684" w:rsidR="008A319D" w:rsidRDefault="0071068F">
          <w:fldSimple w:instr="subject  \* Mergeformat ">
            <w:r w:rsidR="00C56EDE">
              <w:t>The Race to A New System</w:t>
            </w:r>
          </w:fldSimple>
        </w:p>
      </w:tc>
      <w:tc>
        <w:tcPr>
          <w:tcW w:w="3179" w:type="dxa"/>
        </w:tcPr>
        <w:p w14:paraId="497C7A1E" w14:textId="77777777" w:rsidR="008A319D" w:rsidRDefault="434E3AA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A319D" w14:paraId="497C7A22" w14:textId="77777777" w:rsidTr="005656A4">
      <w:tc>
        <w:tcPr>
          <w:tcW w:w="6379" w:type="dxa"/>
        </w:tcPr>
        <w:p w14:paraId="497C7A20" w14:textId="6DE69CB6" w:rsidR="008A319D" w:rsidRDefault="0071068F">
          <w:fldSimple w:instr="title  \* Mergeformat ">
            <w:r w:rsidR="00C56EDE">
              <w:t xml:space="preserve">Use Case Specification: </w:t>
            </w:r>
            <w:r w:rsidR="005656A4">
              <w:t>F</w:t>
            </w:r>
          </w:fldSimple>
          <w:r w:rsidR="005656A4">
            <w:t>ormPayment</w:t>
          </w:r>
        </w:p>
      </w:tc>
      <w:tc>
        <w:tcPr>
          <w:tcW w:w="3179" w:type="dxa"/>
        </w:tcPr>
        <w:p w14:paraId="497C7A21" w14:textId="54443A08" w:rsidR="008A319D" w:rsidRDefault="434E3AA5">
          <w:r>
            <w:t xml:space="preserve">  Date:  &lt;01/MAR/17&gt;</w:t>
          </w:r>
        </w:p>
      </w:tc>
    </w:tr>
  </w:tbl>
  <w:p w14:paraId="497C7A25" w14:textId="77777777" w:rsidR="008A319D" w:rsidRDefault="008A31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482296A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4."/>
      <w:legacy w:legacy="1" w:legacySpace="144" w:legacyIndent="0"/>
      <w:lvlJc w:val="left"/>
      <w:rPr>
        <w:rFonts w:ascii="Times New Roman" w:eastAsia="Times New Roman" w:hAnsi="Times New Roman"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A10BB4"/>
    <w:multiLevelType w:val="multilevel"/>
    <w:tmpl w:val="5502BD3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43A32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04E7BB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A3D4D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4"/>
  </w:num>
  <w:num w:numId="23">
    <w:abstractNumId w:val="22"/>
  </w:num>
  <w:num w:numId="24">
    <w:abstractNumId w:val="1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B8"/>
    <w:rsid w:val="0005131C"/>
    <w:rsid w:val="0005583B"/>
    <w:rsid w:val="00061835"/>
    <w:rsid w:val="00106CD5"/>
    <w:rsid w:val="002E2985"/>
    <w:rsid w:val="00304A8F"/>
    <w:rsid w:val="00321E70"/>
    <w:rsid w:val="003366B5"/>
    <w:rsid w:val="003A5E1D"/>
    <w:rsid w:val="003F7E3C"/>
    <w:rsid w:val="00432F4C"/>
    <w:rsid w:val="00442D49"/>
    <w:rsid w:val="004505BF"/>
    <w:rsid w:val="004C5321"/>
    <w:rsid w:val="00542900"/>
    <w:rsid w:val="005656A4"/>
    <w:rsid w:val="005A5CC9"/>
    <w:rsid w:val="005E7DFC"/>
    <w:rsid w:val="00616E52"/>
    <w:rsid w:val="00651908"/>
    <w:rsid w:val="00661A5F"/>
    <w:rsid w:val="006F3484"/>
    <w:rsid w:val="0071068F"/>
    <w:rsid w:val="00741BD2"/>
    <w:rsid w:val="0081569B"/>
    <w:rsid w:val="00893ED8"/>
    <w:rsid w:val="008A319D"/>
    <w:rsid w:val="00922539"/>
    <w:rsid w:val="009667D0"/>
    <w:rsid w:val="009A3B32"/>
    <w:rsid w:val="009E3476"/>
    <w:rsid w:val="00A02115"/>
    <w:rsid w:val="00A46044"/>
    <w:rsid w:val="00AC2C4D"/>
    <w:rsid w:val="00AE19B8"/>
    <w:rsid w:val="00B47590"/>
    <w:rsid w:val="00BD2B08"/>
    <w:rsid w:val="00C01DC4"/>
    <w:rsid w:val="00C56EDE"/>
    <w:rsid w:val="00CA0558"/>
    <w:rsid w:val="00CD6C99"/>
    <w:rsid w:val="00CD768D"/>
    <w:rsid w:val="00DD75B8"/>
    <w:rsid w:val="00EA115F"/>
    <w:rsid w:val="00F84C2D"/>
    <w:rsid w:val="00F97469"/>
    <w:rsid w:val="434E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7C79BC"/>
  <w15:docId w15:val="{A551445D-FECF-48AF-A4EB-6717997F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28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MakeADonation</vt:lpstr>
    </vt:vector>
  </TitlesOfParts>
  <Company>Essential Systems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MakeADonation</dc:title>
  <dc:subject>The Race to A New System</dc:subject>
  <dc:creator>rmbark01</dc:creator>
  <cp:lastModifiedBy>Louis Ries</cp:lastModifiedBy>
  <cp:revision>12</cp:revision>
  <cp:lastPrinted>1900-01-01T05:00:00Z</cp:lastPrinted>
  <dcterms:created xsi:type="dcterms:W3CDTF">2017-03-08T13:52:00Z</dcterms:created>
  <dcterms:modified xsi:type="dcterms:W3CDTF">2017-03-22T13:08:00Z</dcterms:modified>
</cp:coreProperties>
</file>