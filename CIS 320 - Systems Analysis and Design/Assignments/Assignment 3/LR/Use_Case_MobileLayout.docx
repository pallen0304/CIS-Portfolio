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C79BC" w14:textId="184121F8" w:rsidR="008A319D" w:rsidRDefault="0067229C">
      <w:pPr>
        <w:pStyle w:val="Title"/>
        <w:jc w:val="right"/>
      </w:pPr>
      <w:fldSimple w:instr=" SUBJECT  \* MERGEFORMAT ">
        <w:r w:rsidR="00922539">
          <w:t>The Race to A New System</w:t>
        </w:r>
      </w:fldSimple>
    </w:p>
    <w:p w14:paraId="497C79BD" w14:textId="7A081606" w:rsidR="008A319D" w:rsidRDefault="0067229C">
      <w:pPr>
        <w:pStyle w:val="Title"/>
        <w:jc w:val="right"/>
      </w:pPr>
      <w:fldSimple w:instr="title  \* Mergeformat ">
        <w:r w:rsidR="00922539">
          <w:t xml:space="preserve">Use Case Specification: </w:t>
        </w:r>
        <w:r w:rsidR="009A44C9">
          <w:t>MobileLayout</w:t>
        </w:r>
      </w:fldSimple>
    </w:p>
    <w:p w14:paraId="497C79BE" w14:textId="77777777" w:rsidR="008A319D" w:rsidRDefault="008A319D">
      <w:pPr>
        <w:pStyle w:val="Title"/>
        <w:jc w:val="right"/>
      </w:pPr>
    </w:p>
    <w:p w14:paraId="497C79BF" w14:textId="77777777" w:rsidR="008A319D" w:rsidRDefault="434E3AA5" w:rsidP="434E3AA5">
      <w:pPr>
        <w:pStyle w:val="Title"/>
        <w:jc w:val="right"/>
        <w:rPr>
          <w:sz w:val="28"/>
          <w:szCs w:val="28"/>
        </w:rPr>
      </w:pPr>
      <w:r w:rsidRPr="434E3AA5">
        <w:rPr>
          <w:sz w:val="28"/>
          <w:szCs w:val="28"/>
        </w:rPr>
        <w:t>Version &lt;1.0&gt;</w:t>
      </w:r>
    </w:p>
    <w:p w14:paraId="497C79C0" w14:textId="77777777" w:rsidR="008A319D" w:rsidRDefault="008A319D"/>
    <w:p w14:paraId="497C79C3" w14:textId="77777777" w:rsidR="008A319D" w:rsidRDefault="008A319D"/>
    <w:p w14:paraId="497C79C4" w14:textId="77777777" w:rsidR="008A319D" w:rsidRDefault="008A319D">
      <w:pPr>
        <w:pStyle w:val="BodyText"/>
      </w:pPr>
    </w:p>
    <w:p w14:paraId="497C79C5" w14:textId="77777777" w:rsidR="008A319D" w:rsidRDefault="008A319D">
      <w:pPr>
        <w:pStyle w:val="BodyText"/>
      </w:pPr>
    </w:p>
    <w:p w14:paraId="497C79C6" w14:textId="77777777" w:rsidR="008A319D" w:rsidRDefault="008A319D">
      <w:pPr>
        <w:sectPr w:rsidR="008A319D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97C79C7" w14:textId="77777777" w:rsidR="008A319D" w:rsidRDefault="434E3AA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A319D" w14:paraId="497C79CC" w14:textId="77777777" w:rsidTr="434E3AA5">
        <w:tc>
          <w:tcPr>
            <w:tcW w:w="2304" w:type="dxa"/>
          </w:tcPr>
          <w:p w14:paraId="497C79C8" w14:textId="77777777" w:rsidR="008A319D" w:rsidRDefault="434E3AA5" w:rsidP="434E3AA5">
            <w:pPr>
              <w:pStyle w:val="Tabletext"/>
              <w:jc w:val="center"/>
              <w:rPr>
                <w:b/>
                <w:bCs/>
              </w:rPr>
            </w:pPr>
            <w:r w:rsidRPr="434E3AA5">
              <w:rPr>
                <w:b/>
                <w:bCs/>
              </w:rPr>
              <w:t>Date</w:t>
            </w:r>
          </w:p>
        </w:tc>
        <w:tc>
          <w:tcPr>
            <w:tcW w:w="1152" w:type="dxa"/>
          </w:tcPr>
          <w:p w14:paraId="497C79C9" w14:textId="77777777" w:rsidR="008A319D" w:rsidRDefault="434E3AA5" w:rsidP="434E3AA5">
            <w:pPr>
              <w:pStyle w:val="Tabletext"/>
              <w:jc w:val="center"/>
              <w:rPr>
                <w:b/>
                <w:bCs/>
              </w:rPr>
            </w:pPr>
            <w:r w:rsidRPr="434E3AA5">
              <w:rPr>
                <w:b/>
                <w:bCs/>
              </w:rPr>
              <w:t>Version</w:t>
            </w:r>
          </w:p>
        </w:tc>
        <w:tc>
          <w:tcPr>
            <w:tcW w:w="3744" w:type="dxa"/>
          </w:tcPr>
          <w:p w14:paraId="497C79CA" w14:textId="77777777" w:rsidR="008A319D" w:rsidRDefault="434E3AA5" w:rsidP="434E3AA5">
            <w:pPr>
              <w:pStyle w:val="Tabletext"/>
              <w:jc w:val="center"/>
              <w:rPr>
                <w:b/>
                <w:bCs/>
              </w:rPr>
            </w:pPr>
            <w:r w:rsidRPr="434E3AA5">
              <w:rPr>
                <w:b/>
                <w:bCs/>
              </w:rPr>
              <w:t>Description</w:t>
            </w:r>
          </w:p>
        </w:tc>
        <w:tc>
          <w:tcPr>
            <w:tcW w:w="2304" w:type="dxa"/>
          </w:tcPr>
          <w:p w14:paraId="497C79CB" w14:textId="77777777" w:rsidR="008A319D" w:rsidRDefault="434E3AA5" w:rsidP="434E3AA5">
            <w:pPr>
              <w:pStyle w:val="Tabletext"/>
              <w:jc w:val="center"/>
              <w:rPr>
                <w:b/>
                <w:bCs/>
              </w:rPr>
            </w:pPr>
            <w:r w:rsidRPr="434E3AA5">
              <w:rPr>
                <w:b/>
                <w:bCs/>
              </w:rPr>
              <w:t>Author</w:t>
            </w:r>
          </w:p>
        </w:tc>
      </w:tr>
      <w:tr w:rsidR="008A319D" w14:paraId="497C79D1" w14:textId="77777777" w:rsidTr="434E3AA5">
        <w:tc>
          <w:tcPr>
            <w:tcW w:w="2304" w:type="dxa"/>
          </w:tcPr>
          <w:p w14:paraId="497C79CD" w14:textId="6055F8B8" w:rsidR="008A319D" w:rsidRDefault="434E3AA5">
            <w:pPr>
              <w:pStyle w:val="Tabletext"/>
            </w:pPr>
            <w:r>
              <w:t>&lt;01/MAR/17&gt;</w:t>
            </w:r>
          </w:p>
        </w:tc>
        <w:tc>
          <w:tcPr>
            <w:tcW w:w="1152" w:type="dxa"/>
          </w:tcPr>
          <w:p w14:paraId="497C79CE" w14:textId="36244FE0" w:rsidR="008A319D" w:rsidRDefault="434E3AA5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14:paraId="497C79CF" w14:textId="76885962" w:rsidR="008A319D" w:rsidRDefault="434E3AA5">
            <w:pPr>
              <w:pStyle w:val="Tabletext"/>
            </w:pPr>
            <w:r>
              <w:t xml:space="preserve">Use Case </w:t>
            </w:r>
            <w:r w:rsidR="00922539">
              <w:t xml:space="preserve">for </w:t>
            </w:r>
            <w:r w:rsidR="009A44C9">
              <w:t>MobileLayout</w:t>
            </w:r>
          </w:p>
        </w:tc>
        <w:tc>
          <w:tcPr>
            <w:tcW w:w="2304" w:type="dxa"/>
          </w:tcPr>
          <w:p w14:paraId="497C79D0" w14:textId="08EB5B77" w:rsidR="008A319D" w:rsidRDefault="003366B5">
            <w:pPr>
              <w:pStyle w:val="Tabletext"/>
            </w:pPr>
            <w:r>
              <w:t>Louis Ries</w:t>
            </w:r>
          </w:p>
        </w:tc>
      </w:tr>
      <w:tr w:rsidR="008A319D" w14:paraId="497C79D6" w14:textId="77777777" w:rsidTr="434E3AA5">
        <w:tc>
          <w:tcPr>
            <w:tcW w:w="2304" w:type="dxa"/>
          </w:tcPr>
          <w:p w14:paraId="497C79D2" w14:textId="77777777" w:rsidR="008A319D" w:rsidRDefault="008A319D">
            <w:pPr>
              <w:pStyle w:val="Tabletext"/>
            </w:pPr>
          </w:p>
        </w:tc>
        <w:tc>
          <w:tcPr>
            <w:tcW w:w="1152" w:type="dxa"/>
          </w:tcPr>
          <w:p w14:paraId="497C79D3" w14:textId="77777777" w:rsidR="008A319D" w:rsidRDefault="008A319D">
            <w:pPr>
              <w:pStyle w:val="Tabletext"/>
            </w:pPr>
          </w:p>
        </w:tc>
        <w:tc>
          <w:tcPr>
            <w:tcW w:w="3744" w:type="dxa"/>
          </w:tcPr>
          <w:p w14:paraId="497C79D4" w14:textId="77777777" w:rsidR="008A319D" w:rsidRDefault="008A319D">
            <w:pPr>
              <w:pStyle w:val="Tabletext"/>
            </w:pPr>
          </w:p>
        </w:tc>
        <w:tc>
          <w:tcPr>
            <w:tcW w:w="2304" w:type="dxa"/>
          </w:tcPr>
          <w:p w14:paraId="497C79D5" w14:textId="77777777" w:rsidR="008A319D" w:rsidRDefault="008A319D">
            <w:pPr>
              <w:pStyle w:val="Tabletext"/>
            </w:pPr>
          </w:p>
        </w:tc>
      </w:tr>
      <w:tr w:rsidR="008A319D" w14:paraId="497C79DB" w14:textId="77777777" w:rsidTr="434E3AA5">
        <w:tc>
          <w:tcPr>
            <w:tcW w:w="2304" w:type="dxa"/>
          </w:tcPr>
          <w:p w14:paraId="497C79D7" w14:textId="77777777" w:rsidR="008A319D" w:rsidRDefault="008A319D">
            <w:pPr>
              <w:pStyle w:val="Tabletext"/>
            </w:pPr>
          </w:p>
        </w:tc>
        <w:tc>
          <w:tcPr>
            <w:tcW w:w="1152" w:type="dxa"/>
          </w:tcPr>
          <w:p w14:paraId="497C79D8" w14:textId="77777777" w:rsidR="008A319D" w:rsidRDefault="008A319D">
            <w:pPr>
              <w:pStyle w:val="Tabletext"/>
            </w:pPr>
          </w:p>
        </w:tc>
        <w:tc>
          <w:tcPr>
            <w:tcW w:w="3744" w:type="dxa"/>
          </w:tcPr>
          <w:p w14:paraId="497C79D9" w14:textId="77777777" w:rsidR="008A319D" w:rsidRDefault="008A319D">
            <w:pPr>
              <w:pStyle w:val="Tabletext"/>
            </w:pPr>
          </w:p>
        </w:tc>
        <w:tc>
          <w:tcPr>
            <w:tcW w:w="2304" w:type="dxa"/>
          </w:tcPr>
          <w:p w14:paraId="497C79DA" w14:textId="77777777" w:rsidR="008A319D" w:rsidRDefault="008A319D">
            <w:pPr>
              <w:pStyle w:val="Tabletext"/>
            </w:pPr>
          </w:p>
        </w:tc>
      </w:tr>
      <w:tr w:rsidR="008A319D" w14:paraId="497C79E0" w14:textId="77777777" w:rsidTr="434E3AA5">
        <w:tc>
          <w:tcPr>
            <w:tcW w:w="2304" w:type="dxa"/>
          </w:tcPr>
          <w:p w14:paraId="497C79DC" w14:textId="77777777" w:rsidR="008A319D" w:rsidRDefault="008A319D">
            <w:pPr>
              <w:pStyle w:val="Tabletext"/>
            </w:pPr>
          </w:p>
        </w:tc>
        <w:tc>
          <w:tcPr>
            <w:tcW w:w="1152" w:type="dxa"/>
          </w:tcPr>
          <w:p w14:paraId="497C79DD" w14:textId="77777777" w:rsidR="008A319D" w:rsidRDefault="008A319D">
            <w:pPr>
              <w:pStyle w:val="Tabletext"/>
            </w:pPr>
          </w:p>
        </w:tc>
        <w:tc>
          <w:tcPr>
            <w:tcW w:w="3744" w:type="dxa"/>
          </w:tcPr>
          <w:p w14:paraId="497C79DE" w14:textId="77777777" w:rsidR="008A319D" w:rsidRDefault="008A319D">
            <w:pPr>
              <w:pStyle w:val="Tabletext"/>
            </w:pPr>
          </w:p>
        </w:tc>
        <w:tc>
          <w:tcPr>
            <w:tcW w:w="2304" w:type="dxa"/>
          </w:tcPr>
          <w:p w14:paraId="497C79DF" w14:textId="77777777" w:rsidR="008A319D" w:rsidRDefault="008A319D">
            <w:pPr>
              <w:pStyle w:val="Tabletext"/>
            </w:pPr>
          </w:p>
        </w:tc>
      </w:tr>
    </w:tbl>
    <w:p w14:paraId="497C79E1" w14:textId="77777777" w:rsidR="008A319D" w:rsidRDefault="008A319D"/>
    <w:p w14:paraId="497C79E2" w14:textId="77777777" w:rsidR="008A319D" w:rsidRDefault="00AE19B8">
      <w:pPr>
        <w:pStyle w:val="Title"/>
      </w:pPr>
      <w:r>
        <w:br w:type="page"/>
      </w:r>
      <w:r w:rsidR="434E3AA5">
        <w:lastRenderedPageBreak/>
        <w:t>Table of Contents</w:t>
      </w:r>
    </w:p>
    <w:p w14:paraId="252E4AF6" w14:textId="56313749" w:rsidR="00FB311C" w:rsidRDefault="00AE1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434E3AA5">
        <w:fldChar w:fldCharType="begin"/>
      </w:r>
      <w:r>
        <w:instrText xml:space="preserve"> TOC \o "1-3" </w:instrText>
      </w:r>
      <w:r w:rsidRPr="434E3AA5">
        <w:fldChar w:fldCharType="separate"/>
      </w:r>
      <w:r w:rsidR="00FB311C">
        <w:rPr>
          <w:noProof/>
        </w:rPr>
        <w:t>1.</w:t>
      </w:r>
      <w:r w:rsidR="00FB311C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FB311C">
        <w:rPr>
          <w:noProof/>
        </w:rPr>
        <w:t>Use-Case Name</w:t>
      </w:r>
      <w:r w:rsidR="00FB311C">
        <w:rPr>
          <w:noProof/>
        </w:rPr>
        <w:tab/>
      </w:r>
      <w:r w:rsidR="00FB311C">
        <w:rPr>
          <w:noProof/>
        </w:rPr>
        <w:fldChar w:fldCharType="begin"/>
      </w:r>
      <w:r w:rsidR="00FB311C">
        <w:rPr>
          <w:noProof/>
        </w:rPr>
        <w:instrText xml:space="preserve"> PAGEREF _Toc477937003 \h </w:instrText>
      </w:r>
      <w:r w:rsidR="00FB311C">
        <w:rPr>
          <w:noProof/>
        </w:rPr>
      </w:r>
      <w:r w:rsidR="00FB311C">
        <w:rPr>
          <w:noProof/>
        </w:rPr>
        <w:fldChar w:fldCharType="separate"/>
      </w:r>
      <w:r w:rsidR="00FB311C">
        <w:rPr>
          <w:noProof/>
        </w:rPr>
        <w:t>4</w:t>
      </w:r>
      <w:r w:rsidR="00FB311C">
        <w:rPr>
          <w:noProof/>
        </w:rPr>
        <w:fldChar w:fldCharType="end"/>
      </w:r>
    </w:p>
    <w:p w14:paraId="7BFE8F8A" w14:textId="1837D59B" w:rsidR="00FB311C" w:rsidRDefault="00FB311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_Toc477937004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D5889B" w14:textId="33772613" w:rsidR="00FB311C" w:rsidRDefault="00FB311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_Toc477937005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E69CAA" w14:textId="6FEF5EC4" w:rsidR="00FB311C" w:rsidRDefault="00FB311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_Toc477937006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15176D" w14:textId="77F259D5" w:rsidR="00FB311C" w:rsidRDefault="00FB311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_Toc477937007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307935" w14:textId="318CE1A8" w:rsidR="00FB311C" w:rsidRDefault="00FB311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Override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_Toc477937008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A69A1B" w14:textId="2B9FF7A0" w:rsidR="00FB311C" w:rsidRDefault="00FB311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_Toc477937009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72CBF5" w14:textId="50EB3707" w:rsidR="00FB311C" w:rsidRDefault="00FB311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_Toc477937010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076127" w14:textId="42B62BF2" w:rsidR="00FB311C" w:rsidRDefault="00FB311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_Toc477937011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26E56A" w14:textId="70E0ABFB" w:rsidR="00FB311C" w:rsidRDefault="00FB311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The browser window is smaller than the desktop version of the page can properly display.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_Toc477937012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3C01F4" w14:textId="2DA94163" w:rsidR="00FB311C" w:rsidRDefault="00FB311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_Toc477937013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23BD97" w14:textId="1DCF3EA1" w:rsidR="00FB311C" w:rsidRDefault="00FB311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 user may use their mobile device to interact with the website.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_Toc477937014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2D1C6D" w14:textId="155A83D7" w:rsidR="00FB311C" w:rsidRDefault="00FB311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Each page on the website is accessible to mobile users.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_Toc477937015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A861E2" w14:textId="523C9CFA" w:rsidR="00FB311C" w:rsidRDefault="00FB311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The system performs the alike functionality as the desktop version of the website.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_Toc477937016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7C79F2" w14:textId="4AA132FF" w:rsidR="008A319D" w:rsidRDefault="00AE19B8">
      <w:pPr>
        <w:pStyle w:val="Title"/>
      </w:pPr>
      <w:r w:rsidRPr="434E3AA5">
        <w:fldChar w:fldCharType="end"/>
      </w:r>
      <w:r>
        <w:br w:type="page"/>
      </w:r>
      <w:fldSimple w:instr="title  \* Mergeformat ">
        <w:r w:rsidR="00922539">
          <w:t xml:space="preserve">Use Case Specification: </w:t>
        </w:r>
        <w:r w:rsidR="00147BF2">
          <w:t>MobileLayout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497C79F3" w14:textId="77777777" w:rsidR="008A319D" w:rsidRDefault="008A319D">
      <w:pPr>
        <w:pStyle w:val="InfoBlue"/>
      </w:pPr>
    </w:p>
    <w:p w14:paraId="497C79F6" w14:textId="77777777" w:rsidR="008A319D" w:rsidRDefault="00AE19B8">
      <w:pPr>
        <w:pStyle w:val="Heading1"/>
      </w:pPr>
      <w:bookmarkStart w:id="2" w:name="_Toc423410238"/>
      <w:bookmarkStart w:id="3" w:name="_Toc425054504"/>
      <w:bookmarkStart w:id="4" w:name="_Toc477937003"/>
      <w:r>
        <w:t>Use-Case Name</w:t>
      </w:r>
      <w:bookmarkEnd w:id="4"/>
      <w:r>
        <w:t xml:space="preserve"> </w:t>
      </w:r>
    </w:p>
    <w:p w14:paraId="497C79F7" w14:textId="1A8014CE" w:rsidR="008A319D" w:rsidRDefault="00AE19B8">
      <w:pPr>
        <w:pStyle w:val="Heading2"/>
      </w:pPr>
      <w:bookmarkStart w:id="5" w:name="_Toc477937004"/>
      <w:r>
        <w:t>Brief Description</w:t>
      </w:r>
      <w:bookmarkEnd w:id="2"/>
      <w:bookmarkEnd w:id="3"/>
      <w:bookmarkEnd w:id="5"/>
    </w:p>
    <w:p w14:paraId="3EAAEAEB" w14:textId="2C27CD94" w:rsidR="003F7E3C" w:rsidRPr="003F7E3C" w:rsidRDefault="00922539" w:rsidP="003F7E3C">
      <w:pPr>
        <w:ind w:left="720"/>
      </w:pPr>
      <w:r>
        <w:t xml:space="preserve">The user </w:t>
      </w:r>
      <w:r w:rsidR="009A44C9">
        <w:t>accesses</w:t>
      </w:r>
      <w:r>
        <w:t xml:space="preserve"> </w:t>
      </w:r>
      <w:r w:rsidR="002A71C4">
        <w:t xml:space="preserve">the </w:t>
      </w:r>
      <w:r>
        <w:t>KY HBPA website</w:t>
      </w:r>
      <w:r w:rsidR="009A44C9">
        <w:t xml:space="preserve"> with a mobile device or </w:t>
      </w:r>
      <w:r w:rsidR="002A71C4">
        <w:t>a browser window smaller than the desktop version of the website can properly display.</w:t>
      </w:r>
    </w:p>
    <w:p w14:paraId="497C79F8" w14:textId="73107458" w:rsidR="008A319D" w:rsidRDefault="008A319D" w:rsidP="003F7E3C">
      <w:pPr>
        <w:pStyle w:val="InfoBlue"/>
        <w:ind w:left="0"/>
      </w:pPr>
    </w:p>
    <w:p w14:paraId="497C79F9" w14:textId="77777777" w:rsidR="008A319D" w:rsidRDefault="00AE19B8">
      <w:pPr>
        <w:pStyle w:val="Heading1"/>
        <w:widowControl/>
      </w:pPr>
      <w:bookmarkStart w:id="6" w:name="_Toc423410239"/>
      <w:bookmarkStart w:id="7" w:name="_Toc425054505"/>
      <w:bookmarkStart w:id="8" w:name="_Toc477937005"/>
      <w:r>
        <w:t>Flow of Events</w:t>
      </w:r>
      <w:bookmarkEnd w:id="6"/>
      <w:bookmarkEnd w:id="7"/>
      <w:bookmarkEnd w:id="8"/>
    </w:p>
    <w:p w14:paraId="497C79FA" w14:textId="77777777" w:rsidR="008A319D" w:rsidRDefault="00AE19B8" w:rsidP="002E2985">
      <w:pPr>
        <w:pStyle w:val="Heading2"/>
      </w:pPr>
      <w:bookmarkStart w:id="9" w:name="_Toc423410240"/>
      <w:bookmarkStart w:id="10" w:name="_Toc425054506"/>
      <w:bookmarkStart w:id="11" w:name="_Toc477937006"/>
      <w:r>
        <w:t>Basic Flow</w:t>
      </w:r>
      <w:bookmarkEnd w:id="9"/>
      <w:bookmarkEnd w:id="10"/>
      <w:bookmarkEnd w:id="11"/>
      <w:r>
        <w:t xml:space="preserve"> </w:t>
      </w:r>
    </w:p>
    <w:p w14:paraId="455F26C4" w14:textId="0FB3D30F" w:rsidR="00616E52" w:rsidRDefault="434E3AA5" w:rsidP="434E3AA5">
      <w:pPr>
        <w:pStyle w:val="InfoBlue"/>
        <w:numPr>
          <w:ilvl w:val="0"/>
          <w:numId w:val="23"/>
        </w:numPr>
        <w:rPr>
          <w:color w:val="auto"/>
        </w:rPr>
      </w:pPr>
      <w:r w:rsidRPr="434E3AA5">
        <w:rPr>
          <w:i w:val="0"/>
          <w:color w:val="auto"/>
        </w:rPr>
        <w:t xml:space="preserve">The use case begins when the member </w:t>
      </w:r>
      <w:r w:rsidR="00147BF2">
        <w:rPr>
          <w:i w:val="0"/>
          <w:color w:val="auto"/>
        </w:rPr>
        <w:t>enters the page on a mobile device.</w:t>
      </w:r>
    </w:p>
    <w:p w14:paraId="35E6FD91" w14:textId="32871585" w:rsidR="00616E52" w:rsidRDefault="00922539" w:rsidP="00616E52">
      <w:pPr>
        <w:pStyle w:val="BodyText"/>
        <w:numPr>
          <w:ilvl w:val="0"/>
          <w:numId w:val="23"/>
        </w:numPr>
      </w:pPr>
      <w:r>
        <w:t xml:space="preserve">The system </w:t>
      </w:r>
      <w:r w:rsidR="00147BF2">
        <w:t>displays to the user a mobile-friendly version of the home page.</w:t>
      </w:r>
      <w:r>
        <w:t xml:space="preserve"> </w:t>
      </w:r>
    </w:p>
    <w:p w14:paraId="03515D65" w14:textId="6C6A65AB" w:rsidR="00147BF2" w:rsidRDefault="00147BF2" w:rsidP="00616E52">
      <w:pPr>
        <w:pStyle w:val="BodyText"/>
        <w:numPr>
          <w:ilvl w:val="0"/>
          <w:numId w:val="23"/>
        </w:numPr>
      </w:pPr>
      <w:r>
        <w:t>The system continues to display mobile-friendly versions of each page as the user navigates the website.</w:t>
      </w:r>
    </w:p>
    <w:p w14:paraId="497C79FF" w14:textId="77777777" w:rsidR="008A319D" w:rsidRDefault="00AE19B8">
      <w:pPr>
        <w:pStyle w:val="Heading2"/>
        <w:widowControl/>
      </w:pPr>
      <w:bookmarkStart w:id="12" w:name="_Toc423410241"/>
      <w:bookmarkStart w:id="13" w:name="_Toc425054507"/>
      <w:bookmarkStart w:id="14" w:name="_Toc477937007"/>
      <w:r>
        <w:t>Alternative Flows</w:t>
      </w:r>
      <w:bookmarkEnd w:id="12"/>
      <w:bookmarkEnd w:id="13"/>
      <w:bookmarkEnd w:id="14"/>
    </w:p>
    <w:p w14:paraId="4184C068" w14:textId="77777777" w:rsidR="002A71C4" w:rsidRDefault="00147BF2" w:rsidP="002A71C4">
      <w:pPr>
        <w:pStyle w:val="Heading3"/>
      </w:pPr>
      <w:bookmarkStart w:id="15" w:name="_Toc477937008"/>
      <w:r>
        <w:t>Override Layout</w:t>
      </w:r>
      <w:bookmarkEnd w:id="15"/>
    </w:p>
    <w:p w14:paraId="54BE0029" w14:textId="77777777" w:rsidR="002A71C4" w:rsidRDefault="002A71C4" w:rsidP="002A71C4">
      <w:pPr>
        <w:pStyle w:val="Heading4"/>
      </w:pPr>
      <w:r>
        <w:t xml:space="preserve">The user chooses to </w:t>
      </w:r>
      <w:bookmarkStart w:id="16" w:name="_GoBack"/>
      <w:bookmarkEnd w:id="16"/>
      <w:r>
        <w:t>switch to desktop view through the website.</w:t>
      </w:r>
    </w:p>
    <w:p w14:paraId="0B0C8BC8" w14:textId="35324B67" w:rsidR="002A71C4" w:rsidRPr="002A71C4" w:rsidRDefault="002A71C4" w:rsidP="002A71C4">
      <w:pPr>
        <w:pStyle w:val="Heading4"/>
      </w:pPr>
      <w:r>
        <w:t>The user chooses to switch to desktop view through their browser settings.</w:t>
      </w:r>
    </w:p>
    <w:p w14:paraId="0B061901" w14:textId="77777777" w:rsidR="00616E52" w:rsidRPr="00616E52" w:rsidRDefault="00616E52" w:rsidP="00616E52"/>
    <w:p w14:paraId="497C7A06" w14:textId="476ACF1E" w:rsidR="008A319D" w:rsidRDefault="00AE19B8">
      <w:pPr>
        <w:pStyle w:val="Heading1"/>
      </w:pPr>
      <w:bookmarkStart w:id="17" w:name="_Toc423410251"/>
      <w:bookmarkStart w:id="18" w:name="_Toc425054510"/>
      <w:bookmarkStart w:id="19" w:name="_Toc477937009"/>
      <w:r>
        <w:t>Special Requirements</w:t>
      </w:r>
      <w:bookmarkEnd w:id="17"/>
      <w:bookmarkEnd w:id="18"/>
      <w:bookmarkEnd w:id="19"/>
    </w:p>
    <w:p w14:paraId="497C7A08" w14:textId="398EF3D6" w:rsidR="008A319D" w:rsidRDefault="00542900">
      <w:pPr>
        <w:pStyle w:val="Heading2"/>
        <w:widowControl/>
      </w:pPr>
      <w:bookmarkStart w:id="20" w:name="_Toc477937010"/>
      <w:r>
        <w:t>None</w:t>
      </w:r>
      <w:bookmarkEnd w:id="20"/>
    </w:p>
    <w:p w14:paraId="497C7A09" w14:textId="77777777" w:rsidR="008A319D" w:rsidRDefault="008A319D"/>
    <w:p w14:paraId="497C7A0A" w14:textId="77777777" w:rsidR="008A319D" w:rsidRDefault="00AE19B8">
      <w:pPr>
        <w:pStyle w:val="Heading1"/>
        <w:widowControl/>
      </w:pPr>
      <w:bookmarkStart w:id="21" w:name="_Toc423410253"/>
      <w:bookmarkStart w:id="22" w:name="_Toc425054512"/>
      <w:bookmarkStart w:id="23" w:name="_Toc477937011"/>
      <w:r>
        <w:t>Pre-conditions</w:t>
      </w:r>
      <w:bookmarkEnd w:id="21"/>
      <w:bookmarkEnd w:id="22"/>
      <w:bookmarkEnd w:id="23"/>
    </w:p>
    <w:p w14:paraId="322607DC" w14:textId="5567A35E" w:rsidR="434E3AA5" w:rsidRDefault="00147BF2" w:rsidP="434E3AA5">
      <w:pPr>
        <w:pStyle w:val="Heading2"/>
        <w:widowControl/>
      </w:pPr>
      <w:bookmarkStart w:id="24" w:name="_Toc477937012"/>
      <w:r>
        <w:t>The browser window is smaller than the desktop version of the page can properly display.</w:t>
      </w:r>
      <w:bookmarkEnd w:id="24"/>
    </w:p>
    <w:p w14:paraId="497C7A0D" w14:textId="77777777" w:rsidR="008A319D" w:rsidRDefault="00AE19B8">
      <w:pPr>
        <w:pStyle w:val="Heading1"/>
        <w:widowControl/>
      </w:pPr>
      <w:bookmarkStart w:id="25" w:name="_Toc423410255"/>
      <w:bookmarkStart w:id="26" w:name="_Toc425054514"/>
      <w:bookmarkStart w:id="27" w:name="_Toc477937013"/>
      <w:r>
        <w:t>Post-conditions</w:t>
      </w:r>
      <w:bookmarkEnd w:id="25"/>
      <w:bookmarkEnd w:id="26"/>
      <w:bookmarkEnd w:id="27"/>
    </w:p>
    <w:p w14:paraId="5FB9EA1F" w14:textId="2AF2AD8B" w:rsidR="00147BF2" w:rsidRDefault="00432F4C" w:rsidP="00147BF2">
      <w:pPr>
        <w:pStyle w:val="Heading2"/>
        <w:widowControl/>
      </w:pPr>
      <w:bookmarkStart w:id="28" w:name="_Toc477937014"/>
      <w:r>
        <w:t xml:space="preserve">A </w:t>
      </w:r>
      <w:r w:rsidR="0081569B">
        <w:t>us</w:t>
      </w:r>
      <w:r>
        <w:t>er</w:t>
      </w:r>
      <w:r w:rsidR="00061835">
        <w:t xml:space="preserve"> </w:t>
      </w:r>
      <w:r w:rsidR="00147BF2">
        <w:t>may use their mobile device to interact with the website.</w:t>
      </w:r>
      <w:bookmarkEnd w:id="28"/>
    </w:p>
    <w:p w14:paraId="335F5D58" w14:textId="77777777" w:rsidR="002A71C4" w:rsidRDefault="002A71C4" w:rsidP="002A71C4">
      <w:pPr>
        <w:pStyle w:val="Heading2"/>
        <w:widowControl/>
      </w:pPr>
      <w:bookmarkStart w:id="29" w:name="_Toc477937015"/>
      <w:r>
        <w:t>Each page on the website is accessible to mobile users.</w:t>
      </w:r>
      <w:bookmarkEnd w:id="29"/>
    </w:p>
    <w:p w14:paraId="4CEB0B79" w14:textId="19D7EFB1" w:rsidR="002A71C4" w:rsidRPr="002A71C4" w:rsidRDefault="002A71C4" w:rsidP="002A71C4">
      <w:pPr>
        <w:pStyle w:val="Heading2"/>
      </w:pPr>
      <w:bookmarkStart w:id="30" w:name="_Toc477937016"/>
      <w:r w:rsidRPr="002A71C4">
        <w:t>The system performs the alike functionality as the desktop version of the website.</w:t>
      </w:r>
      <w:bookmarkEnd w:id="30"/>
    </w:p>
    <w:sectPr w:rsidR="002A71C4" w:rsidRPr="002A71C4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7A7809" w14:textId="77777777" w:rsidR="0015254F" w:rsidRDefault="0015254F">
      <w:pPr>
        <w:spacing w:line="240" w:lineRule="auto"/>
      </w:pPr>
      <w:r>
        <w:separator/>
      </w:r>
    </w:p>
  </w:endnote>
  <w:endnote w:type="continuationSeparator" w:id="0">
    <w:p w14:paraId="0B497A50" w14:textId="77777777" w:rsidR="0015254F" w:rsidRDefault="001525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A319D" w14:paraId="497C7A29" w14:textId="77777777" w:rsidTr="434E3AA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7C7A26" w14:textId="77777777" w:rsidR="008A319D" w:rsidRDefault="434E3AA5" w:rsidP="434E3AA5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7C7A27" w14:textId="3B6DC190" w:rsidR="008A319D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Pr="434E3AA5">
            <w:rPr>
              <w:rFonts w:ascii="Symbol" w:eastAsia="Symbol" w:hAnsi="Symbol" w:cs="Symbol"/>
            </w:rPr>
            <w:t>Ó</w:t>
          </w:r>
          <w:r>
            <w:fldChar w:fldCharType="end"/>
          </w:r>
          <w:fldSimple w:instr=" DOCPROPERTY &quot;Company&quot;  \* MERGEFORMAT ">
            <w:r w:rsidR="00C01DC4">
              <w:t>Essential Systems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B311C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7C7A28" w14:textId="430158D8" w:rsidR="008A319D" w:rsidRDefault="434E3AA5">
          <w:pPr>
            <w:jc w:val="right"/>
          </w:pPr>
          <w:r>
            <w:t xml:space="preserve">Page </w:t>
          </w:r>
          <w:r w:rsidR="00AE19B8" w:rsidRPr="434E3AA5">
            <w:rPr>
              <w:rStyle w:val="PageNumber"/>
              <w:noProof/>
            </w:rPr>
            <w:fldChar w:fldCharType="begin"/>
          </w:r>
          <w:r w:rsidR="00AE19B8" w:rsidRPr="434E3AA5">
            <w:rPr>
              <w:rStyle w:val="PageNumber"/>
              <w:noProof/>
            </w:rPr>
            <w:instrText xml:space="preserve">page </w:instrText>
          </w:r>
          <w:r w:rsidR="00AE19B8" w:rsidRPr="434E3AA5">
            <w:rPr>
              <w:rStyle w:val="PageNumber"/>
              <w:noProof/>
            </w:rPr>
            <w:fldChar w:fldCharType="separate"/>
          </w:r>
          <w:r w:rsidR="00FB311C">
            <w:rPr>
              <w:rStyle w:val="PageNumber"/>
              <w:noProof/>
            </w:rPr>
            <w:t>4</w:t>
          </w:r>
          <w:r w:rsidR="00AE19B8" w:rsidRPr="434E3AA5">
            <w:rPr>
              <w:rStyle w:val="PageNumber"/>
              <w:noProof/>
            </w:rPr>
            <w:fldChar w:fldCharType="end"/>
          </w:r>
        </w:p>
      </w:tc>
    </w:tr>
  </w:tbl>
  <w:p w14:paraId="497C7A2A" w14:textId="77777777" w:rsidR="008A319D" w:rsidRDefault="008A3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5599A1" w14:textId="77777777" w:rsidR="0015254F" w:rsidRDefault="0015254F">
      <w:pPr>
        <w:spacing w:line="240" w:lineRule="auto"/>
      </w:pPr>
      <w:r>
        <w:separator/>
      </w:r>
    </w:p>
  </w:footnote>
  <w:footnote w:type="continuationSeparator" w:id="0">
    <w:p w14:paraId="09511174" w14:textId="77777777" w:rsidR="0015254F" w:rsidRDefault="001525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C7A18" w14:textId="77777777" w:rsidR="008A319D" w:rsidRDefault="008A319D">
    <w:pPr>
      <w:rPr>
        <w:sz w:val="24"/>
      </w:rPr>
    </w:pPr>
  </w:p>
  <w:p w14:paraId="497C7A19" w14:textId="77777777" w:rsidR="008A319D" w:rsidRDefault="008A319D">
    <w:pPr>
      <w:pBdr>
        <w:top w:val="single" w:sz="6" w:space="1" w:color="auto"/>
      </w:pBdr>
      <w:rPr>
        <w:sz w:val="24"/>
      </w:rPr>
    </w:pPr>
  </w:p>
  <w:p w14:paraId="497C7A1A" w14:textId="699FCC22" w:rsidR="008A319D" w:rsidRDefault="0067229C" w:rsidP="434E3AA5">
    <w:pPr>
      <w:pBdr>
        <w:bottom w:val="single" w:sz="6" w:space="1" w:color="auto"/>
      </w:pBdr>
      <w:jc w:val="right"/>
      <w:rPr>
        <w:rFonts w:ascii="Arial" w:eastAsia="Arial" w:hAnsi="Arial" w:cs="Arial"/>
        <w:b/>
        <w:bCs/>
        <w:sz w:val="36"/>
        <w:szCs w:val="36"/>
      </w:rPr>
    </w:pPr>
    <w:fldSimple w:instr=" DOCPROPERTY &quot;Company&quot;  \* MERGEFORMAT ">
      <w:r w:rsidR="00616E52" w:rsidRPr="434E3AA5">
        <w:t>Essential Systems</w:t>
      </w:r>
    </w:fldSimple>
  </w:p>
  <w:p w14:paraId="497C7A1B" w14:textId="77777777" w:rsidR="008A319D" w:rsidRDefault="008A319D">
    <w:pPr>
      <w:pBdr>
        <w:bottom w:val="single" w:sz="6" w:space="1" w:color="auto"/>
      </w:pBdr>
      <w:jc w:val="right"/>
      <w:rPr>
        <w:sz w:val="24"/>
      </w:rPr>
    </w:pPr>
  </w:p>
  <w:p w14:paraId="497C7A1C" w14:textId="77777777" w:rsidR="008A319D" w:rsidRDefault="008A31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319D" w14:paraId="497C7A1F" w14:textId="77777777" w:rsidTr="009A44C9">
      <w:tc>
        <w:tcPr>
          <w:tcW w:w="6379" w:type="dxa"/>
        </w:tcPr>
        <w:p w14:paraId="497C7A1D" w14:textId="1B29D684" w:rsidR="008A319D" w:rsidRDefault="0067229C">
          <w:fldSimple w:instr="subject  \* Mergeformat ">
            <w:r w:rsidR="00C56EDE">
              <w:t>The Race to A New System</w:t>
            </w:r>
          </w:fldSimple>
        </w:p>
      </w:tc>
      <w:tc>
        <w:tcPr>
          <w:tcW w:w="3179" w:type="dxa"/>
        </w:tcPr>
        <w:p w14:paraId="497C7A1E" w14:textId="77777777" w:rsidR="008A319D" w:rsidRDefault="434E3AA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A319D" w14:paraId="497C7A22" w14:textId="77777777" w:rsidTr="009A44C9">
      <w:tc>
        <w:tcPr>
          <w:tcW w:w="6379" w:type="dxa"/>
        </w:tcPr>
        <w:p w14:paraId="497C7A20" w14:textId="7E459059" w:rsidR="008A319D" w:rsidRDefault="0067229C">
          <w:fldSimple w:instr="title  \* Mergeformat ">
            <w:r w:rsidR="00C56EDE">
              <w:t xml:space="preserve">Use Case Specification: </w:t>
            </w:r>
            <w:r w:rsidR="009A44C9">
              <w:t>MobileLayout</w:t>
            </w:r>
          </w:fldSimple>
        </w:p>
      </w:tc>
      <w:tc>
        <w:tcPr>
          <w:tcW w:w="3179" w:type="dxa"/>
        </w:tcPr>
        <w:p w14:paraId="497C7A21" w14:textId="54443A08" w:rsidR="008A319D" w:rsidRDefault="434E3AA5">
          <w:r>
            <w:t xml:space="preserve">  Date:  &lt;01/MAR/17&gt;</w:t>
          </w:r>
        </w:p>
      </w:tc>
    </w:tr>
  </w:tbl>
  <w:p w14:paraId="497C7A25" w14:textId="77777777" w:rsidR="008A319D" w:rsidRDefault="008A31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482296A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4."/>
      <w:legacy w:legacy="1" w:legacySpace="144" w:legacyIndent="0"/>
      <w:lvlJc w:val="left"/>
      <w:rPr>
        <w:rFonts w:ascii="Times New Roman" w:eastAsia="Times New Roman" w:hAnsi="Times New Roman"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A10BB4"/>
    <w:multiLevelType w:val="multilevel"/>
    <w:tmpl w:val="5502BD3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3A32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04E7BB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A3D4D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4"/>
  </w:num>
  <w:num w:numId="23">
    <w:abstractNumId w:val="22"/>
  </w:num>
  <w:num w:numId="24">
    <w:abstractNumId w:val="1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B8"/>
    <w:rsid w:val="0005131C"/>
    <w:rsid w:val="0005583B"/>
    <w:rsid w:val="00061835"/>
    <w:rsid w:val="00106CD5"/>
    <w:rsid w:val="00147BF2"/>
    <w:rsid w:val="0015254F"/>
    <w:rsid w:val="002A71C4"/>
    <w:rsid w:val="002E2985"/>
    <w:rsid w:val="00304A8F"/>
    <w:rsid w:val="003366B5"/>
    <w:rsid w:val="003A5E1D"/>
    <w:rsid w:val="003F7E3C"/>
    <w:rsid w:val="00432F4C"/>
    <w:rsid w:val="004C5321"/>
    <w:rsid w:val="00542900"/>
    <w:rsid w:val="005E7DFC"/>
    <w:rsid w:val="00616E52"/>
    <w:rsid w:val="00651908"/>
    <w:rsid w:val="00661A5F"/>
    <w:rsid w:val="0067229C"/>
    <w:rsid w:val="006F3484"/>
    <w:rsid w:val="00741BD2"/>
    <w:rsid w:val="0081569B"/>
    <w:rsid w:val="008A319D"/>
    <w:rsid w:val="00922539"/>
    <w:rsid w:val="009A3B32"/>
    <w:rsid w:val="009A44C9"/>
    <w:rsid w:val="009E3476"/>
    <w:rsid w:val="00A02115"/>
    <w:rsid w:val="00A46044"/>
    <w:rsid w:val="00AC2C4D"/>
    <w:rsid w:val="00AE19B8"/>
    <w:rsid w:val="00B47590"/>
    <w:rsid w:val="00BD2B08"/>
    <w:rsid w:val="00C01DC4"/>
    <w:rsid w:val="00C56EDE"/>
    <w:rsid w:val="00CA0558"/>
    <w:rsid w:val="00CD768D"/>
    <w:rsid w:val="00DD75B8"/>
    <w:rsid w:val="00EA115F"/>
    <w:rsid w:val="00F84C2D"/>
    <w:rsid w:val="00F97469"/>
    <w:rsid w:val="00FB311C"/>
    <w:rsid w:val="434E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7C79BC"/>
  <w15:docId w15:val="{A551445D-FECF-48AF-A4EB-6717997F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29</TotalTime>
  <Pages>4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MakeADonation</vt:lpstr>
    </vt:vector>
  </TitlesOfParts>
  <Company>Essential Systems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MakeADonation</dc:title>
  <dc:subject>The Race to A New System</dc:subject>
  <dc:creator>rmbark01</dc:creator>
  <cp:lastModifiedBy>Louis Ries</cp:lastModifiedBy>
  <cp:revision>9</cp:revision>
  <cp:lastPrinted>1900-01-01T05:00:00Z</cp:lastPrinted>
  <dcterms:created xsi:type="dcterms:W3CDTF">2017-03-08T13:52:00Z</dcterms:created>
  <dcterms:modified xsi:type="dcterms:W3CDTF">2017-03-22T13:08:00Z</dcterms:modified>
</cp:coreProperties>
</file>